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  <w:numPr>
          <w:ilvl w:val="0"/>
          <w:numId w:val="0"/>
        </w:numPr>
        <w:spacing w:before="31" w:after="31"/>
        <w:ind w:right="735"/>
        <w:jc w:val="center"/>
      </w:pP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总结_Mybatis基础</w:t>
      </w:r>
    </w:p>
    <w:p>
      <w:pPr>
        <w:pStyle w:val="40"/>
        <w:numPr>
          <w:ilvl w:val="3"/>
          <w:numId w:val="0"/>
        </w:numPr>
        <w:bidi w:val="0"/>
        <w:ind w:leftChars="0"/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Mybatis</w:t>
      </w:r>
      <w:r>
        <w:rPr>
          <w:rFonts w:hint="eastAsia"/>
          <w:lang w:eastAsia="zh-CN"/>
        </w:rPr>
        <w:t>是什么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MyBatis 是一款优秀的持久层框架，它支持定制化 SQL、存储过程以及高级映射。MyBatis 避免了几乎所有的 JDBC 代码和手动设置参数以及获取结果集。MyBatis 可以使用简单的 XML 或注解来配置和映射原生信息，将接口和 Java 的 POJOs(Plain Ordinary Java Object,普通的 Java对象)映射成数据库中的记录。</w:t>
      </w:r>
    </w:p>
    <w:p>
      <w:pPr>
        <w:rPr>
          <w:rFonts w:hint="eastAsia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什么叫数据库持久化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数据持久化就是将内存中的数据模型转换为存储模型,以及将存储模型转换为内存中的数据模型的统称. 数据模型可以是任何数据结构或对象模型,存储模型可以是关系模型、XML、二进制流等。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"https://baike.baidu.com/item/cmp/10817190" \t "https://baike.baidu.com/item/%E6%95%B0%E6%8D%AE%E6%8C%81%E4%B9%85%E5%8C%96/_blank"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0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cmp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和Hibernate只是对象模型到关系模型之间转换的不同实现。</w:t>
      </w:r>
    </w:p>
    <w:p/>
    <w:p>
      <w:pPr>
        <w:pStyle w:val="2"/>
        <w:bidi w:val="0"/>
      </w:pPr>
      <w:r>
        <w:rPr>
          <w:rFonts w:hint="eastAsia"/>
        </w:rPr>
        <w:t>什么是ORM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答：对象关bai系映射（Object Relational Mapping，简称ORM）,目的是想像操作对象du一样操作数据库.因为数zhi据库不是面向对dao象的,所以需要编程进行映射.</w:t>
      </w:r>
    </w:p>
    <w:p/>
    <w:p>
      <w:pPr>
        <w:pStyle w:val="2"/>
        <w:bidi w:val="0"/>
      </w:pPr>
      <w:r>
        <w:rPr>
          <w:rFonts w:hint="eastAsia"/>
        </w:rPr>
        <w:t>ORM框架</w:t>
      </w:r>
      <w:r>
        <w:rPr>
          <w:rFonts w:hint="eastAsia"/>
          <w:lang w:eastAsia="zh-CN"/>
        </w:rPr>
        <w:t>映射</w:t>
      </w:r>
      <w:r>
        <w:rPr>
          <w:rFonts w:hint="eastAsia"/>
        </w:rPr>
        <w:t>方式</w:t>
      </w:r>
    </w:p>
    <w:p>
      <w:pPr>
        <w:pStyle w:val="40"/>
        <w:numPr>
          <w:ilvl w:val="3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lang w:val="en-US" w:eastAsia="zh-CN"/>
        </w:rPr>
        <w:tab/>
        <w:t>两种方式:</w:t>
      </w:r>
    </w:p>
    <w:p>
      <w:pPr>
        <w:pStyle w:val="40"/>
        <w:numPr>
          <w:ilvl w:val="3"/>
          <w:numId w:val="0"/>
        </w:numPr>
        <w:bidi w:val="0"/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第一种：</w:t>
      </w:r>
      <w:r>
        <w:rPr>
          <w:rFonts w:hint="eastAsia"/>
        </w:rPr>
        <w:t>Sql操作方式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半映射或半自动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>把SQL配置到配置文件中，通过不同SQL中完成对象实体和数据库关系相互转换的操作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ybatis的实现方式</w:t>
      </w:r>
      <w:r>
        <w:rPr>
          <w:rFonts w:hint="eastAsia"/>
          <w:lang w:eastAsia="zh-CN"/>
        </w:rPr>
        <w:t>）</w:t>
      </w:r>
    </w:p>
    <w:p>
      <w:pPr>
        <w:pStyle w:val="40"/>
        <w:numPr>
          <w:ilvl w:val="3"/>
          <w:numId w:val="0"/>
        </w:numPr>
        <w:bidi w:val="0"/>
        <w:ind w:left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第二种：</w:t>
      </w:r>
      <w:r>
        <w:rPr>
          <w:rFonts w:hint="eastAsia"/>
        </w:rPr>
        <w:t>完整</w:t>
      </w:r>
      <w:r>
        <w:rPr>
          <w:rFonts w:hint="eastAsia"/>
          <w:lang w:val="en-US" w:eastAsia="zh-CN"/>
        </w:rPr>
        <w:t>映射：</w:t>
      </w:r>
      <w:r>
        <w:rPr>
          <w:rFonts w:hint="eastAsia"/>
        </w:rPr>
        <w:t>直接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对象实体和数据库关系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映射，不用写SQL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简单的操作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由</w:t>
      </w:r>
      <w:r>
        <w:rPr>
          <w:rFonts w:hint="eastAsia"/>
        </w:rPr>
        <w:t>框架自己生成</w:t>
      </w:r>
      <w:r>
        <w:rPr>
          <w:rFonts w:hint="eastAsia"/>
          <w:lang w:eastAsia="zh-CN"/>
        </w:rPr>
        <w:t>（</w:t>
      </w:r>
      <w:r>
        <w:rPr>
          <w:rFonts w:hint="eastAsia"/>
        </w:rPr>
        <w:t>JPA、Hibenate实现方式</w:t>
      </w:r>
      <w:r>
        <w:rPr>
          <w:rFonts w:hint="eastAsia"/>
          <w:lang w:eastAsia="zh-CN"/>
        </w:rPr>
        <w:t>）</w:t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  <w:lang w:eastAsia="zh-CN"/>
        </w:rPr>
        <w:t>常见的</w:t>
      </w:r>
      <w:r>
        <w:rPr>
          <w:rFonts w:hint="eastAsia"/>
          <w:lang w:val="en-US" w:eastAsia="zh-CN"/>
        </w:rPr>
        <w:t>ORM持久化框架有哪些</w:t>
      </w:r>
    </w:p>
    <w:p>
      <w:pPr>
        <w:pStyle w:val="40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lang w:val="en-US" w:eastAsia="zh-CN"/>
        </w:rPr>
        <w:tab/>
        <w:t>1.</w:t>
      </w:r>
      <w:r>
        <w:rPr>
          <w:rFonts w:hint="eastAsia"/>
        </w:rPr>
        <w:t>JPA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本身是一种ORM规范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不是ORM框架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由各大ORM框架提供实现</w:t>
      </w:r>
      <w:r>
        <w:rPr>
          <w:rFonts w:hint="eastAsia"/>
          <w:lang w:eastAsia="zh-CN"/>
        </w:rPr>
        <w:t>；</w:t>
      </w:r>
    </w:p>
    <w:p>
      <w:pPr>
        <w:pStyle w:val="40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</w:t>
      </w:r>
      <w:r>
        <w:rPr>
          <w:rFonts w:hint="eastAsia"/>
        </w:rPr>
        <w:t>Hibernate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完整映射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>目前流行的ORM框架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设计灵巧</w:t>
      </w:r>
      <w:r>
        <w:rPr>
          <w:rFonts w:hint="eastAsia"/>
          <w:lang w:eastAsia="zh-CN"/>
        </w:rPr>
        <w:t>，</w:t>
      </w:r>
      <w:r>
        <w:rPr>
          <w:rFonts w:hint="eastAsia"/>
        </w:rPr>
        <w:t>性能一般</w:t>
      </w:r>
      <w:r>
        <w:rPr>
          <w:rFonts w:hint="eastAsia"/>
          <w:lang w:eastAsia="zh-CN"/>
        </w:rPr>
        <w:t>（</w:t>
      </w:r>
      <w:r>
        <w:rPr>
          <w:rFonts w:hint="eastAsia"/>
        </w:rPr>
        <w:t>自己去控制性能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不是很好控制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文档丰富</w:t>
      </w:r>
      <w:r>
        <w:rPr>
          <w:rFonts w:hint="eastAsia"/>
          <w:lang w:eastAsia="zh-CN"/>
        </w:rPr>
        <w:t>。</w:t>
      </w:r>
      <w:r>
        <w:rPr>
          <w:rFonts w:hint="eastAsia"/>
        </w:rPr>
        <w:t>Hibernate是一个完整的ORM框架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常规CRUD我们不需要写一句SQL</w:t>
      </w:r>
      <w:r>
        <w:rPr>
          <w:rFonts w:hint="eastAsia"/>
          <w:lang w:eastAsia="zh-CN"/>
        </w:rPr>
        <w:t>；</w:t>
      </w:r>
    </w:p>
    <w:p>
      <w:pPr>
        <w:pStyle w:val="40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3.</w:t>
      </w:r>
      <w:r>
        <w:rPr>
          <w:rFonts w:hint="eastAsia"/>
        </w:rPr>
        <w:t>MyBatis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半映射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>本是apache的一个开源项目iBatis</w:t>
      </w:r>
      <w:r>
        <w:rPr>
          <w:rFonts w:hint="eastAsia"/>
          <w:lang w:eastAsia="zh-CN"/>
        </w:rPr>
        <w:t>，</w:t>
      </w:r>
      <w:r>
        <w:rPr>
          <w:rFonts w:hint="eastAsia"/>
        </w:rPr>
        <w:t>提供的持久层框架包括SQL Maps(Mapper)和Dao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允许开发人员直接编写SQL</w:t>
      </w:r>
      <w:r>
        <w:rPr>
          <w:rFonts w:hint="eastAsia"/>
          <w:lang w:eastAsia="zh-CN"/>
        </w:rPr>
        <w:t>，</w:t>
      </w:r>
      <w:r>
        <w:rPr>
          <w:rFonts w:hint="eastAsia"/>
        </w:rPr>
        <w:t>更</w:t>
      </w:r>
      <w:r>
        <w:rPr>
          <w:rFonts w:hint="eastAsia"/>
          <w:lang w:val="en-US" w:eastAsia="zh-CN"/>
        </w:rPr>
        <w:t>加</w:t>
      </w:r>
      <w:r>
        <w:rPr>
          <w:rFonts w:hint="eastAsia"/>
        </w:rPr>
        <w:t>灵活</w:t>
      </w:r>
      <w:r>
        <w:rPr>
          <w:rFonts w:hint="eastAsia"/>
          <w:lang w:eastAsia="zh-CN"/>
        </w:rPr>
        <w:t>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bidi w:val="0"/>
      </w:pPr>
      <w:r>
        <w:rPr>
          <w:rFonts w:hint="eastAsia"/>
        </w:rPr>
        <w:t>SQL映射器Mapper</w:t>
      </w:r>
      <w:r>
        <w:rPr>
          <w:rFonts w:hint="eastAsia"/>
          <w:lang w:val="en-US" w:eastAsia="zh-CN"/>
        </w:rPr>
        <w:t>的好处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答：不用再写dao层的实现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如何查看MyBatis运行日志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答：用一个标准的slf4j来输出日志</w:t>
      </w:r>
    </w:p>
    <w:p>
      <w:pPr>
        <w:pStyle w:val="2"/>
        <w:bidi w:val="0"/>
      </w:pPr>
      <w:r>
        <w:rPr>
          <w:rFonts w:hint="eastAsia"/>
        </w:rPr>
        <w:t>面试题</w:t>
      </w:r>
    </w:p>
    <w:p>
      <w:pPr>
        <w:pStyle w:val="40"/>
        <w:numPr>
          <w:ilvl w:val="0"/>
          <w:numId w:val="3"/>
        </w:numPr>
        <w:ind w:left="425" w:leftChars="0" w:hanging="425" w:firstLineChars="0"/>
      </w:pPr>
      <w:r>
        <w:rPr>
          <w:rFonts w:hint="eastAsia"/>
          <w:lang w:val="en-US" w:eastAsia="zh-CN"/>
        </w:rPr>
        <w:t>Mybatis和Jdbc联系和区别；</w:t>
      </w:r>
    </w:p>
    <w:p>
      <w:pPr>
        <w:pStyle w:val="40"/>
        <w:numPr>
          <w:ilvl w:val="3"/>
          <w:numId w:val="0"/>
        </w:numPr>
        <w:ind w:leftChars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24"/>
          <w:lang w:val="en-US" w:eastAsia="zh-CN"/>
        </w:rPr>
        <w:t>mybatis</w:t>
      </w:r>
      <w:r>
        <w:rPr>
          <w:rFonts w:hint="eastAsia"/>
          <w:lang w:val="en-US" w:eastAsia="zh-CN"/>
        </w:rPr>
        <w:t>:是一个支持普通sql查询,储存过程和高级映射的持久层框架.是对jdbc的一个封装.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它可以基于xml或者注解的方式进行配置和原始映射，消除了几乎所有的jdbc代码和参数的手动设置和对结果集的封装。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</w:pPr>
      <w:r>
        <w:t>相对于JDBC,MyBatis具有以下优点：</w:t>
      </w:r>
    </w:p>
    <w:p>
      <w:pPr>
        <w:pStyle w:val="2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1.MyBatis通过dataSource实现数据库连接池的配置，实现了隔离解耦，统一从dataSource中获取数据库连接，具体实现通过让用户配置应对变化。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2.MyBatis将所有的SQL统一放在配置文件（XXXMapper.xml）中统一管理，不需要再次编译，而传统的jdbc的SQL语句分布在代码中，修改之后需要再次编译。可读性差，不便于维护。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3.MyBatis还可以通过标签动态的生成SQL语句。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4.MyBatis可以直接将结果映射为自己需要的类型，如：Javabean，map，list等。而在使用jdbc时，我们要从返回的结果集ResultSet中获取结果封装为我们需要的类型中。</w:t>
      </w:r>
    </w:p>
    <w:p>
      <w:pPr>
        <w:pStyle w:val="40"/>
        <w:numPr>
          <w:ilvl w:val="3"/>
          <w:numId w:val="0"/>
        </w:numPr>
        <w:ind w:leftChars="0"/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 Emoji" w:hAnsi="Segoe UI Emoji" w:cs="Segoe UI Emoji"/>
          <w:i w:val="0"/>
          <w:color w:val="404040"/>
          <w:spacing w:val="0"/>
          <w:sz w:val="32"/>
          <w:szCs w:val="32"/>
          <w:shd w:val="clear" w:fill="FFFFFF"/>
          <w:lang w:val="en-US" w:eastAsia="zh-CN"/>
        </w:rPr>
        <w:t>J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dbc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:是java提供的操作数据库的API.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firstLine="420" w:firstLineChars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jdbc存在弊端：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sz w:val="21"/>
          <w:szCs w:val="21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工作量相对较大，每次都要去创建，关闭，获取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JDBC编程可能产生的异常进行捕捉处理并正确关闭资源</w:t>
      </w:r>
    </w:p>
    <w:p>
      <w:pPr>
        <w:pStyle w:val="40"/>
        <w:numPr>
          <w:ilvl w:val="3"/>
          <w:numId w:val="0"/>
        </w:numPr>
        <w:ind w:leftChars="0"/>
        <w:rPr>
          <w:rFonts w:hint="default" w:ascii="Segoe UI Emoji" w:hAnsi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0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#与$区别；</w:t>
      </w:r>
    </w:p>
    <w:p>
      <w:pPr>
        <w:pStyle w:val="40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答：MyBatis会把这个表达式使用?(占位符)替换，作为一个sql参数使用：推荐使用。</w:t>
      </w:r>
    </w:p>
    <w:p>
      <w:pPr>
        <w:pStyle w:val="40"/>
        <w:numPr>
          <w:ilvl w:val="3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使用$符号可能会发生sql注入的问题,为了避免sql注入,建议使用mybatis的#符号.</w:t>
      </w:r>
      <w:bookmarkStart w:id="0" w:name="_GoBack"/>
      <w:bookmarkEnd w:id="0"/>
    </w:p>
    <w:p>
      <w:pPr>
        <w:pStyle w:val="40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17" w:right="1134" w:bottom="1417" w:left="1134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rFonts w:hint="eastAsia" w:ascii="黑体" w:hAnsi="黑体" w:eastAsia="黑体" w:cs="黑体"/>
        <w:color w:val="262626"/>
        <w:sz w:val="21"/>
        <w:szCs w:val="21"/>
        <w:lang w:val="en-US" w:eastAsia="zh-CN"/>
      </w:rPr>
    </w:pPr>
    <w:r>
      <w:rPr>
        <w:rFonts w:hint="eastAsia" w:ascii="黑体" w:hAnsi="黑体" w:eastAsia="黑体" w:cs="黑体"/>
        <w:color w:val="262626"/>
        <w:sz w:val="21"/>
        <w:szCs w:val="21"/>
      </w:rPr>
      <w:t>开放</w:t>
    </w:r>
    <w:r>
      <w:rPr>
        <w:rFonts w:hint="eastAsia" w:ascii="黑体" w:hAnsi="黑体" w:eastAsia="黑体" w:cs="黑体"/>
        <w:color w:val="262626"/>
        <w:sz w:val="21"/>
        <w:szCs w:val="21"/>
        <w:lang w:val="en-US" w:eastAsia="zh-CN"/>
      </w:rPr>
      <w:t>、</w:t>
    </w:r>
    <w:r>
      <w:rPr>
        <w:rFonts w:hint="eastAsia" w:ascii="黑体" w:hAnsi="黑体" w:eastAsia="黑体" w:cs="黑体"/>
        <w:color w:val="262626"/>
        <w:sz w:val="21"/>
        <w:szCs w:val="21"/>
      </w:rPr>
      <w:t>创新</w:t>
    </w:r>
    <w:r>
      <w:rPr>
        <w:rFonts w:hint="eastAsia" w:ascii="黑体" w:hAnsi="黑体" w:eastAsia="黑体" w:cs="黑体"/>
        <w:color w:val="262626"/>
        <w:sz w:val="21"/>
        <w:szCs w:val="21"/>
        <w:lang w:val="en-US" w:eastAsia="zh-CN"/>
      </w:rPr>
      <w:t>、</w:t>
    </w:r>
    <w:r>
      <w:rPr>
        <w:rFonts w:hint="eastAsia" w:ascii="黑体" w:hAnsi="黑体" w:eastAsia="黑体" w:cs="黑体"/>
        <w:color w:val="262626"/>
        <w:sz w:val="21"/>
        <w:szCs w:val="21"/>
      </w:rPr>
      <w:t>专注</w:t>
    </w:r>
    <w:r>
      <w:rPr>
        <w:rFonts w:hint="eastAsia" w:ascii="黑体" w:hAnsi="黑体" w:eastAsia="黑体" w:cs="黑体"/>
        <w:color w:val="262626"/>
        <w:sz w:val="21"/>
        <w:szCs w:val="21"/>
        <w:lang w:val="en-US" w:eastAsia="zh-CN"/>
      </w:rPr>
      <w:t>、</w:t>
    </w:r>
    <w:r>
      <w:rPr>
        <w:rFonts w:hint="eastAsia" w:ascii="黑体" w:hAnsi="黑体" w:eastAsia="黑体" w:cs="黑体"/>
        <w:color w:val="262626"/>
        <w:sz w:val="21"/>
        <w:szCs w:val="21"/>
      </w:rPr>
      <w:t>共赢</w:t>
    </w:r>
    <w:r>
      <w:rPr>
        <w:rFonts w:hint="eastAsia" w:ascii="黑体" w:hAnsi="黑体" w:eastAsia="黑体" w:cs="黑体"/>
        <w:color w:val="262626"/>
        <w:sz w:val="21"/>
        <w:szCs w:val="21"/>
        <w:lang w:val="en-US" w:eastAsia="zh-CN"/>
      </w:rPr>
      <w:t xml:space="preserve"> </w:t>
    </w:r>
  </w:p>
  <w:p>
    <w:pPr>
      <w:pStyle w:val="17"/>
      <w:jc w:val="center"/>
    </w:pPr>
    <w:r>
      <w:rPr>
        <w:rFonts w:hint="eastAsia" w:ascii="黑体" w:hAnsi="黑体" w:eastAsia="黑体" w:cs="黑体"/>
        <w:color w:val="262626"/>
        <w:sz w:val="21"/>
        <w:szCs w:val="21"/>
        <w:lang w:val="en-US" w:eastAsia="zh-CN"/>
      </w:rPr>
      <w:t>官网：</w:t>
    </w:r>
    <w:r>
      <w:rPr>
        <w:rFonts w:hint="eastAsia" w:ascii="黑体" w:hAnsi="黑体" w:eastAsia="黑体" w:cs="黑体"/>
        <w:color w:val="262626"/>
        <w:sz w:val="21"/>
        <w:szCs w:val="21"/>
        <w:u w:val="none"/>
        <w:lang w:val="en-US" w:eastAsia="zh-CN"/>
      </w:rPr>
      <w:t xml:space="preserve">www.itsource.cn  </w:t>
    </w:r>
    <w:r>
      <w:rPr>
        <w:rFonts w:hint="eastAsia" w:ascii="黑体" w:hAnsi="黑体" w:eastAsia="黑体" w:cs="黑体"/>
        <w:color w:val="262626"/>
        <w:sz w:val="21"/>
        <w:szCs w:val="21"/>
        <w:lang w:val="en-US" w:eastAsia="zh-CN"/>
      </w:rPr>
      <w:t>微信公众号：itsource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keepNext w:val="0"/>
      <w:keepLines w:val="0"/>
      <w:pageBreakBefore w:val="0"/>
      <w:widowControl w:val="0"/>
      <w:pBdr>
        <w:bottom w:val="single" w:color="auto" w:sz="4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240" w:lineRule="atLeast"/>
      <w:ind w:left="0" w:leftChars="0" w:right="0" w:rightChars="0" w:firstLine="0" w:firstLineChars="0"/>
      <w:jc w:val="left"/>
      <w:textAlignment w:val="auto"/>
      <w:outlineLvl w:val="9"/>
      <w:rPr>
        <w:rFonts w:ascii="黑体" w:eastAsia="黑体"/>
        <w:b/>
        <w:sz w:val="32"/>
        <w:szCs w:val="28"/>
      </w:rPr>
    </w:pPr>
    <w:r>
      <w:rPr>
        <w:rFonts w:hint="eastAsia"/>
        <w:lang w:val="en-US" w:eastAsia="zh-CN"/>
      </w:rPr>
      <w:drawing>
        <wp:inline distT="0" distB="0" distL="114300" distR="114300">
          <wp:extent cx="1082040" cy="318770"/>
          <wp:effectExtent l="0" t="0" r="10160" b="11430"/>
          <wp:docPr id="1" name="图片 1" descr="C:\Users\admin\Desktop\logo_2.pnglogo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\Desktop\logo_2.pnglogo_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2040" cy="3187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</w:t>
    </w:r>
    <w:r>
      <w:rPr>
        <w:rFonts w:hint="eastAsia" w:ascii="黑体" w:hAnsi="黑体" w:eastAsia="黑体" w:cs="黑体"/>
        <w:color w:val="342C29"/>
        <w:spacing w:val="20"/>
        <w:sz w:val="21"/>
        <w:szCs w:val="21"/>
        <w:lang w:val="en-US" w:eastAsia="zh-CN"/>
      </w:rPr>
      <w:t>让每一名学员高薪就业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F4A76"/>
    <w:multiLevelType w:val="singleLevel"/>
    <w:tmpl w:val="8A5F4A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13"/>
    <w:multiLevelType w:val="multilevel"/>
    <w:tmpl w:val="00000013"/>
    <w:lvl w:ilvl="0" w:tentative="0">
      <w:start w:val="1"/>
      <w:numFmt w:val="decimal"/>
      <w:pStyle w:val="34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6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8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40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9D742D3"/>
    <w:multiLevelType w:val="multilevel"/>
    <w:tmpl w:val="79D742D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AC4"/>
    <w:rsid w:val="000169CD"/>
    <w:rsid w:val="00037795"/>
    <w:rsid w:val="00042F27"/>
    <w:rsid w:val="00044F00"/>
    <w:rsid w:val="00046E0B"/>
    <w:rsid w:val="000500A1"/>
    <w:rsid w:val="00057B3A"/>
    <w:rsid w:val="00070D51"/>
    <w:rsid w:val="000856E0"/>
    <w:rsid w:val="000966A6"/>
    <w:rsid w:val="000F5929"/>
    <w:rsid w:val="000F6A21"/>
    <w:rsid w:val="001062B3"/>
    <w:rsid w:val="00114F5F"/>
    <w:rsid w:val="0011773E"/>
    <w:rsid w:val="00141526"/>
    <w:rsid w:val="00161D58"/>
    <w:rsid w:val="00172A27"/>
    <w:rsid w:val="00174A0F"/>
    <w:rsid w:val="00177EAC"/>
    <w:rsid w:val="00185766"/>
    <w:rsid w:val="0019535C"/>
    <w:rsid w:val="001B4E6E"/>
    <w:rsid w:val="001E58AB"/>
    <w:rsid w:val="00221247"/>
    <w:rsid w:val="0023321A"/>
    <w:rsid w:val="00240D0A"/>
    <w:rsid w:val="00240E2D"/>
    <w:rsid w:val="00254414"/>
    <w:rsid w:val="00263DF3"/>
    <w:rsid w:val="0027373D"/>
    <w:rsid w:val="0027568B"/>
    <w:rsid w:val="002916C7"/>
    <w:rsid w:val="002D0B14"/>
    <w:rsid w:val="002E7C3A"/>
    <w:rsid w:val="002F54AF"/>
    <w:rsid w:val="00326F45"/>
    <w:rsid w:val="00351CF2"/>
    <w:rsid w:val="003D0171"/>
    <w:rsid w:val="003D067E"/>
    <w:rsid w:val="003D6394"/>
    <w:rsid w:val="003E192A"/>
    <w:rsid w:val="003E6F8A"/>
    <w:rsid w:val="00451696"/>
    <w:rsid w:val="00456A84"/>
    <w:rsid w:val="00480EDB"/>
    <w:rsid w:val="00494077"/>
    <w:rsid w:val="0049547E"/>
    <w:rsid w:val="005046C2"/>
    <w:rsid w:val="00531987"/>
    <w:rsid w:val="00552B16"/>
    <w:rsid w:val="005749EC"/>
    <w:rsid w:val="0057608E"/>
    <w:rsid w:val="005844BA"/>
    <w:rsid w:val="00593AE6"/>
    <w:rsid w:val="005D5D93"/>
    <w:rsid w:val="005E0A01"/>
    <w:rsid w:val="005F57E1"/>
    <w:rsid w:val="00607FFC"/>
    <w:rsid w:val="00627CDA"/>
    <w:rsid w:val="00632FAA"/>
    <w:rsid w:val="00642812"/>
    <w:rsid w:val="00646383"/>
    <w:rsid w:val="006553EC"/>
    <w:rsid w:val="006633A6"/>
    <w:rsid w:val="00672A6A"/>
    <w:rsid w:val="006812DF"/>
    <w:rsid w:val="006C7EC5"/>
    <w:rsid w:val="006D2E5B"/>
    <w:rsid w:val="006F56C5"/>
    <w:rsid w:val="0070047A"/>
    <w:rsid w:val="0072590E"/>
    <w:rsid w:val="00730C9C"/>
    <w:rsid w:val="00741924"/>
    <w:rsid w:val="007717C9"/>
    <w:rsid w:val="007829B8"/>
    <w:rsid w:val="00825B6C"/>
    <w:rsid w:val="00842D49"/>
    <w:rsid w:val="008560B4"/>
    <w:rsid w:val="0089517E"/>
    <w:rsid w:val="008E15B5"/>
    <w:rsid w:val="008F5572"/>
    <w:rsid w:val="00960BCF"/>
    <w:rsid w:val="009712DC"/>
    <w:rsid w:val="00986D83"/>
    <w:rsid w:val="009968C2"/>
    <w:rsid w:val="009A3D9A"/>
    <w:rsid w:val="009B0E22"/>
    <w:rsid w:val="009C7F0B"/>
    <w:rsid w:val="00A21E8A"/>
    <w:rsid w:val="00A35E52"/>
    <w:rsid w:val="00A4479D"/>
    <w:rsid w:val="00A50BB4"/>
    <w:rsid w:val="00A54037"/>
    <w:rsid w:val="00AA334A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A0ACA"/>
    <w:rsid w:val="00BE3333"/>
    <w:rsid w:val="00BE57EC"/>
    <w:rsid w:val="00C027AF"/>
    <w:rsid w:val="00C20A18"/>
    <w:rsid w:val="00C34E3C"/>
    <w:rsid w:val="00C357B0"/>
    <w:rsid w:val="00C4323D"/>
    <w:rsid w:val="00C47E94"/>
    <w:rsid w:val="00C64322"/>
    <w:rsid w:val="00CC7758"/>
    <w:rsid w:val="00CE58B4"/>
    <w:rsid w:val="00CF2AE1"/>
    <w:rsid w:val="00CF4F79"/>
    <w:rsid w:val="00D21CD8"/>
    <w:rsid w:val="00D4145D"/>
    <w:rsid w:val="00D52D2A"/>
    <w:rsid w:val="00D63BD1"/>
    <w:rsid w:val="00D653C8"/>
    <w:rsid w:val="00D65EE9"/>
    <w:rsid w:val="00DB7023"/>
    <w:rsid w:val="00E351BC"/>
    <w:rsid w:val="00E56696"/>
    <w:rsid w:val="00E64C33"/>
    <w:rsid w:val="00E81527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C2BB6"/>
    <w:rsid w:val="00FE0576"/>
    <w:rsid w:val="00FE0C6F"/>
    <w:rsid w:val="00FF30B0"/>
    <w:rsid w:val="01067EAD"/>
    <w:rsid w:val="011E004C"/>
    <w:rsid w:val="01255EA7"/>
    <w:rsid w:val="01431BBC"/>
    <w:rsid w:val="0155591E"/>
    <w:rsid w:val="017403B5"/>
    <w:rsid w:val="01740EEC"/>
    <w:rsid w:val="017D5BF6"/>
    <w:rsid w:val="018B2BD8"/>
    <w:rsid w:val="01923E19"/>
    <w:rsid w:val="0193409B"/>
    <w:rsid w:val="01C47A5E"/>
    <w:rsid w:val="01D24E4B"/>
    <w:rsid w:val="02453CA8"/>
    <w:rsid w:val="024569C9"/>
    <w:rsid w:val="025A0498"/>
    <w:rsid w:val="02627B74"/>
    <w:rsid w:val="02642FC3"/>
    <w:rsid w:val="026A6793"/>
    <w:rsid w:val="026F65BC"/>
    <w:rsid w:val="02742864"/>
    <w:rsid w:val="02761C01"/>
    <w:rsid w:val="02911AAD"/>
    <w:rsid w:val="02DB1489"/>
    <w:rsid w:val="02DE41E7"/>
    <w:rsid w:val="02DF2BD2"/>
    <w:rsid w:val="02E45C1F"/>
    <w:rsid w:val="02EC757C"/>
    <w:rsid w:val="02F05D69"/>
    <w:rsid w:val="030166F4"/>
    <w:rsid w:val="0308517C"/>
    <w:rsid w:val="032456EC"/>
    <w:rsid w:val="035B1956"/>
    <w:rsid w:val="036641F5"/>
    <w:rsid w:val="037A5292"/>
    <w:rsid w:val="037D718B"/>
    <w:rsid w:val="038011B0"/>
    <w:rsid w:val="03836B85"/>
    <w:rsid w:val="039F6F02"/>
    <w:rsid w:val="03B178A1"/>
    <w:rsid w:val="03C3448C"/>
    <w:rsid w:val="03ED4D65"/>
    <w:rsid w:val="04135DB8"/>
    <w:rsid w:val="04170E7E"/>
    <w:rsid w:val="0419340B"/>
    <w:rsid w:val="0419433A"/>
    <w:rsid w:val="04372E9E"/>
    <w:rsid w:val="043C6981"/>
    <w:rsid w:val="04441A16"/>
    <w:rsid w:val="044E04D1"/>
    <w:rsid w:val="044E072B"/>
    <w:rsid w:val="04903AEC"/>
    <w:rsid w:val="049D7B1C"/>
    <w:rsid w:val="04AC0047"/>
    <w:rsid w:val="04CB3079"/>
    <w:rsid w:val="04D4411A"/>
    <w:rsid w:val="04D627C0"/>
    <w:rsid w:val="04EF61AD"/>
    <w:rsid w:val="04F12D7A"/>
    <w:rsid w:val="04F608A1"/>
    <w:rsid w:val="050C601A"/>
    <w:rsid w:val="05101847"/>
    <w:rsid w:val="051A769A"/>
    <w:rsid w:val="0521649E"/>
    <w:rsid w:val="052A7762"/>
    <w:rsid w:val="054154AB"/>
    <w:rsid w:val="055832E4"/>
    <w:rsid w:val="05605BEE"/>
    <w:rsid w:val="05700889"/>
    <w:rsid w:val="05E07F05"/>
    <w:rsid w:val="06141CDA"/>
    <w:rsid w:val="061E6AFF"/>
    <w:rsid w:val="06310A1B"/>
    <w:rsid w:val="067C3B36"/>
    <w:rsid w:val="068010DC"/>
    <w:rsid w:val="068C1D5B"/>
    <w:rsid w:val="069D3000"/>
    <w:rsid w:val="06AB5827"/>
    <w:rsid w:val="06AE267F"/>
    <w:rsid w:val="06C40ED2"/>
    <w:rsid w:val="06EA00C4"/>
    <w:rsid w:val="06EA7008"/>
    <w:rsid w:val="06EB5BB3"/>
    <w:rsid w:val="06F74A75"/>
    <w:rsid w:val="070A69EB"/>
    <w:rsid w:val="070A6C80"/>
    <w:rsid w:val="070B0834"/>
    <w:rsid w:val="07145531"/>
    <w:rsid w:val="07504BB6"/>
    <w:rsid w:val="0753101C"/>
    <w:rsid w:val="078642A9"/>
    <w:rsid w:val="07930FAB"/>
    <w:rsid w:val="07966ED8"/>
    <w:rsid w:val="07A5635B"/>
    <w:rsid w:val="07CA62EC"/>
    <w:rsid w:val="07CE0CC6"/>
    <w:rsid w:val="07EE26C3"/>
    <w:rsid w:val="082F0B08"/>
    <w:rsid w:val="0832667F"/>
    <w:rsid w:val="083614A0"/>
    <w:rsid w:val="083E6135"/>
    <w:rsid w:val="083E6AAE"/>
    <w:rsid w:val="084112FC"/>
    <w:rsid w:val="085310FC"/>
    <w:rsid w:val="08793CA0"/>
    <w:rsid w:val="088A27C6"/>
    <w:rsid w:val="088A6B13"/>
    <w:rsid w:val="089F33DD"/>
    <w:rsid w:val="08A064E0"/>
    <w:rsid w:val="08AD056C"/>
    <w:rsid w:val="08B25BAA"/>
    <w:rsid w:val="08BA543A"/>
    <w:rsid w:val="09123E8C"/>
    <w:rsid w:val="091563E3"/>
    <w:rsid w:val="091910DA"/>
    <w:rsid w:val="092D4B02"/>
    <w:rsid w:val="09336F2D"/>
    <w:rsid w:val="094C5DA8"/>
    <w:rsid w:val="09542A7C"/>
    <w:rsid w:val="095A75B8"/>
    <w:rsid w:val="09602A6B"/>
    <w:rsid w:val="0964250A"/>
    <w:rsid w:val="09B160EB"/>
    <w:rsid w:val="09B77943"/>
    <w:rsid w:val="09C5744A"/>
    <w:rsid w:val="09D81A3D"/>
    <w:rsid w:val="09E16C96"/>
    <w:rsid w:val="09E42228"/>
    <w:rsid w:val="09F74B57"/>
    <w:rsid w:val="0A023DD1"/>
    <w:rsid w:val="0A085D16"/>
    <w:rsid w:val="0A0B1FBC"/>
    <w:rsid w:val="0A0B4E47"/>
    <w:rsid w:val="0A296E46"/>
    <w:rsid w:val="0A5D5AED"/>
    <w:rsid w:val="0A67204B"/>
    <w:rsid w:val="0A6A09AE"/>
    <w:rsid w:val="0A7306E5"/>
    <w:rsid w:val="0A8318A5"/>
    <w:rsid w:val="0A886586"/>
    <w:rsid w:val="0A8D7CCE"/>
    <w:rsid w:val="0AB81581"/>
    <w:rsid w:val="0AB921BE"/>
    <w:rsid w:val="0AD45B8E"/>
    <w:rsid w:val="0ADE386E"/>
    <w:rsid w:val="0AEB7D49"/>
    <w:rsid w:val="0AFC5452"/>
    <w:rsid w:val="0B1E518B"/>
    <w:rsid w:val="0B3247B7"/>
    <w:rsid w:val="0B370625"/>
    <w:rsid w:val="0B3A5929"/>
    <w:rsid w:val="0B524006"/>
    <w:rsid w:val="0B665908"/>
    <w:rsid w:val="0B782AEC"/>
    <w:rsid w:val="0B9525C2"/>
    <w:rsid w:val="0B957589"/>
    <w:rsid w:val="0B9613A2"/>
    <w:rsid w:val="0BDB1144"/>
    <w:rsid w:val="0BFF1F2E"/>
    <w:rsid w:val="0C0E3CF7"/>
    <w:rsid w:val="0C12653B"/>
    <w:rsid w:val="0C13138D"/>
    <w:rsid w:val="0C161009"/>
    <w:rsid w:val="0C173189"/>
    <w:rsid w:val="0C2E6178"/>
    <w:rsid w:val="0C30139D"/>
    <w:rsid w:val="0C5C53D8"/>
    <w:rsid w:val="0C714902"/>
    <w:rsid w:val="0C7263B4"/>
    <w:rsid w:val="0CAF10F3"/>
    <w:rsid w:val="0CB071AE"/>
    <w:rsid w:val="0CB27F98"/>
    <w:rsid w:val="0CBD6FDB"/>
    <w:rsid w:val="0CC065D0"/>
    <w:rsid w:val="0CC979AB"/>
    <w:rsid w:val="0CD63691"/>
    <w:rsid w:val="0CD91994"/>
    <w:rsid w:val="0D161663"/>
    <w:rsid w:val="0D1F7A4D"/>
    <w:rsid w:val="0D361541"/>
    <w:rsid w:val="0D48673D"/>
    <w:rsid w:val="0D530719"/>
    <w:rsid w:val="0D591E16"/>
    <w:rsid w:val="0D5A0762"/>
    <w:rsid w:val="0D6F3BA6"/>
    <w:rsid w:val="0D77740E"/>
    <w:rsid w:val="0D827ED0"/>
    <w:rsid w:val="0D8F115D"/>
    <w:rsid w:val="0D9D0D19"/>
    <w:rsid w:val="0DAA1505"/>
    <w:rsid w:val="0DBC4EB4"/>
    <w:rsid w:val="0DC90ADF"/>
    <w:rsid w:val="0E0C05F1"/>
    <w:rsid w:val="0E171D87"/>
    <w:rsid w:val="0E1E7746"/>
    <w:rsid w:val="0E2F1A12"/>
    <w:rsid w:val="0E623D93"/>
    <w:rsid w:val="0E690BF2"/>
    <w:rsid w:val="0E765995"/>
    <w:rsid w:val="0E7D57B1"/>
    <w:rsid w:val="0E807693"/>
    <w:rsid w:val="0EA95E91"/>
    <w:rsid w:val="0EB85DDD"/>
    <w:rsid w:val="0EB917DA"/>
    <w:rsid w:val="0EBC60F5"/>
    <w:rsid w:val="0EBD19A0"/>
    <w:rsid w:val="0EEF58AD"/>
    <w:rsid w:val="0EF22F60"/>
    <w:rsid w:val="0F042B0C"/>
    <w:rsid w:val="0F130C9B"/>
    <w:rsid w:val="0F287014"/>
    <w:rsid w:val="0F3A18A4"/>
    <w:rsid w:val="0F521B42"/>
    <w:rsid w:val="0F542637"/>
    <w:rsid w:val="0F5C4185"/>
    <w:rsid w:val="0F6405DE"/>
    <w:rsid w:val="0F706F33"/>
    <w:rsid w:val="0F9235CB"/>
    <w:rsid w:val="0FA46F7C"/>
    <w:rsid w:val="0FC63E18"/>
    <w:rsid w:val="0FC82851"/>
    <w:rsid w:val="0FDE47E5"/>
    <w:rsid w:val="10000DD3"/>
    <w:rsid w:val="1005109D"/>
    <w:rsid w:val="100B1125"/>
    <w:rsid w:val="100B6880"/>
    <w:rsid w:val="100F6EEE"/>
    <w:rsid w:val="10347EE0"/>
    <w:rsid w:val="104958F8"/>
    <w:rsid w:val="1062214F"/>
    <w:rsid w:val="107F7DD4"/>
    <w:rsid w:val="10874072"/>
    <w:rsid w:val="109F2565"/>
    <w:rsid w:val="10CA4C65"/>
    <w:rsid w:val="10CD28D4"/>
    <w:rsid w:val="10FA7D55"/>
    <w:rsid w:val="11121023"/>
    <w:rsid w:val="11236E7D"/>
    <w:rsid w:val="1124690F"/>
    <w:rsid w:val="11354CE5"/>
    <w:rsid w:val="11567D79"/>
    <w:rsid w:val="11683F13"/>
    <w:rsid w:val="11710586"/>
    <w:rsid w:val="11794EB6"/>
    <w:rsid w:val="11795986"/>
    <w:rsid w:val="118628D0"/>
    <w:rsid w:val="118A22D1"/>
    <w:rsid w:val="11CF2BDA"/>
    <w:rsid w:val="11D7667F"/>
    <w:rsid w:val="12087000"/>
    <w:rsid w:val="12307FDA"/>
    <w:rsid w:val="124E678C"/>
    <w:rsid w:val="12516334"/>
    <w:rsid w:val="1255252E"/>
    <w:rsid w:val="127C69EA"/>
    <w:rsid w:val="129221BF"/>
    <w:rsid w:val="12993400"/>
    <w:rsid w:val="12A817E1"/>
    <w:rsid w:val="12CD7E0F"/>
    <w:rsid w:val="12D202FB"/>
    <w:rsid w:val="12D524E1"/>
    <w:rsid w:val="12E75E60"/>
    <w:rsid w:val="12F258F5"/>
    <w:rsid w:val="13025636"/>
    <w:rsid w:val="1304026E"/>
    <w:rsid w:val="13120EBA"/>
    <w:rsid w:val="132422E5"/>
    <w:rsid w:val="13427A17"/>
    <w:rsid w:val="13480BCD"/>
    <w:rsid w:val="135C3747"/>
    <w:rsid w:val="138B36BD"/>
    <w:rsid w:val="13921B78"/>
    <w:rsid w:val="139F2D0F"/>
    <w:rsid w:val="13BD2C02"/>
    <w:rsid w:val="13E1290D"/>
    <w:rsid w:val="140014BC"/>
    <w:rsid w:val="142F3B37"/>
    <w:rsid w:val="14375231"/>
    <w:rsid w:val="143C32CA"/>
    <w:rsid w:val="1440154C"/>
    <w:rsid w:val="145265AE"/>
    <w:rsid w:val="146342B1"/>
    <w:rsid w:val="147D6A43"/>
    <w:rsid w:val="14981D67"/>
    <w:rsid w:val="14A2115E"/>
    <w:rsid w:val="14A878DA"/>
    <w:rsid w:val="14B94B8E"/>
    <w:rsid w:val="151D26CE"/>
    <w:rsid w:val="15475CC9"/>
    <w:rsid w:val="154A17FF"/>
    <w:rsid w:val="155F3966"/>
    <w:rsid w:val="15756EC7"/>
    <w:rsid w:val="157D1C47"/>
    <w:rsid w:val="159A30C7"/>
    <w:rsid w:val="15A4168B"/>
    <w:rsid w:val="15A6668F"/>
    <w:rsid w:val="15AF7C95"/>
    <w:rsid w:val="15D07891"/>
    <w:rsid w:val="15D109EC"/>
    <w:rsid w:val="15E00926"/>
    <w:rsid w:val="15F176F6"/>
    <w:rsid w:val="15F71E2F"/>
    <w:rsid w:val="15F87C07"/>
    <w:rsid w:val="15F95BD0"/>
    <w:rsid w:val="160763B1"/>
    <w:rsid w:val="16081D3F"/>
    <w:rsid w:val="160F1B62"/>
    <w:rsid w:val="16190189"/>
    <w:rsid w:val="161C48D7"/>
    <w:rsid w:val="162C2830"/>
    <w:rsid w:val="16450F41"/>
    <w:rsid w:val="16486631"/>
    <w:rsid w:val="1668393D"/>
    <w:rsid w:val="166A6E44"/>
    <w:rsid w:val="167C4A96"/>
    <w:rsid w:val="16905866"/>
    <w:rsid w:val="16917FAC"/>
    <w:rsid w:val="169A2FD4"/>
    <w:rsid w:val="16A24E9F"/>
    <w:rsid w:val="16A739DB"/>
    <w:rsid w:val="16BE068F"/>
    <w:rsid w:val="16C12716"/>
    <w:rsid w:val="16D9157E"/>
    <w:rsid w:val="16EB1754"/>
    <w:rsid w:val="16ED116D"/>
    <w:rsid w:val="171241FC"/>
    <w:rsid w:val="173513EC"/>
    <w:rsid w:val="17374327"/>
    <w:rsid w:val="174655A1"/>
    <w:rsid w:val="17974748"/>
    <w:rsid w:val="17B35C91"/>
    <w:rsid w:val="17C8155C"/>
    <w:rsid w:val="17D26DB4"/>
    <w:rsid w:val="17D551AA"/>
    <w:rsid w:val="17DC7D19"/>
    <w:rsid w:val="18100FAE"/>
    <w:rsid w:val="18376368"/>
    <w:rsid w:val="18406EEE"/>
    <w:rsid w:val="18663DD6"/>
    <w:rsid w:val="186B16E8"/>
    <w:rsid w:val="18A6748B"/>
    <w:rsid w:val="18B24CDF"/>
    <w:rsid w:val="18B472E8"/>
    <w:rsid w:val="18B5775A"/>
    <w:rsid w:val="18CC57C8"/>
    <w:rsid w:val="18EC0B11"/>
    <w:rsid w:val="192A16F6"/>
    <w:rsid w:val="193935CC"/>
    <w:rsid w:val="1939510A"/>
    <w:rsid w:val="19413689"/>
    <w:rsid w:val="195A6633"/>
    <w:rsid w:val="195C7466"/>
    <w:rsid w:val="195E4E8D"/>
    <w:rsid w:val="19715E32"/>
    <w:rsid w:val="1975106E"/>
    <w:rsid w:val="198244E5"/>
    <w:rsid w:val="19991EB3"/>
    <w:rsid w:val="19B01BA0"/>
    <w:rsid w:val="19EF6747"/>
    <w:rsid w:val="19F2420C"/>
    <w:rsid w:val="19FA316E"/>
    <w:rsid w:val="1A1001DD"/>
    <w:rsid w:val="1A1812D1"/>
    <w:rsid w:val="1A2A0990"/>
    <w:rsid w:val="1A3A3739"/>
    <w:rsid w:val="1A4A60F7"/>
    <w:rsid w:val="1A5209DC"/>
    <w:rsid w:val="1A5B1EE6"/>
    <w:rsid w:val="1A6A7CA8"/>
    <w:rsid w:val="1A7269CB"/>
    <w:rsid w:val="1A7304A0"/>
    <w:rsid w:val="1A7D2FEF"/>
    <w:rsid w:val="1A8A5F11"/>
    <w:rsid w:val="1A971D9C"/>
    <w:rsid w:val="1A9D1DA4"/>
    <w:rsid w:val="1AA36DB0"/>
    <w:rsid w:val="1AA36DEF"/>
    <w:rsid w:val="1AAB65C4"/>
    <w:rsid w:val="1AAE7D18"/>
    <w:rsid w:val="1AC606B5"/>
    <w:rsid w:val="1ACB2844"/>
    <w:rsid w:val="1AED24FB"/>
    <w:rsid w:val="1B034A13"/>
    <w:rsid w:val="1B037352"/>
    <w:rsid w:val="1B052D48"/>
    <w:rsid w:val="1B1D5A59"/>
    <w:rsid w:val="1B1E203E"/>
    <w:rsid w:val="1B2F1671"/>
    <w:rsid w:val="1B574DEF"/>
    <w:rsid w:val="1B693609"/>
    <w:rsid w:val="1B6A6DC3"/>
    <w:rsid w:val="1B9F1D5A"/>
    <w:rsid w:val="1BD53BEA"/>
    <w:rsid w:val="1BD75776"/>
    <w:rsid w:val="1BDF4B43"/>
    <w:rsid w:val="1BE6775B"/>
    <w:rsid w:val="1C1B02A7"/>
    <w:rsid w:val="1C3A1E9F"/>
    <w:rsid w:val="1C3C0E11"/>
    <w:rsid w:val="1C7F2861"/>
    <w:rsid w:val="1C881704"/>
    <w:rsid w:val="1C8F3184"/>
    <w:rsid w:val="1C8F611B"/>
    <w:rsid w:val="1CD54D5B"/>
    <w:rsid w:val="1CDA350F"/>
    <w:rsid w:val="1CFE38BD"/>
    <w:rsid w:val="1CFF02ED"/>
    <w:rsid w:val="1D2124D4"/>
    <w:rsid w:val="1D2F1FD0"/>
    <w:rsid w:val="1D3F1DC7"/>
    <w:rsid w:val="1D422BFC"/>
    <w:rsid w:val="1D487B87"/>
    <w:rsid w:val="1D501137"/>
    <w:rsid w:val="1D536929"/>
    <w:rsid w:val="1D5B1A6D"/>
    <w:rsid w:val="1D8F44C2"/>
    <w:rsid w:val="1DC17FF3"/>
    <w:rsid w:val="1DC267FB"/>
    <w:rsid w:val="1DC4142F"/>
    <w:rsid w:val="1DE608BB"/>
    <w:rsid w:val="1DF04FBC"/>
    <w:rsid w:val="1DFD2887"/>
    <w:rsid w:val="1E07443E"/>
    <w:rsid w:val="1E133A01"/>
    <w:rsid w:val="1E1474E9"/>
    <w:rsid w:val="1E1A2A9D"/>
    <w:rsid w:val="1E2D0C84"/>
    <w:rsid w:val="1E4231CA"/>
    <w:rsid w:val="1E511FFC"/>
    <w:rsid w:val="1E532856"/>
    <w:rsid w:val="1E5370F0"/>
    <w:rsid w:val="1E616E6D"/>
    <w:rsid w:val="1E676B5C"/>
    <w:rsid w:val="1E69780C"/>
    <w:rsid w:val="1E821127"/>
    <w:rsid w:val="1E950926"/>
    <w:rsid w:val="1EA6144D"/>
    <w:rsid w:val="1EAD1995"/>
    <w:rsid w:val="1EB84223"/>
    <w:rsid w:val="1ED00F37"/>
    <w:rsid w:val="1EDD0848"/>
    <w:rsid w:val="1EED2783"/>
    <w:rsid w:val="1EEE159D"/>
    <w:rsid w:val="1EF347E4"/>
    <w:rsid w:val="1EF642F8"/>
    <w:rsid w:val="1EF65BD2"/>
    <w:rsid w:val="1F0A430E"/>
    <w:rsid w:val="1F1F71DB"/>
    <w:rsid w:val="1F5B3C97"/>
    <w:rsid w:val="1F5F0567"/>
    <w:rsid w:val="1F677C20"/>
    <w:rsid w:val="1F7707CB"/>
    <w:rsid w:val="1F8E09DD"/>
    <w:rsid w:val="1F8F6C09"/>
    <w:rsid w:val="1F9901C8"/>
    <w:rsid w:val="1F9A1AF2"/>
    <w:rsid w:val="1F9D3DB2"/>
    <w:rsid w:val="1FCA480D"/>
    <w:rsid w:val="1FF139D8"/>
    <w:rsid w:val="1FFC1830"/>
    <w:rsid w:val="200916AB"/>
    <w:rsid w:val="20123829"/>
    <w:rsid w:val="2015192D"/>
    <w:rsid w:val="20341931"/>
    <w:rsid w:val="2048483A"/>
    <w:rsid w:val="20613A94"/>
    <w:rsid w:val="20657CBC"/>
    <w:rsid w:val="20683AC6"/>
    <w:rsid w:val="206A6DC4"/>
    <w:rsid w:val="207443FC"/>
    <w:rsid w:val="2079600C"/>
    <w:rsid w:val="207A70F7"/>
    <w:rsid w:val="209E2A18"/>
    <w:rsid w:val="20B53C2A"/>
    <w:rsid w:val="20BE0167"/>
    <w:rsid w:val="20EB0B63"/>
    <w:rsid w:val="210B06FA"/>
    <w:rsid w:val="210C15C2"/>
    <w:rsid w:val="211B47A3"/>
    <w:rsid w:val="213D1ADE"/>
    <w:rsid w:val="213D34BE"/>
    <w:rsid w:val="215E68AA"/>
    <w:rsid w:val="215F284E"/>
    <w:rsid w:val="2179345C"/>
    <w:rsid w:val="21D05D98"/>
    <w:rsid w:val="21DE7090"/>
    <w:rsid w:val="21E44E3B"/>
    <w:rsid w:val="21EA49AE"/>
    <w:rsid w:val="21F00359"/>
    <w:rsid w:val="21FE0D8C"/>
    <w:rsid w:val="222C4537"/>
    <w:rsid w:val="22332617"/>
    <w:rsid w:val="223B708E"/>
    <w:rsid w:val="22415681"/>
    <w:rsid w:val="22443536"/>
    <w:rsid w:val="22482F59"/>
    <w:rsid w:val="225149EA"/>
    <w:rsid w:val="22677CA9"/>
    <w:rsid w:val="226F5B6A"/>
    <w:rsid w:val="22776D7F"/>
    <w:rsid w:val="22B57E54"/>
    <w:rsid w:val="22B65A59"/>
    <w:rsid w:val="22B738E3"/>
    <w:rsid w:val="22D05D98"/>
    <w:rsid w:val="22DE45D9"/>
    <w:rsid w:val="230612D5"/>
    <w:rsid w:val="231167EE"/>
    <w:rsid w:val="23342E3E"/>
    <w:rsid w:val="2347458A"/>
    <w:rsid w:val="234D1917"/>
    <w:rsid w:val="23596DE2"/>
    <w:rsid w:val="23607CC5"/>
    <w:rsid w:val="23625E9D"/>
    <w:rsid w:val="23A53F26"/>
    <w:rsid w:val="23B85051"/>
    <w:rsid w:val="23BC3AB5"/>
    <w:rsid w:val="23E0671D"/>
    <w:rsid w:val="23E21378"/>
    <w:rsid w:val="23EA2AA7"/>
    <w:rsid w:val="23F0409D"/>
    <w:rsid w:val="23FD429A"/>
    <w:rsid w:val="240A48D3"/>
    <w:rsid w:val="240B6E7F"/>
    <w:rsid w:val="24104E95"/>
    <w:rsid w:val="24132A48"/>
    <w:rsid w:val="24254F26"/>
    <w:rsid w:val="24327E4F"/>
    <w:rsid w:val="2434159F"/>
    <w:rsid w:val="244A31D1"/>
    <w:rsid w:val="244B4BB2"/>
    <w:rsid w:val="244F5E23"/>
    <w:rsid w:val="24505628"/>
    <w:rsid w:val="247C204C"/>
    <w:rsid w:val="247D4F39"/>
    <w:rsid w:val="247E0601"/>
    <w:rsid w:val="2483452E"/>
    <w:rsid w:val="24B007ED"/>
    <w:rsid w:val="24BA237C"/>
    <w:rsid w:val="24BB737F"/>
    <w:rsid w:val="24C11F47"/>
    <w:rsid w:val="24D3327D"/>
    <w:rsid w:val="24E256A7"/>
    <w:rsid w:val="24EA3C6B"/>
    <w:rsid w:val="250A053D"/>
    <w:rsid w:val="250D79B4"/>
    <w:rsid w:val="251A4F8E"/>
    <w:rsid w:val="251D7F0E"/>
    <w:rsid w:val="251F79B2"/>
    <w:rsid w:val="25211DAB"/>
    <w:rsid w:val="2536042A"/>
    <w:rsid w:val="25454590"/>
    <w:rsid w:val="254755A4"/>
    <w:rsid w:val="254C35D5"/>
    <w:rsid w:val="254C4196"/>
    <w:rsid w:val="255C5ED4"/>
    <w:rsid w:val="255E47DE"/>
    <w:rsid w:val="25617958"/>
    <w:rsid w:val="257E75DC"/>
    <w:rsid w:val="259E1DFC"/>
    <w:rsid w:val="25AD09E0"/>
    <w:rsid w:val="25C73033"/>
    <w:rsid w:val="25C904AE"/>
    <w:rsid w:val="25EA3B21"/>
    <w:rsid w:val="261D756E"/>
    <w:rsid w:val="2666137F"/>
    <w:rsid w:val="26891458"/>
    <w:rsid w:val="26917EF8"/>
    <w:rsid w:val="269C3716"/>
    <w:rsid w:val="26B318D0"/>
    <w:rsid w:val="26B9092C"/>
    <w:rsid w:val="26C9676A"/>
    <w:rsid w:val="26E07290"/>
    <w:rsid w:val="26E6346E"/>
    <w:rsid w:val="26F21A3C"/>
    <w:rsid w:val="26F91937"/>
    <w:rsid w:val="27125933"/>
    <w:rsid w:val="27147E08"/>
    <w:rsid w:val="27183E85"/>
    <w:rsid w:val="2731348E"/>
    <w:rsid w:val="274145B5"/>
    <w:rsid w:val="274F489C"/>
    <w:rsid w:val="2751122C"/>
    <w:rsid w:val="27526C67"/>
    <w:rsid w:val="27562606"/>
    <w:rsid w:val="277955A5"/>
    <w:rsid w:val="277A4E2B"/>
    <w:rsid w:val="27823E5C"/>
    <w:rsid w:val="27A426A5"/>
    <w:rsid w:val="27B104F5"/>
    <w:rsid w:val="27B33736"/>
    <w:rsid w:val="27C969C4"/>
    <w:rsid w:val="27D26019"/>
    <w:rsid w:val="27D402D4"/>
    <w:rsid w:val="27E816FB"/>
    <w:rsid w:val="27F25035"/>
    <w:rsid w:val="2801347B"/>
    <w:rsid w:val="2806460C"/>
    <w:rsid w:val="281F0839"/>
    <w:rsid w:val="28273F63"/>
    <w:rsid w:val="28384F63"/>
    <w:rsid w:val="28394513"/>
    <w:rsid w:val="285758C5"/>
    <w:rsid w:val="287172B0"/>
    <w:rsid w:val="28B0070A"/>
    <w:rsid w:val="28B343F7"/>
    <w:rsid w:val="28C170AD"/>
    <w:rsid w:val="28D703C6"/>
    <w:rsid w:val="28E20439"/>
    <w:rsid w:val="28F41900"/>
    <w:rsid w:val="290613E0"/>
    <w:rsid w:val="290D52DD"/>
    <w:rsid w:val="29255EBF"/>
    <w:rsid w:val="29325276"/>
    <w:rsid w:val="29497E63"/>
    <w:rsid w:val="294A4B5B"/>
    <w:rsid w:val="297351A1"/>
    <w:rsid w:val="29AB6764"/>
    <w:rsid w:val="29E2173D"/>
    <w:rsid w:val="29EE0458"/>
    <w:rsid w:val="29F1682D"/>
    <w:rsid w:val="29FC007D"/>
    <w:rsid w:val="29FD02F0"/>
    <w:rsid w:val="29FE0241"/>
    <w:rsid w:val="2A004AF1"/>
    <w:rsid w:val="2A0160AB"/>
    <w:rsid w:val="2A0E399C"/>
    <w:rsid w:val="2A10516C"/>
    <w:rsid w:val="2A613086"/>
    <w:rsid w:val="2A6C6659"/>
    <w:rsid w:val="2A8B7148"/>
    <w:rsid w:val="2A94368D"/>
    <w:rsid w:val="2AB57DC2"/>
    <w:rsid w:val="2AC71F5F"/>
    <w:rsid w:val="2AD45C27"/>
    <w:rsid w:val="2ADE43D0"/>
    <w:rsid w:val="2AEE2381"/>
    <w:rsid w:val="2AF900CF"/>
    <w:rsid w:val="2B0F765E"/>
    <w:rsid w:val="2B290E01"/>
    <w:rsid w:val="2B3232AB"/>
    <w:rsid w:val="2B337922"/>
    <w:rsid w:val="2B403A6F"/>
    <w:rsid w:val="2B50280F"/>
    <w:rsid w:val="2B647820"/>
    <w:rsid w:val="2B7B2F5D"/>
    <w:rsid w:val="2B85725E"/>
    <w:rsid w:val="2B8A02F7"/>
    <w:rsid w:val="2B8B2AA3"/>
    <w:rsid w:val="2BA6693D"/>
    <w:rsid w:val="2BD05AD7"/>
    <w:rsid w:val="2BEC104F"/>
    <w:rsid w:val="2BEF2959"/>
    <w:rsid w:val="2C014D4D"/>
    <w:rsid w:val="2C064783"/>
    <w:rsid w:val="2C0E4B5C"/>
    <w:rsid w:val="2C163BA0"/>
    <w:rsid w:val="2C206369"/>
    <w:rsid w:val="2C2723D0"/>
    <w:rsid w:val="2C505AB2"/>
    <w:rsid w:val="2C534ACE"/>
    <w:rsid w:val="2CA2094D"/>
    <w:rsid w:val="2CB924C3"/>
    <w:rsid w:val="2CC5782B"/>
    <w:rsid w:val="2CCF698B"/>
    <w:rsid w:val="2CD70836"/>
    <w:rsid w:val="2CD803F6"/>
    <w:rsid w:val="2CE77924"/>
    <w:rsid w:val="2CE91784"/>
    <w:rsid w:val="2CF90642"/>
    <w:rsid w:val="2D026944"/>
    <w:rsid w:val="2D08703D"/>
    <w:rsid w:val="2D1D7919"/>
    <w:rsid w:val="2D1F710C"/>
    <w:rsid w:val="2D2D0FAC"/>
    <w:rsid w:val="2D360BE8"/>
    <w:rsid w:val="2D4F323C"/>
    <w:rsid w:val="2D6C1AA4"/>
    <w:rsid w:val="2D7F1832"/>
    <w:rsid w:val="2D9974B6"/>
    <w:rsid w:val="2DA72AE5"/>
    <w:rsid w:val="2DCB34D4"/>
    <w:rsid w:val="2DD90144"/>
    <w:rsid w:val="2DEA64BF"/>
    <w:rsid w:val="2E050D43"/>
    <w:rsid w:val="2E1278D0"/>
    <w:rsid w:val="2E172CEB"/>
    <w:rsid w:val="2E205E70"/>
    <w:rsid w:val="2E3659B3"/>
    <w:rsid w:val="2E47172C"/>
    <w:rsid w:val="2E702641"/>
    <w:rsid w:val="2E8904DD"/>
    <w:rsid w:val="2EA844B0"/>
    <w:rsid w:val="2EA916A1"/>
    <w:rsid w:val="2EFB12A4"/>
    <w:rsid w:val="2F596395"/>
    <w:rsid w:val="2F5F3D99"/>
    <w:rsid w:val="2F6820B2"/>
    <w:rsid w:val="2F771930"/>
    <w:rsid w:val="2F847C1A"/>
    <w:rsid w:val="2FB91DAF"/>
    <w:rsid w:val="2FC61B4D"/>
    <w:rsid w:val="2FE92CC0"/>
    <w:rsid w:val="2FF0644A"/>
    <w:rsid w:val="2FF75BD5"/>
    <w:rsid w:val="30146A99"/>
    <w:rsid w:val="301A009C"/>
    <w:rsid w:val="30205F8C"/>
    <w:rsid w:val="3025656A"/>
    <w:rsid w:val="302F5F7A"/>
    <w:rsid w:val="3039234E"/>
    <w:rsid w:val="3051239C"/>
    <w:rsid w:val="30801768"/>
    <w:rsid w:val="30904E03"/>
    <w:rsid w:val="30B914D7"/>
    <w:rsid w:val="30FD4E0B"/>
    <w:rsid w:val="310307B9"/>
    <w:rsid w:val="31070130"/>
    <w:rsid w:val="31094A19"/>
    <w:rsid w:val="3109694E"/>
    <w:rsid w:val="31155AD2"/>
    <w:rsid w:val="31156631"/>
    <w:rsid w:val="311B175D"/>
    <w:rsid w:val="311F7789"/>
    <w:rsid w:val="313676F6"/>
    <w:rsid w:val="313936AE"/>
    <w:rsid w:val="31441562"/>
    <w:rsid w:val="31520D51"/>
    <w:rsid w:val="315E7C7A"/>
    <w:rsid w:val="315F2D20"/>
    <w:rsid w:val="317119B0"/>
    <w:rsid w:val="318C1CE0"/>
    <w:rsid w:val="31A06C98"/>
    <w:rsid w:val="31A75A0A"/>
    <w:rsid w:val="31C10B3C"/>
    <w:rsid w:val="31C92423"/>
    <w:rsid w:val="31E71DA3"/>
    <w:rsid w:val="31F264DB"/>
    <w:rsid w:val="32076E8C"/>
    <w:rsid w:val="320958BD"/>
    <w:rsid w:val="320B7AC1"/>
    <w:rsid w:val="32197204"/>
    <w:rsid w:val="32206180"/>
    <w:rsid w:val="32283DE3"/>
    <w:rsid w:val="323E2483"/>
    <w:rsid w:val="324B3AEC"/>
    <w:rsid w:val="3271295F"/>
    <w:rsid w:val="32787321"/>
    <w:rsid w:val="327D338A"/>
    <w:rsid w:val="32A25C90"/>
    <w:rsid w:val="32E62EFD"/>
    <w:rsid w:val="32EF6F07"/>
    <w:rsid w:val="3300064E"/>
    <w:rsid w:val="33331B15"/>
    <w:rsid w:val="3339685D"/>
    <w:rsid w:val="334B3875"/>
    <w:rsid w:val="3359021D"/>
    <w:rsid w:val="335F0AE8"/>
    <w:rsid w:val="336056A2"/>
    <w:rsid w:val="337974CE"/>
    <w:rsid w:val="338E4110"/>
    <w:rsid w:val="33936BEB"/>
    <w:rsid w:val="33A531D4"/>
    <w:rsid w:val="33B771F7"/>
    <w:rsid w:val="33D36296"/>
    <w:rsid w:val="33D77F2C"/>
    <w:rsid w:val="33EA0B68"/>
    <w:rsid w:val="33F12411"/>
    <w:rsid w:val="33F954E3"/>
    <w:rsid w:val="34126CE7"/>
    <w:rsid w:val="34152514"/>
    <w:rsid w:val="341E711B"/>
    <w:rsid w:val="3436176F"/>
    <w:rsid w:val="343D1420"/>
    <w:rsid w:val="344727F8"/>
    <w:rsid w:val="34556E1C"/>
    <w:rsid w:val="348C7401"/>
    <w:rsid w:val="349E7263"/>
    <w:rsid w:val="34A135E5"/>
    <w:rsid w:val="34A732C2"/>
    <w:rsid w:val="34AA4F49"/>
    <w:rsid w:val="34BA09BE"/>
    <w:rsid w:val="34D449A9"/>
    <w:rsid w:val="34DB4E42"/>
    <w:rsid w:val="35004AD8"/>
    <w:rsid w:val="350E4B7B"/>
    <w:rsid w:val="356B5C62"/>
    <w:rsid w:val="359C0C7B"/>
    <w:rsid w:val="35C2511D"/>
    <w:rsid w:val="35C5436E"/>
    <w:rsid w:val="35C65B66"/>
    <w:rsid w:val="35DA3194"/>
    <w:rsid w:val="35DB0E30"/>
    <w:rsid w:val="35FD1B44"/>
    <w:rsid w:val="36047C34"/>
    <w:rsid w:val="3612197E"/>
    <w:rsid w:val="362C1278"/>
    <w:rsid w:val="369F5868"/>
    <w:rsid w:val="36B865EA"/>
    <w:rsid w:val="36BA6649"/>
    <w:rsid w:val="36BF61F9"/>
    <w:rsid w:val="36DE6D6E"/>
    <w:rsid w:val="37086EFF"/>
    <w:rsid w:val="372D4BDC"/>
    <w:rsid w:val="37384EAA"/>
    <w:rsid w:val="377E4362"/>
    <w:rsid w:val="37A14705"/>
    <w:rsid w:val="37B61BF9"/>
    <w:rsid w:val="37B91EF3"/>
    <w:rsid w:val="37BD77A9"/>
    <w:rsid w:val="37C05D1A"/>
    <w:rsid w:val="37C53537"/>
    <w:rsid w:val="37CB0275"/>
    <w:rsid w:val="37D54C53"/>
    <w:rsid w:val="380A4B6F"/>
    <w:rsid w:val="381D63CD"/>
    <w:rsid w:val="38606A7D"/>
    <w:rsid w:val="38615FB0"/>
    <w:rsid w:val="386713D2"/>
    <w:rsid w:val="38997360"/>
    <w:rsid w:val="389C3ED9"/>
    <w:rsid w:val="389F0587"/>
    <w:rsid w:val="38AB37CA"/>
    <w:rsid w:val="38C60064"/>
    <w:rsid w:val="38CB1855"/>
    <w:rsid w:val="38F524AD"/>
    <w:rsid w:val="38FF078A"/>
    <w:rsid w:val="39003D36"/>
    <w:rsid w:val="3901302B"/>
    <w:rsid w:val="390F141C"/>
    <w:rsid w:val="392E1931"/>
    <w:rsid w:val="393E0224"/>
    <w:rsid w:val="3954735F"/>
    <w:rsid w:val="395B0897"/>
    <w:rsid w:val="395C5E6C"/>
    <w:rsid w:val="396E209D"/>
    <w:rsid w:val="39747BF4"/>
    <w:rsid w:val="397717BF"/>
    <w:rsid w:val="39A44A54"/>
    <w:rsid w:val="39AC1F33"/>
    <w:rsid w:val="39C350E5"/>
    <w:rsid w:val="39C7500F"/>
    <w:rsid w:val="39D812D9"/>
    <w:rsid w:val="39E52BCD"/>
    <w:rsid w:val="39F76E3A"/>
    <w:rsid w:val="3A0F3C6B"/>
    <w:rsid w:val="3A1A01B9"/>
    <w:rsid w:val="3A1A14AE"/>
    <w:rsid w:val="3A2A0A12"/>
    <w:rsid w:val="3A3F38E6"/>
    <w:rsid w:val="3A505CEA"/>
    <w:rsid w:val="3A64106B"/>
    <w:rsid w:val="3A8238DD"/>
    <w:rsid w:val="3A972C90"/>
    <w:rsid w:val="3AB339DE"/>
    <w:rsid w:val="3AC87884"/>
    <w:rsid w:val="3AD703E5"/>
    <w:rsid w:val="3B1E294F"/>
    <w:rsid w:val="3B34507B"/>
    <w:rsid w:val="3B4923D4"/>
    <w:rsid w:val="3B492741"/>
    <w:rsid w:val="3B4E1843"/>
    <w:rsid w:val="3B5900BF"/>
    <w:rsid w:val="3B7C722A"/>
    <w:rsid w:val="3B8D15A9"/>
    <w:rsid w:val="3B8E6E23"/>
    <w:rsid w:val="3BA2796A"/>
    <w:rsid w:val="3BB41D6A"/>
    <w:rsid w:val="3BBD245C"/>
    <w:rsid w:val="3BDB5597"/>
    <w:rsid w:val="3BE21F18"/>
    <w:rsid w:val="3BE60776"/>
    <w:rsid w:val="3BE730FF"/>
    <w:rsid w:val="3C007F9D"/>
    <w:rsid w:val="3C024703"/>
    <w:rsid w:val="3C193AE7"/>
    <w:rsid w:val="3C456EE5"/>
    <w:rsid w:val="3C970AC2"/>
    <w:rsid w:val="3C9713D5"/>
    <w:rsid w:val="3CA0532C"/>
    <w:rsid w:val="3CA318D8"/>
    <w:rsid w:val="3CA562FC"/>
    <w:rsid w:val="3CAA59B2"/>
    <w:rsid w:val="3CAF5047"/>
    <w:rsid w:val="3CB84CCC"/>
    <w:rsid w:val="3CBF71B0"/>
    <w:rsid w:val="3CCC34A1"/>
    <w:rsid w:val="3CEF17E9"/>
    <w:rsid w:val="3CFF2A5D"/>
    <w:rsid w:val="3D0D7BC8"/>
    <w:rsid w:val="3D0E46C9"/>
    <w:rsid w:val="3D2B6BAE"/>
    <w:rsid w:val="3D3F77BA"/>
    <w:rsid w:val="3D456258"/>
    <w:rsid w:val="3D4D6793"/>
    <w:rsid w:val="3D514C59"/>
    <w:rsid w:val="3D640F69"/>
    <w:rsid w:val="3D7341F8"/>
    <w:rsid w:val="3D734E83"/>
    <w:rsid w:val="3D7F4D20"/>
    <w:rsid w:val="3D8B5161"/>
    <w:rsid w:val="3D920872"/>
    <w:rsid w:val="3DB00BFF"/>
    <w:rsid w:val="3DC0116B"/>
    <w:rsid w:val="3DC31891"/>
    <w:rsid w:val="3DCB047C"/>
    <w:rsid w:val="3DD94014"/>
    <w:rsid w:val="3DEF1C1A"/>
    <w:rsid w:val="3E0438AC"/>
    <w:rsid w:val="3E055939"/>
    <w:rsid w:val="3E055F7A"/>
    <w:rsid w:val="3E1642A0"/>
    <w:rsid w:val="3E306615"/>
    <w:rsid w:val="3E323118"/>
    <w:rsid w:val="3E4338B2"/>
    <w:rsid w:val="3E463B45"/>
    <w:rsid w:val="3E483260"/>
    <w:rsid w:val="3E5A19B2"/>
    <w:rsid w:val="3E5C495B"/>
    <w:rsid w:val="3E604D21"/>
    <w:rsid w:val="3E6636F6"/>
    <w:rsid w:val="3E6B3E5F"/>
    <w:rsid w:val="3E705DC2"/>
    <w:rsid w:val="3E7E49B4"/>
    <w:rsid w:val="3EA51A47"/>
    <w:rsid w:val="3EAB3998"/>
    <w:rsid w:val="3EBE46D0"/>
    <w:rsid w:val="3EC57882"/>
    <w:rsid w:val="3EC610D4"/>
    <w:rsid w:val="3EE7378C"/>
    <w:rsid w:val="3EF62459"/>
    <w:rsid w:val="3F222020"/>
    <w:rsid w:val="3F5A71CA"/>
    <w:rsid w:val="3F6A0B96"/>
    <w:rsid w:val="3F6C7658"/>
    <w:rsid w:val="3F9304C5"/>
    <w:rsid w:val="3FB90685"/>
    <w:rsid w:val="3FBB4E77"/>
    <w:rsid w:val="3FCF6CC0"/>
    <w:rsid w:val="3FE61A18"/>
    <w:rsid w:val="3FEF1D24"/>
    <w:rsid w:val="3FF36BD2"/>
    <w:rsid w:val="3FF80C64"/>
    <w:rsid w:val="401005D7"/>
    <w:rsid w:val="40315353"/>
    <w:rsid w:val="403B3950"/>
    <w:rsid w:val="405D0BF7"/>
    <w:rsid w:val="405F1996"/>
    <w:rsid w:val="406814BC"/>
    <w:rsid w:val="40844846"/>
    <w:rsid w:val="40990FD4"/>
    <w:rsid w:val="409F1250"/>
    <w:rsid w:val="40A72642"/>
    <w:rsid w:val="40BE70D7"/>
    <w:rsid w:val="40BF67B5"/>
    <w:rsid w:val="40C45A4A"/>
    <w:rsid w:val="40C5268E"/>
    <w:rsid w:val="40F61155"/>
    <w:rsid w:val="41031811"/>
    <w:rsid w:val="410F7887"/>
    <w:rsid w:val="4122638B"/>
    <w:rsid w:val="415718DA"/>
    <w:rsid w:val="41573DB1"/>
    <w:rsid w:val="41575B13"/>
    <w:rsid w:val="415C3D9A"/>
    <w:rsid w:val="41625266"/>
    <w:rsid w:val="416520F9"/>
    <w:rsid w:val="419C55E8"/>
    <w:rsid w:val="419D3846"/>
    <w:rsid w:val="419D632F"/>
    <w:rsid w:val="41A311B5"/>
    <w:rsid w:val="41D75058"/>
    <w:rsid w:val="42312B37"/>
    <w:rsid w:val="423E6BDA"/>
    <w:rsid w:val="42476791"/>
    <w:rsid w:val="425232E8"/>
    <w:rsid w:val="425F1B5B"/>
    <w:rsid w:val="42642363"/>
    <w:rsid w:val="426C634C"/>
    <w:rsid w:val="42757F95"/>
    <w:rsid w:val="428B2AB1"/>
    <w:rsid w:val="42BA1F04"/>
    <w:rsid w:val="42EA1D8C"/>
    <w:rsid w:val="42FA623D"/>
    <w:rsid w:val="43027607"/>
    <w:rsid w:val="430C1896"/>
    <w:rsid w:val="43474552"/>
    <w:rsid w:val="435410EE"/>
    <w:rsid w:val="437A68DB"/>
    <w:rsid w:val="437E466F"/>
    <w:rsid w:val="438A0503"/>
    <w:rsid w:val="439A208E"/>
    <w:rsid w:val="439C2E54"/>
    <w:rsid w:val="43B852B6"/>
    <w:rsid w:val="43B953E6"/>
    <w:rsid w:val="43C50FA9"/>
    <w:rsid w:val="43D01F71"/>
    <w:rsid w:val="43D204CE"/>
    <w:rsid w:val="43D929BD"/>
    <w:rsid w:val="44102DE3"/>
    <w:rsid w:val="441B4E99"/>
    <w:rsid w:val="44286BA7"/>
    <w:rsid w:val="442A3350"/>
    <w:rsid w:val="443E70F6"/>
    <w:rsid w:val="444C6B69"/>
    <w:rsid w:val="44523852"/>
    <w:rsid w:val="445945FC"/>
    <w:rsid w:val="44595BC8"/>
    <w:rsid w:val="445F5926"/>
    <w:rsid w:val="44647373"/>
    <w:rsid w:val="446B6F06"/>
    <w:rsid w:val="44704B7E"/>
    <w:rsid w:val="448444E6"/>
    <w:rsid w:val="44980E8D"/>
    <w:rsid w:val="44A17DCF"/>
    <w:rsid w:val="44A63514"/>
    <w:rsid w:val="44A7576C"/>
    <w:rsid w:val="44A77036"/>
    <w:rsid w:val="44A9431E"/>
    <w:rsid w:val="44B37355"/>
    <w:rsid w:val="44C02995"/>
    <w:rsid w:val="44EC59CE"/>
    <w:rsid w:val="44ED19DD"/>
    <w:rsid w:val="44F02807"/>
    <w:rsid w:val="44FA030E"/>
    <w:rsid w:val="45010EB1"/>
    <w:rsid w:val="450B7D8C"/>
    <w:rsid w:val="45192CAA"/>
    <w:rsid w:val="454B5AEB"/>
    <w:rsid w:val="454D3FF1"/>
    <w:rsid w:val="454E30DF"/>
    <w:rsid w:val="45542379"/>
    <w:rsid w:val="45857B73"/>
    <w:rsid w:val="4596389A"/>
    <w:rsid w:val="45A807D7"/>
    <w:rsid w:val="45A80FB7"/>
    <w:rsid w:val="45B27B3C"/>
    <w:rsid w:val="45BF5226"/>
    <w:rsid w:val="45CC2B18"/>
    <w:rsid w:val="45E01A61"/>
    <w:rsid w:val="45E9637D"/>
    <w:rsid w:val="46002DBC"/>
    <w:rsid w:val="461A5A08"/>
    <w:rsid w:val="46291D5F"/>
    <w:rsid w:val="462E7C27"/>
    <w:rsid w:val="463171BB"/>
    <w:rsid w:val="465838AF"/>
    <w:rsid w:val="466B5040"/>
    <w:rsid w:val="467847BC"/>
    <w:rsid w:val="46933C48"/>
    <w:rsid w:val="46D4123B"/>
    <w:rsid w:val="46E52054"/>
    <w:rsid w:val="46EB0838"/>
    <w:rsid w:val="46ED4EEF"/>
    <w:rsid w:val="471C2CDD"/>
    <w:rsid w:val="471C6FC6"/>
    <w:rsid w:val="471E5BF3"/>
    <w:rsid w:val="473651E4"/>
    <w:rsid w:val="473F4DC9"/>
    <w:rsid w:val="47466FBC"/>
    <w:rsid w:val="4772542C"/>
    <w:rsid w:val="4777530E"/>
    <w:rsid w:val="477B5420"/>
    <w:rsid w:val="47860CBC"/>
    <w:rsid w:val="47874B6C"/>
    <w:rsid w:val="478C3731"/>
    <w:rsid w:val="479F4DE4"/>
    <w:rsid w:val="47C67703"/>
    <w:rsid w:val="47DC36DC"/>
    <w:rsid w:val="47DF0AF4"/>
    <w:rsid w:val="47F21BA0"/>
    <w:rsid w:val="47F72FFF"/>
    <w:rsid w:val="48155998"/>
    <w:rsid w:val="48232AD8"/>
    <w:rsid w:val="483A0DFF"/>
    <w:rsid w:val="484479A4"/>
    <w:rsid w:val="484857FA"/>
    <w:rsid w:val="484A3CA4"/>
    <w:rsid w:val="48587356"/>
    <w:rsid w:val="486328C4"/>
    <w:rsid w:val="48852C3F"/>
    <w:rsid w:val="48A757A9"/>
    <w:rsid w:val="48A84EDB"/>
    <w:rsid w:val="48AC46DE"/>
    <w:rsid w:val="48BE30D0"/>
    <w:rsid w:val="48E16CD4"/>
    <w:rsid w:val="48F42088"/>
    <w:rsid w:val="48FB01E6"/>
    <w:rsid w:val="48FE69E5"/>
    <w:rsid w:val="490809B2"/>
    <w:rsid w:val="4928120C"/>
    <w:rsid w:val="49355187"/>
    <w:rsid w:val="4938197E"/>
    <w:rsid w:val="493F7882"/>
    <w:rsid w:val="49506435"/>
    <w:rsid w:val="49615302"/>
    <w:rsid w:val="498D4D04"/>
    <w:rsid w:val="49953330"/>
    <w:rsid w:val="49AA7675"/>
    <w:rsid w:val="49D971A0"/>
    <w:rsid w:val="49DE69E7"/>
    <w:rsid w:val="49F97FBC"/>
    <w:rsid w:val="49FD2151"/>
    <w:rsid w:val="4A1F73BC"/>
    <w:rsid w:val="4A313C66"/>
    <w:rsid w:val="4A3225F3"/>
    <w:rsid w:val="4A3D2AAE"/>
    <w:rsid w:val="4A505B95"/>
    <w:rsid w:val="4A574091"/>
    <w:rsid w:val="4A5B711E"/>
    <w:rsid w:val="4A6F78DE"/>
    <w:rsid w:val="4A7A3780"/>
    <w:rsid w:val="4A7F4F67"/>
    <w:rsid w:val="4AA8136C"/>
    <w:rsid w:val="4AA8337A"/>
    <w:rsid w:val="4AA9603C"/>
    <w:rsid w:val="4ABD008B"/>
    <w:rsid w:val="4AC36EAA"/>
    <w:rsid w:val="4AD2163C"/>
    <w:rsid w:val="4AE70E72"/>
    <w:rsid w:val="4B18257C"/>
    <w:rsid w:val="4B2528C4"/>
    <w:rsid w:val="4B3650AB"/>
    <w:rsid w:val="4B593095"/>
    <w:rsid w:val="4B594096"/>
    <w:rsid w:val="4B654F2D"/>
    <w:rsid w:val="4B825C4F"/>
    <w:rsid w:val="4B8A0274"/>
    <w:rsid w:val="4B9E1C5E"/>
    <w:rsid w:val="4BAC6424"/>
    <w:rsid w:val="4BBA4F2F"/>
    <w:rsid w:val="4BBA72CC"/>
    <w:rsid w:val="4BBB3886"/>
    <w:rsid w:val="4BC77796"/>
    <w:rsid w:val="4BE83B91"/>
    <w:rsid w:val="4BFB54DA"/>
    <w:rsid w:val="4BFE086A"/>
    <w:rsid w:val="4C0C7271"/>
    <w:rsid w:val="4C166319"/>
    <w:rsid w:val="4C2A0E48"/>
    <w:rsid w:val="4C472933"/>
    <w:rsid w:val="4C5325A0"/>
    <w:rsid w:val="4C5A334F"/>
    <w:rsid w:val="4C640EA1"/>
    <w:rsid w:val="4C6E5CBF"/>
    <w:rsid w:val="4C8F38BB"/>
    <w:rsid w:val="4C972C7D"/>
    <w:rsid w:val="4CAC49B9"/>
    <w:rsid w:val="4CB02EC1"/>
    <w:rsid w:val="4CB84175"/>
    <w:rsid w:val="4CD77FEA"/>
    <w:rsid w:val="4CDB27D6"/>
    <w:rsid w:val="4CDD1C3F"/>
    <w:rsid w:val="4CDF7194"/>
    <w:rsid w:val="4CF6253E"/>
    <w:rsid w:val="4CF86299"/>
    <w:rsid w:val="4D137BA2"/>
    <w:rsid w:val="4D1B0CBF"/>
    <w:rsid w:val="4D321A16"/>
    <w:rsid w:val="4D4C3F58"/>
    <w:rsid w:val="4D504E86"/>
    <w:rsid w:val="4D545848"/>
    <w:rsid w:val="4D647E02"/>
    <w:rsid w:val="4D6F7552"/>
    <w:rsid w:val="4D7477BD"/>
    <w:rsid w:val="4D857A57"/>
    <w:rsid w:val="4DA531F2"/>
    <w:rsid w:val="4DAE5280"/>
    <w:rsid w:val="4DB70768"/>
    <w:rsid w:val="4DB919E5"/>
    <w:rsid w:val="4DD66737"/>
    <w:rsid w:val="4DDC1C11"/>
    <w:rsid w:val="4DDF6076"/>
    <w:rsid w:val="4DFC3D65"/>
    <w:rsid w:val="4E1647B1"/>
    <w:rsid w:val="4E7D7FA3"/>
    <w:rsid w:val="4E832D7F"/>
    <w:rsid w:val="4E9161F2"/>
    <w:rsid w:val="4E9C0126"/>
    <w:rsid w:val="4EA2032F"/>
    <w:rsid w:val="4ED31893"/>
    <w:rsid w:val="4EDC2BA1"/>
    <w:rsid w:val="4EDD31C0"/>
    <w:rsid w:val="4EE01721"/>
    <w:rsid w:val="4F1B734E"/>
    <w:rsid w:val="4F2D13CA"/>
    <w:rsid w:val="4F330C52"/>
    <w:rsid w:val="4F3D3912"/>
    <w:rsid w:val="4F64280A"/>
    <w:rsid w:val="4F6649DE"/>
    <w:rsid w:val="4F6962BE"/>
    <w:rsid w:val="4F6D39EE"/>
    <w:rsid w:val="4F7146C9"/>
    <w:rsid w:val="4F7D3524"/>
    <w:rsid w:val="4F7F30E8"/>
    <w:rsid w:val="4F8979E3"/>
    <w:rsid w:val="4FAB242F"/>
    <w:rsid w:val="4FB05672"/>
    <w:rsid w:val="4FBC7A89"/>
    <w:rsid w:val="4FCE3B17"/>
    <w:rsid w:val="4FD271CA"/>
    <w:rsid w:val="4FD740BF"/>
    <w:rsid w:val="4FF20EF2"/>
    <w:rsid w:val="4FF60836"/>
    <w:rsid w:val="4FF83D76"/>
    <w:rsid w:val="502A1072"/>
    <w:rsid w:val="504C44C2"/>
    <w:rsid w:val="507B72F6"/>
    <w:rsid w:val="509B5977"/>
    <w:rsid w:val="50A01EE4"/>
    <w:rsid w:val="50A207E1"/>
    <w:rsid w:val="50B85662"/>
    <w:rsid w:val="50C15FDD"/>
    <w:rsid w:val="50D74A75"/>
    <w:rsid w:val="50DD0211"/>
    <w:rsid w:val="51074534"/>
    <w:rsid w:val="51321CDC"/>
    <w:rsid w:val="51434C03"/>
    <w:rsid w:val="5161397A"/>
    <w:rsid w:val="51673679"/>
    <w:rsid w:val="519562A1"/>
    <w:rsid w:val="519C722B"/>
    <w:rsid w:val="51B4628D"/>
    <w:rsid w:val="51C44B06"/>
    <w:rsid w:val="51DE37F1"/>
    <w:rsid w:val="51E47899"/>
    <w:rsid w:val="5201306F"/>
    <w:rsid w:val="520C587D"/>
    <w:rsid w:val="522A7BFE"/>
    <w:rsid w:val="523408EE"/>
    <w:rsid w:val="52370FFE"/>
    <w:rsid w:val="524F2E4A"/>
    <w:rsid w:val="52793081"/>
    <w:rsid w:val="527A0B95"/>
    <w:rsid w:val="52912D15"/>
    <w:rsid w:val="529E19C5"/>
    <w:rsid w:val="52A15A39"/>
    <w:rsid w:val="52C35F7D"/>
    <w:rsid w:val="52CC2508"/>
    <w:rsid w:val="52CE493D"/>
    <w:rsid w:val="52D609F3"/>
    <w:rsid w:val="52D732B8"/>
    <w:rsid w:val="53051043"/>
    <w:rsid w:val="530D0BAF"/>
    <w:rsid w:val="531E7305"/>
    <w:rsid w:val="533A1516"/>
    <w:rsid w:val="5341445B"/>
    <w:rsid w:val="53536CDA"/>
    <w:rsid w:val="535D4518"/>
    <w:rsid w:val="5399759F"/>
    <w:rsid w:val="53A33667"/>
    <w:rsid w:val="53B43EDC"/>
    <w:rsid w:val="53B8346A"/>
    <w:rsid w:val="53BC7419"/>
    <w:rsid w:val="53CC036D"/>
    <w:rsid w:val="53F262A6"/>
    <w:rsid w:val="540A12BF"/>
    <w:rsid w:val="54227896"/>
    <w:rsid w:val="542B49D2"/>
    <w:rsid w:val="54302FE6"/>
    <w:rsid w:val="543458BE"/>
    <w:rsid w:val="54372585"/>
    <w:rsid w:val="54435921"/>
    <w:rsid w:val="544856C0"/>
    <w:rsid w:val="546A7183"/>
    <w:rsid w:val="547819FA"/>
    <w:rsid w:val="54796FC3"/>
    <w:rsid w:val="547971CE"/>
    <w:rsid w:val="548C4AF2"/>
    <w:rsid w:val="549270A0"/>
    <w:rsid w:val="54994D30"/>
    <w:rsid w:val="54AC2A9B"/>
    <w:rsid w:val="54E436C9"/>
    <w:rsid w:val="54EA3AC1"/>
    <w:rsid w:val="54F42EE4"/>
    <w:rsid w:val="55075366"/>
    <w:rsid w:val="550C409B"/>
    <w:rsid w:val="553F4778"/>
    <w:rsid w:val="5555462D"/>
    <w:rsid w:val="556A594F"/>
    <w:rsid w:val="557E1F59"/>
    <w:rsid w:val="559525B3"/>
    <w:rsid w:val="55AA568A"/>
    <w:rsid w:val="55AC7E02"/>
    <w:rsid w:val="55AD3A14"/>
    <w:rsid w:val="55C30F4B"/>
    <w:rsid w:val="55C67C10"/>
    <w:rsid w:val="55F6568E"/>
    <w:rsid w:val="55FA1C24"/>
    <w:rsid w:val="561149DE"/>
    <w:rsid w:val="561768B3"/>
    <w:rsid w:val="561949A3"/>
    <w:rsid w:val="561D20A8"/>
    <w:rsid w:val="56254B43"/>
    <w:rsid w:val="562555C2"/>
    <w:rsid w:val="5634088E"/>
    <w:rsid w:val="56476364"/>
    <w:rsid w:val="565C5E2F"/>
    <w:rsid w:val="56606A43"/>
    <w:rsid w:val="56693477"/>
    <w:rsid w:val="56693558"/>
    <w:rsid w:val="566D059F"/>
    <w:rsid w:val="56732B51"/>
    <w:rsid w:val="567D3AA8"/>
    <w:rsid w:val="568029F3"/>
    <w:rsid w:val="56986C47"/>
    <w:rsid w:val="5699167A"/>
    <w:rsid w:val="56993CF9"/>
    <w:rsid w:val="56A33435"/>
    <w:rsid w:val="56C102F0"/>
    <w:rsid w:val="56D33340"/>
    <w:rsid w:val="56D940BF"/>
    <w:rsid w:val="56DA494B"/>
    <w:rsid w:val="56EA41F2"/>
    <w:rsid w:val="56F30374"/>
    <w:rsid w:val="56F50020"/>
    <w:rsid w:val="56FC4EC2"/>
    <w:rsid w:val="572352F4"/>
    <w:rsid w:val="5746222E"/>
    <w:rsid w:val="576E0EAD"/>
    <w:rsid w:val="57831796"/>
    <w:rsid w:val="579249DE"/>
    <w:rsid w:val="57A56F68"/>
    <w:rsid w:val="57A65347"/>
    <w:rsid w:val="57B74125"/>
    <w:rsid w:val="57C96CEA"/>
    <w:rsid w:val="57D27860"/>
    <w:rsid w:val="57DF632B"/>
    <w:rsid w:val="581064DE"/>
    <w:rsid w:val="5810770F"/>
    <w:rsid w:val="581B65B6"/>
    <w:rsid w:val="58256074"/>
    <w:rsid w:val="582827A6"/>
    <w:rsid w:val="582D6038"/>
    <w:rsid w:val="58425C8F"/>
    <w:rsid w:val="58496864"/>
    <w:rsid w:val="584A153B"/>
    <w:rsid w:val="58563308"/>
    <w:rsid w:val="586C70C0"/>
    <w:rsid w:val="587C36BC"/>
    <w:rsid w:val="588134F1"/>
    <w:rsid w:val="5893337A"/>
    <w:rsid w:val="58967D61"/>
    <w:rsid w:val="58A003A7"/>
    <w:rsid w:val="58A930A2"/>
    <w:rsid w:val="58CF3AF9"/>
    <w:rsid w:val="58D20667"/>
    <w:rsid w:val="58D326CC"/>
    <w:rsid w:val="58E62B9B"/>
    <w:rsid w:val="58F21ACC"/>
    <w:rsid w:val="58F2369B"/>
    <w:rsid w:val="591200FA"/>
    <w:rsid w:val="592C1CB3"/>
    <w:rsid w:val="59363ADD"/>
    <w:rsid w:val="59364F04"/>
    <w:rsid w:val="593C273B"/>
    <w:rsid w:val="593E1A84"/>
    <w:rsid w:val="59660869"/>
    <w:rsid w:val="59814817"/>
    <w:rsid w:val="59920D8F"/>
    <w:rsid w:val="59BA06EB"/>
    <w:rsid w:val="59E50CC9"/>
    <w:rsid w:val="5A100CAE"/>
    <w:rsid w:val="5A201873"/>
    <w:rsid w:val="5A241C90"/>
    <w:rsid w:val="5A353E8B"/>
    <w:rsid w:val="5A4E6073"/>
    <w:rsid w:val="5A74474D"/>
    <w:rsid w:val="5A8A5A13"/>
    <w:rsid w:val="5ABD47F6"/>
    <w:rsid w:val="5ADC0354"/>
    <w:rsid w:val="5ADE0FFC"/>
    <w:rsid w:val="5ADF3E0F"/>
    <w:rsid w:val="5AE51304"/>
    <w:rsid w:val="5AFF398B"/>
    <w:rsid w:val="5B076262"/>
    <w:rsid w:val="5B0C6B71"/>
    <w:rsid w:val="5B590333"/>
    <w:rsid w:val="5B632848"/>
    <w:rsid w:val="5B697B73"/>
    <w:rsid w:val="5B995241"/>
    <w:rsid w:val="5BA22491"/>
    <w:rsid w:val="5BB52E1E"/>
    <w:rsid w:val="5BD302CE"/>
    <w:rsid w:val="5BD969B0"/>
    <w:rsid w:val="5BF760C1"/>
    <w:rsid w:val="5C056180"/>
    <w:rsid w:val="5C0A72E0"/>
    <w:rsid w:val="5C363CDA"/>
    <w:rsid w:val="5C3D49A5"/>
    <w:rsid w:val="5C492EA1"/>
    <w:rsid w:val="5C4C3503"/>
    <w:rsid w:val="5C5E45F5"/>
    <w:rsid w:val="5C665710"/>
    <w:rsid w:val="5C797D2F"/>
    <w:rsid w:val="5C7C35A0"/>
    <w:rsid w:val="5C7E213F"/>
    <w:rsid w:val="5C80714B"/>
    <w:rsid w:val="5C8D04FA"/>
    <w:rsid w:val="5C931C3B"/>
    <w:rsid w:val="5CA37525"/>
    <w:rsid w:val="5CAE50B8"/>
    <w:rsid w:val="5CBD0B16"/>
    <w:rsid w:val="5CE74F4F"/>
    <w:rsid w:val="5CF47A1F"/>
    <w:rsid w:val="5CF9286B"/>
    <w:rsid w:val="5CFB1FA7"/>
    <w:rsid w:val="5CFC5150"/>
    <w:rsid w:val="5CFE6AFE"/>
    <w:rsid w:val="5D142586"/>
    <w:rsid w:val="5D157661"/>
    <w:rsid w:val="5D2311B8"/>
    <w:rsid w:val="5D2F117F"/>
    <w:rsid w:val="5D401F62"/>
    <w:rsid w:val="5D451B2B"/>
    <w:rsid w:val="5D8B2DEE"/>
    <w:rsid w:val="5D90734D"/>
    <w:rsid w:val="5DA32296"/>
    <w:rsid w:val="5DAA4FCF"/>
    <w:rsid w:val="5DAE4414"/>
    <w:rsid w:val="5DC40C72"/>
    <w:rsid w:val="5DCE54B3"/>
    <w:rsid w:val="5DD06C3D"/>
    <w:rsid w:val="5DE47CBC"/>
    <w:rsid w:val="5DEE0089"/>
    <w:rsid w:val="5DF6006E"/>
    <w:rsid w:val="5E153F7B"/>
    <w:rsid w:val="5E211196"/>
    <w:rsid w:val="5E2D2E21"/>
    <w:rsid w:val="5E350894"/>
    <w:rsid w:val="5E455845"/>
    <w:rsid w:val="5E547D12"/>
    <w:rsid w:val="5E60412C"/>
    <w:rsid w:val="5E663129"/>
    <w:rsid w:val="5E841AB3"/>
    <w:rsid w:val="5EAD53DE"/>
    <w:rsid w:val="5EC3198E"/>
    <w:rsid w:val="5EE52546"/>
    <w:rsid w:val="5EF30CEF"/>
    <w:rsid w:val="5F235BF4"/>
    <w:rsid w:val="5F2C1642"/>
    <w:rsid w:val="5F4329B7"/>
    <w:rsid w:val="5F914791"/>
    <w:rsid w:val="5F955FAA"/>
    <w:rsid w:val="5FB06580"/>
    <w:rsid w:val="5FB50CBE"/>
    <w:rsid w:val="5FC32445"/>
    <w:rsid w:val="5FEF615E"/>
    <w:rsid w:val="5FF366A2"/>
    <w:rsid w:val="5FF61B21"/>
    <w:rsid w:val="600E4042"/>
    <w:rsid w:val="60107BAB"/>
    <w:rsid w:val="60110477"/>
    <w:rsid w:val="601D4FFC"/>
    <w:rsid w:val="605866EF"/>
    <w:rsid w:val="60910346"/>
    <w:rsid w:val="609377EE"/>
    <w:rsid w:val="60A27442"/>
    <w:rsid w:val="60D97B07"/>
    <w:rsid w:val="60E87481"/>
    <w:rsid w:val="60FA14B1"/>
    <w:rsid w:val="610F4F56"/>
    <w:rsid w:val="611773A8"/>
    <w:rsid w:val="612160A5"/>
    <w:rsid w:val="61285129"/>
    <w:rsid w:val="61494286"/>
    <w:rsid w:val="6170219C"/>
    <w:rsid w:val="617C634B"/>
    <w:rsid w:val="61A408A5"/>
    <w:rsid w:val="61FF695B"/>
    <w:rsid w:val="620F0DF3"/>
    <w:rsid w:val="6219673A"/>
    <w:rsid w:val="622A6D53"/>
    <w:rsid w:val="622E41A8"/>
    <w:rsid w:val="62747628"/>
    <w:rsid w:val="62791CBA"/>
    <w:rsid w:val="628A5F07"/>
    <w:rsid w:val="629E7A9B"/>
    <w:rsid w:val="62F054E6"/>
    <w:rsid w:val="62F55987"/>
    <w:rsid w:val="62F9101F"/>
    <w:rsid w:val="62FA2B03"/>
    <w:rsid w:val="631C7FB6"/>
    <w:rsid w:val="635A7C2F"/>
    <w:rsid w:val="635B7E97"/>
    <w:rsid w:val="638811BC"/>
    <w:rsid w:val="63A1595D"/>
    <w:rsid w:val="63A2409D"/>
    <w:rsid w:val="63AB466C"/>
    <w:rsid w:val="63AC4F8E"/>
    <w:rsid w:val="63F115AE"/>
    <w:rsid w:val="64057FD8"/>
    <w:rsid w:val="6413760B"/>
    <w:rsid w:val="64161F28"/>
    <w:rsid w:val="6418330F"/>
    <w:rsid w:val="641900D6"/>
    <w:rsid w:val="646B7FCC"/>
    <w:rsid w:val="64837871"/>
    <w:rsid w:val="64954CA8"/>
    <w:rsid w:val="64B94A28"/>
    <w:rsid w:val="64B97715"/>
    <w:rsid w:val="64E6751A"/>
    <w:rsid w:val="65017CA7"/>
    <w:rsid w:val="65094FA5"/>
    <w:rsid w:val="650B1A2F"/>
    <w:rsid w:val="650C7FAB"/>
    <w:rsid w:val="650D1AFA"/>
    <w:rsid w:val="651C6DCF"/>
    <w:rsid w:val="653500AC"/>
    <w:rsid w:val="6535064C"/>
    <w:rsid w:val="65485765"/>
    <w:rsid w:val="65563B1D"/>
    <w:rsid w:val="6581400D"/>
    <w:rsid w:val="658A043C"/>
    <w:rsid w:val="658B6133"/>
    <w:rsid w:val="6591330F"/>
    <w:rsid w:val="65915B4C"/>
    <w:rsid w:val="65B755D6"/>
    <w:rsid w:val="65BE62C2"/>
    <w:rsid w:val="65DA69AA"/>
    <w:rsid w:val="65FA5F2F"/>
    <w:rsid w:val="66297DCF"/>
    <w:rsid w:val="66423602"/>
    <w:rsid w:val="66467E32"/>
    <w:rsid w:val="6652162F"/>
    <w:rsid w:val="66613083"/>
    <w:rsid w:val="667A182D"/>
    <w:rsid w:val="667D7755"/>
    <w:rsid w:val="66914AD9"/>
    <w:rsid w:val="669A799A"/>
    <w:rsid w:val="66A13A11"/>
    <w:rsid w:val="66B34702"/>
    <w:rsid w:val="66B40352"/>
    <w:rsid w:val="66B7205C"/>
    <w:rsid w:val="66BC50C1"/>
    <w:rsid w:val="66C53649"/>
    <w:rsid w:val="66C814BE"/>
    <w:rsid w:val="66E44478"/>
    <w:rsid w:val="66EF129C"/>
    <w:rsid w:val="66F20D1E"/>
    <w:rsid w:val="66FC4D10"/>
    <w:rsid w:val="67022848"/>
    <w:rsid w:val="67533D2F"/>
    <w:rsid w:val="675843DB"/>
    <w:rsid w:val="675B059C"/>
    <w:rsid w:val="675D170A"/>
    <w:rsid w:val="676A7373"/>
    <w:rsid w:val="676E5183"/>
    <w:rsid w:val="67720C49"/>
    <w:rsid w:val="677A5B8C"/>
    <w:rsid w:val="6787141E"/>
    <w:rsid w:val="67BB7ABD"/>
    <w:rsid w:val="67C037A6"/>
    <w:rsid w:val="67D1555D"/>
    <w:rsid w:val="67E52FFE"/>
    <w:rsid w:val="682A729A"/>
    <w:rsid w:val="684035DB"/>
    <w:rsid w:val="6868293A"/>
    <w:rsid w:val="688A03E2"/>
    <w:rsid w:val="688B2DE8"/>
    <w:rsid w:val="68C54AE0"/>
    <w:rsid w:val="68C64E70"/>
    <w:rsid w:val="68D42EB0"/>
    <w:rsid w:val="68DA346F"/>
    <w:rsid w:val="68F16D9D"/>
    <w:rsid w:val="68F82F3E"/>
    <w:rsid w:val="68FA2082"/>
    <w:rsid w:val="690A5BF3"/>
    <w:rsid w:val="691B12FA"/>
    <w:rsid w:val="694150CC"/>
    <w:rsid w:val="695B2FCE"/>
    <w:rsid w:val="696A14D6"/>
    <w:rsid w:val="697C2441"/>
    <w:rsid w:val="697D4231"/>
    <w:rsid w:val="699369AE"/>
    <w:rsid w:val="69B978E1"/>
    <w:rsid w:val="69CE6D51"/>
    <w:rsid w:val="69DD1889"/>
    <w:rsid w:val="69DE4EA1"/>
    <w:rsid w:val="69E33471"/>
    <w:rsid w:val="69F145B9"/>
    <w:rsid w:val="6A056CF9"/>
    <w:rsid w:val="6A316365"/>
    <w:rsid w:val="6A3F6840"/>
    <w:rsid w:val="6A5034B9"/>
    <w:rsid w:val="6A536A49"/>
    <w:rsid w:val="6A6D735D"/>
    <w:rsid w:val="6A7B59B3"/>
    <w:rsid w:val="6A9F4A50"/>
    <w:rsid w:val="6A9F7FA5"/>
    <w:rsid w:val="6AAF0FD0"/>
    <w:rsid w:val="6AB05B3F"/>
    <w:rsid w:val="6AB13226"/>
    <w:rsid w:val="6AB70173"/>
    <w:rsid w:val="6AB965B4"/>
    <w:rsid w:val="6AD27FCE"/>
    <w:rsid w:val="6B01348A"/>
    <w:rsid w:val="6B0E4850"/>
    <w:rsid w:val="6B140145"/>
    <w:rsid w:val="6B3E67A8"/>
    <w:rsid w:val="6B414DC9"/>
    <w:rsid w:val="6B416D30"/>
    <w:rsid w:val="6B462944"/>
    <w:rsid w:val="6B476B5E"/>
    <w:rsid w:val="6B562121"/>
    <w:rsid w:val="6B690921"/>
    <w:rsid w:val="6B9A787F"/>
    <w:rsid w:val="6B9A7FAD"/>
    <w:rsid w:val="6BA7303C"/>
    <w:rsid w:val="6BAD450D"/>
    <w:rsid w:val="6BBE29C8"/>
    <w:rsid w:val="6BFE5732"/>
    <w:rsid w:val="6C136E88"/>
    <w:rsid w:val="6C176D94"/>
    <w:rsid w:val="6C30088C"/>
    <w:rsid w:val="6C3065CA"/>
    <w:rsid w:val="6C3A24E2"/>
    <w:rsid w:val="6C3B5036"/>
    <w:rsid w:val="6C445690"/>
    <w:rsid w:val="6C4F1653"/>
    <w:rsid w:val="6C6B3C48"/>
    <w:rsid w:val="6C785AEA"/>
    <w:rsid w:val="6C8D07A1"/>
    <w:rsid w:val="6C9D2000"/>
    <w:rsid w:val="6CB92263"/>
    <w:rsid w:val="6CEA78FD"/>
    <w:rsid w:val="6CEC488E"/>
    <w:rsid w:val="6CF36AC9"/>
    <w:rsid w:val="6CFD0DB6"/>
    <w:rsid w:val="6D2A6C6E"/>
    <w:rsid w:val="6D362C5A"/>
    <w:rsid w:val="6D3E6640"/>
    <w:rsid w:val="6D3F2688"/>
    <w:rsid w:val="6D441F1E"/>
    <w:rsid w:val="6D482895"/>
    <w:rsid w:val="6D495E01"/>
    <w:rsid w:val="6D7C24FF"/>
    <w:rsid w:val="6D87293A"/>
    <w:rsid w:val="6D896E12"/>
    <w:rsid w:val="6D9A67CA"/>
    <w:rsid w:val="6D9D7D58"/>
    <w:rsid w:val="6DA853BC"/>
    <w:rsid w:val="6DB27846"/>
    <w:rsid w:val="6DC62084"/>
    <w:rsid w:val="6DCC4700"/>
    <w:rsid w:val="6DE25E0F"/>
    <w:rsid w:val="6DE86ECF"/>
    <w:rsid w:val="6DF12C57"/>
    <w:rsid w:val="6DFC0F2B"/>
    <w:rsid w:val="6E2A6FE9"/>
    <w:rsid w:val="6E3F3B8A"/>
    <w:rsid w:val="6E453A67"/>
    <w:rsid w:val="6E476C52"/>
    <w:rsid w:val="6E485A9B"/>
    <w:rsid w:val="6E8A767E"/>
    <w:rsid w:val="6E9379FC"/>
    <w:rsid w:val="6E9D6EFB"/>
    <w:rsid w:val="6EA164B9"/>
    <w:rsid w:val="6EA94D4E"/>
    <w:rsid w:val="6EAA5E70"/>
    <w:rsid w:val="6EAD22EE"/>
    <w:rsid w:val="6EDD1AC7"/>
    <w:rsid w:val="6F036146"/>
    <w:rsid w:val="6F2F20E5"/>
    <w:rsid w:val="6F454415"/>
    <w:rsid w:val="6F554DC9"/>
    <w:rsid w:val="6FBB3556"/>
    <w:rsid w:val="6FC40DEC"/>
    <w:rsid w:val="6FD90352"/>
    <w:rsid w:val="6FDD69B7"/>
    <w:rsid w:val="6FDF3D4A"/>
    <w:rsid w:val="6FEC2751"/>
    <w:rsid w:val="70294394"/>
    <w:rsid w:val="70296800"/>
    <w:rsid w:val="70430982"/>
    <w:rsid w:val="704D386A"/>
    <w:rsid w:val="704E6B04"/>
    <w:rsid w:val="70663283"/>
    <w:rsid w:val="70680AFA"/>
    <w:rsid w:val="707729C4"/>
    <w:rsid w:val="707A6CFE"/>
    <w:rsid w:val="707B17DC"/>
    <w:rsid w:val="708A1B00"/>
    <w:rsid w:val="70953D50"/>
    <w:rsid w:val="70B450DA"/>
    <w:rsid w:val="70B56FF9"/>
    <w:rsid w:val="70E71DF6"/>
    <w:rsid w:val="70EF4D13"/>
    <w:rsid w:val="70F84F9E"/>
    <w:rsid w:val="7106435D"/>
    <w:rsid w:val="7113190F"/>
    <w:rsid w:val="711418F8"/>
    <w:rsid w:val="711B7DDF"/>
    <w:rsid w:val="714943C0"/>
    <w:rsid w:val="714C3762"/>
    <w:rsid w:val="71560BEC"/>
    <w:rsid w:val="71586165"/>
    <w:rsid w:val="719F02B3"/>
    <w:rsid w:val="71AE514A"/>
    <w:rsid w:val="71BF7C64"/>
    <w:rsid w:val="71C52A27"/>
    <w:rsid w:val="71C70C8E"/>
    <w:rsid w:val="71C83D5F"/>
    <w:rsid w:val="71CD07B2"/>
    <w:rsid w:val="71CE1FC0"/>
    <w:rsid w:val="71D7235F"/>
    <w:rsid w:val="71DE5189"/>
    <w:rsid w:val="71FA10FE"/>
    <w:rsid w:val="720A704D"/>
    <w:rsid w:val="720C7AA3"/>
    <w:rsid w:val="720F4EE8"/>
    <w:rsid w:val="72107B26"/>
    <w:rsid w:val="72123352"/>
    <w:rsid w:val="722565AC"/>
    <w:rsid w:val="72477C05"/>
    <w:rsid w:val="724D1EC1"/>
    <w:rsid w:val="72675773"/>
    <w:rsid w:val="72723F1D"/>
    <w:rsid w:val="727536DB"/>
    <w:rsid w:val="7275572B"/>
    <w:rsid w:val="72A87A2F"/>
    <w:rsid w:val="72B42B29"/>
    <w:rsid w:val="72BD7B69"/>
    <w:rsid w:val="72F16BE1"/>
    <w:rsid w:val="72FB5277"/>
    <w:rsid w:val="73006BEA"/>
    <w:rsid w:val="73014354"/>
    <w:rsid w:val="73030B95"/>
    <w:rsid w:val="732738AD"/>
    <w:rsid w:val="733C3AC0"/>
    <w:rsid w:val="733C477D"/>
    <w:rsid w:val="73580505"/>
    <w:rsid w:val="73634DBD"/>
    <w:rsid w:val="7373059C"/>
    <w:rsid w:val="737740A1"/>
    <w:rsid w:val="73B725FE"/>
    <w:rsid w:val="73DD282A"/>
    <w:rsid w:val="73EF0E4A"/>
    <w:rsid w:val="73F1136F"/>
    <w:rsid w:val="73FA4838"/>
    <w:rsid w:val="74026F8E"/>
    <w:rsid w:val="740C3055"/>
    <w:rsid w:val="7415114E"/>
    <w:rsid w:val="74185611"/>
    <w:rsid w:val="741A004E"/>
    <w:rsid w:val="742319F9"/>
    <w:rsid w:val="742B63F1"/>
    <w:rsid w:val="7431022D"/>
    <w:rsid w:val="743D0C66"/>
    <w:rsid w:val="744522F8"/>
    <w:rsid w:val="74525FEB"/>
    <w:rsid w:val="74687169"/>
    <w:rsid w:val="746A2B83"/>
    <w:rsid w:val="746A6D66"/>
    <w:rsid w:val="74787C64"/>
    <w:rsid w:val="74BE0AE8"/>
    <w:rsid w:val="74F064E4"/>
    <w:rsid w:val="750C09C4"/>
    <w:rsid w:val="751673E2"/>
    <w:rsid w:val="752967E9"/>
    <w:rsid w:val="75485C6D"/>
    <w:rsid w:val="756D0BD9"/>
    <w:rsid w:val="75881109"/>
    <w:rsid w:val="75B83410"/>
    <w:rsid w:val="75BA184A"/>
    <w:rsid w:val="75BA5876"/>
    <w:rsid w:val="75BC15A8"/>
    <w:rsid w:val="75D24838"/>
    <w:rsid w:val="75D3317B"/>
    <w:rsid w:val="75D5623E"/>
    <w:rsid w:val="75E861DE"/>
    <w:rsid w:val="760B6900"/>
    <w:rsid w:val="760F012A"/>
    <w:rsid w:val="76120FA0"/>
    <w:rsid w:val="76121B85"/>
    <w:rsid w:val="76330C42"/>
    <w:rsid w:val="763360D2"/>
    <w:rsid w:val="76354C65"/>
    <w:rsid w:val="767A29C2"/>
    <w:rsid w:val="767B3DC6"/>
    <w:rsid w:val="76962364"/>
    <w:rsid w:val="76B6272C"/>
    <w:rsid w:val="76BD6992"/>
    <w:rsid w:val="76EF6C47"/>
    <w:rsid w:val="76F8342D"/>
    <w:rsid w:val="770505F1"/>
    <w:rsid w:val="770A47AC"/>
    <w:rsid w:val="773D6676"/>
    <w:rsid w:val="77400942"/>
    <w:rsid w:val="775A27F5"/>
    <w:rsid w:val="77646411"/>
    <w:rsid w:val="776D3586"/>
    <w:rsid w:val="777718F5"/>
    <w:rsid w:val="77B64226"/>
    <w:rsid w:val="77D33B1C"/>
    <w:rsid w:val="77FA75EE"/>
    <w:rsid w:val="7824467B"/>
    <w:rsid w:val="7828531B"/>
    <w:rsid w:val="78307457"/>
    <w:rsid w:val="7834266F"/>
    <w:rsid w:val="7840337D"/>
    <w:rsid w:val="78423F0A"/>
    <w:rsid w:val="78660C5E"/>
    <w:rsid w:val="78662568"/>
    <w:rsid w:val="787160A2"/>
    <w:rsid w:val="78860F8D"/>
    <w:rsid w:val="78926CD6"/>
    <w:rsid w:val="789808EC"/>
    <w:rsid w:val="7899240D"/>
    <w:rsid w:val="789F587D"/>
    <w:rsid w:val="78A822E4"/>
    <w:rsid w:val="78A92682"/>
    <w:rsid w:val="78AB4157"/>
    <w:rsid w:val="78B22B7C"/>
    <w:rsid w:val="78B715B4"/>
    <w:rsid w:val="78DA6593"/>
    <w:rsid w:val="78DF3BAE"/>
    <w:rsid w:val="78E67B14"/>
    <w:rsid w:val="78E80461"/>
    <w:rsid w:val="78F124D8"/>
    <w:rsid w:val="790F03BF"/>
    <w:rsid w:val="79175C35"/>
    <w:rsid w:val="79207CF5"/>
    <w:rsid w:val="792866B5"/>
    <w:rsid w:val="792C0BF3"/>
    <w:rsid w:val="794F5291"/>
    <w:rsid w:val="795148C6"/>
    <w:rsid w:val="79676122"/>
    <w:rsid w:val="79915664"/>
    <w:rsid w:val="79A85408"/>
    <w:rsid w:val="79AE70B5"/>
    <w:rsid w:val="79AE7831"/>
    <w:rsid w:val="79CA2D31"/>
    <w:rsid w:val="79D271D5"/>
    <w:rsid w:val="79D36C35"/>
    <w:rsid w:val="7A067438"/>
    <w:rsid w:val="7A0D2345"/>
    <w:rsid w:val="7A317660"/>
    <w:rsid w:val="7A3A4C6F"/>
    <w:rsid w:val="7A58395C"/>
    <w:rsid w:val="7A6317DB"/>
    <w:rsid w:val="7A716D76"/>
    <w:rsid w:val="7A7E6611"/>
    <w:rsid w:val="7A813CE4"/>
    <w:rsid w:val="7A8D1914"/>
    <w:rsid w:val="7AB31CD9"/>
    <w:rsid w:val="7AC006F7"/>
    <w:rsid w:val="7AC14446"/>
    <w:rsid w:val="7AC36618"/>
    <w:rsid w:val="7AD640BF"/>
    <w:rsid w:val="7AD91238"/>
    <w:rsid w:val="7AE10C4D"/>
    <w:rsid w:val="7AE33C0F"/>
    <w:rsid w:val="7AF26A72"/>
    <w:rsid w:val="7AF415B4"/>
    <w:rsid w:val="7AF472EE"/>
    <w:rsid w:val="7B044DBE"/>
    <w:rsid w:val="7B253F75"/>
    <w:rsid w:val="7B275791"/>
    <w:rsid w:val="7B373F72"/>
    <w:rsid w:val="7BA93523"/>
    <w:rsid w:val="7BB0075A"/>
    <w:rsid w:val="7BBA5316"/>
    <w:rsid w:val="7BC44833"/>
    <w:rsid w:val="7BC8268C"/>
    <w:rsid w:val="7BD16036"/>
    <w:rsid w:val="7BDD3FA2"/>
    <w:rsid w:val="7BDF71B6"/>
    <w:rsid w:val="7BE939C3"/>
    <w:rsid w:val="7C171CCE"/>
    <w:rsid w:val="7C186864"/>
    <w:rsid w:val="7C2A7C50"/>
    <w:rsid w:val="7C3A05B5"/>
    <w:rsid w:val="7C5410BC"/>
    <w:rsid w:val="7C640C37"/>
    <w:rsid w:val="7C6F1C4A"/>
    <w:rsid w:val="7C791698"/>
    <w:rsid w:val="7C861327"/>
    <w:rsid w:val="7C863C6F"/>
    <w:rsid w:val="7C9E02E6"/>
    <w:rsid w:val="7CC6762B"/>
    <w:rsid w:val="7CC956D7"/>
    <w:rsid w:val="7CD574E8"/>
    <w:rsid w:val="7CDC78B0"/>
    <w:rsid w:val="7D1120EF"/>
    <w:rsid w:val="7D225E1F"/>
    <w:rsid w:val="7D334725"/>
    <w:rsid w:val="7D3834C9"/>
    <w:rsid w:val="7D3D6262"/>
    <w:rsid w:val="7D437147"/>
    <w:rsid w:val="7D5019EE"/>
    <w:rsid w:val="7D643B79"/>
    <w:rsid w:val="7D6F5B26"/>
    <w:rsid w:val="7D705D53"/>
    <w:rsid w:val="7DAA697C"/>
    <w:rsid w:val="7DE36CD4"/>
    <w:rsid w:val="7DE471C2"/>
    <w:rsid w:val="7DE5603A"/>
    <w:rsid w:val="7DE65BE5"/>
    <w:rsid w:val="7DEF52AE"/>
    <w:rsid w:val="7DFF6234"/>
    <w:rsid w:val="7E054CE1"/>
    <w:rsid w:val="7E086612"/>
    <w:rsid w:val="7E0E6ACB"/>
    <w:rsid w:val="7E163DB4"/>
    <w:rsid w:val="7E1C2776"/>
    <w:rsid w:val="7E4949A0"/>
    <w:rsid w:val="7E5925BB"/>
    <w:rsid w:val="7E5F0657"/>
    <w:rsid w:val="7E6405AA"/>
    <w:rsid w:val="7E786297"/>
    <w:rsid w:val="7E9571A9"/>
    <w:rsid w:val="7EC76D42"/>
    <w:rsid w:val="7ECE7138"/>
    <w:rsid w:val="7EF57C82"/>
    <w:rsid w:val="7EFF1F03"/>
    <w:rsid w:val="7F047415"/>
    <w:rsid w:val="7F0A3F8E"/>
    <w:rsid w:val="7F1A0663"/>
    <w:rsid w:val="7F1D4D3D"/>
    <w:rsid w:val="7F260CFD"/>
    <w:rsid w:val="7F420437"/>
    <w:rsid w:val="7F5E5B83"/>
    <w:rsid w:val="7F6024F6"/>
    <w:rsid w:val="7F805541"/>
    <w:rsid w:val="7F880418"/>
    <w:rsid w:val="7F8A78E0"/>
    <w:rsid w:val="7F913DE5"/>
    <w:rsid w:val="7F9F1A0F"/>
    <w:rsid w:val="7FA26874"/>
    <w:rsid w:val="7FBD3014"/>
    <w:rsid w:val="7FBE15AB"/>
    <w:rsid w:val="7FC903B7"/>
    <w:rsid w:val="7FDD4DE9"/>
    <w:rsid w:val="7FDD50A0"/>
    <w:rsid w:val="7FEA35C8"/>
    <w:rsid w:val="7FF7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99"/>
    <w:pPr>
      <w:keepNext/>
      <w:keepLines/>
      <w:numPr>
        <w:ilvl w:val="0"/>
        <w:numId w:val="1"/>
      </w:numPr>
      <w:spacing w:before="340" w:after="330" w:line="320" w:lineRule="exact"/>
      <w:ind w:left="431" w:hanging="431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45"/>
    <w:qFormat/>
    <w:uiPriority w:val="99"/>
    <w:pPr>
      <w:keepNext/>
      <w:keepLines/>
      <w:numPr>
        <w:ilvl w:val="1"/>
        <w:numId w:val="1"/>
      </w:numPr>
      <w:spacing w:before="260" w:after="260" w:line="415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6"/>
    <w:qFormat/>
    <w:uiPriority w:val="99"/>
    <w:pPr>
      <w:keepNext/>
      <w:keepLines/>
      <w:numPr>
        <w:ilvl w:val="2"/>
        <w:numId w:val="1"/>
      </w:numPr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numPr>
        <w:ilvl w:val="3"/>
        <w:numId w:val="1"/>
      </w:numPr>
      <w:spacing w:before="280" w:after="290" w:line="374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qFormat/>
    <w:uiPriority w:val="99"/>
    <w:pPr>
      <w:keepNext/>
      <w:keepLines/>
      <w:numPr>
        <w:ilvl w:val="6"/>
        <w:numId w:val="1"/>
      </w:numPr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qFormat/>
    <w:uiPriority w:val="0"/>
    <w:pPr>
      <w:shd w:val="clear" w:color="auto" w:fill="00008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6">
    <w:name w:val="Balloon Text"/>
    <w:basedOn w:val="1"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0"/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3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4">
    <w:name w:val="annotation subject"/>
    <w:basedOn w:val="12"/>
    <w:next w:val="12"/>
    <w:qFormat/>
    <w:uiPriority w:val="0"/>
    <w:rPr>
      <w:b/>
      <w:bCs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Emphasis"/>
    <w:qFormat/>
    <w:uiPriority w:val="0"/>
    <w:rPr>
      <w:color w:val="CC0000"/>
    </w:rPr>
  </w:style>
  <w:style w:type="character" w:styleId="30">
    <w:name w:val="Hyperlink"/>
    <w:qFormat/>
    <w:uiPriority w:val="0"/>
    <w:rPr>
      <w:color w:val="0000FF"/>
      <w:u w:val="single"/>
    </w:rPr>
  </w:style>
  <w:style w:type="character" w:styleId="31">
    <w:name w:val="annotation reference"/>
    <w:qFormat/>
    <w:uiPriority w:val="0"/>
    <w:rPr>
      <w:sz w:val="21"/>
      <w:szCs w:val="21"/>
    </w:rPr>
  </w:style>
  <w:style w:type="paragraph" w:customStyle="1" w:styleId="32">
    <w:name w:val="样式 首行缩进:  2 字符"/>
    <w:basedOn w:val="1"/>
    <w:link w:val="47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3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4">
    <w:name w:val="1标题一"/>
    <w:basedOn w:val="2"/>
    <w:link w:val="35"/>
    <w:qFormat/>
    <w:uiPriority w:val="0"/>
    <w:pPr>
      <w:numPr>
        <w:ilvl w:val="0"/>
        <w:numId w:val="2"/>
      </w:numPr>
      <w:spacing w:line="288" w:lineRule="auto"/>
    </w:pPr>
  </w:style>
  <w:style w:type="character" w:customStyle="1" w:styleId="35">
    <w:name w:val="1标题一 Char"/>
    <w:link w:val="34"/>
    <w:qFormat/>
    <w:uiPriority w:val="0"/>
  </w:style>
  <w:style w:type="paragraph" w:customStyle="1" w:styleId="36">
    <w:name w:val="2标题二"/>
    <w:basedOn w:val="3"/>
    <w:link w:val="37"/>
    <w:qFormat/>
    <w:uiPriority w:val="0"/>
    <w:pPr>
      <w:numPr>
        <w:ilvl w:val="1"/>
        <w:numId w:val="2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7">
    <w:name w:val="2标题二 Char"/>
    <w:link w:val="36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8">
    <w:name w:val="3标题三"/>
    <w:basedOn w:val="4"/>
    <w:link w:val="39"/>
    <w:qFormat/>
    <w:uiPriority w:val="0"/>
    <w:pPr>
      <w:numPr>
        <w:ilvl w:val="2"/>
        <w:numId w:val="2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9">
    <w:name w:val="3标题三 Char"/>
    <w:link w:val="38"/>
    <w:qFormat/>
    <w:uiPriority w:val="0"/>
    <w:rPr>
      <w:b/>
      <w:bCs/>
      <w:kern w:val="2"/>
      <w:sz w:val="24"/>
      <w:szCs w:val="32"/>
    </w:rPr>
  </w:style>
  <w:style w:type="paragraph" w:customStyle="1" w:styleId="40">
    <w:name w:val="5编号正文"/>
    <w:basedOn w:val="32"/>
    <w:link w:val="41"/>
    <w:qFormat/>
    <w:uiPriority w:val="0"/>
    <w:pPr>
      <w:numPr>
        <w:ilvl w:val="3"/>
        <w:numId w:val="2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41">
    <w:name w:val="5编号正文 Char"/>
    <w:link w:val="40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42">
    <w:name w:val="4正文"/>
    <w:basedOn w:val="32"/>
    <w:link w:val="43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43">
    <w:name w:val="4正文 Char"/>
    <w:link w:val="42"/>
    <w:qFormat/>
    <w:uiPriority w:val="0"/>
    <w:rPr>
      <w:rFonts w:ascii="Courier New" w:cs="Courier New"/>
      <w:kern w:val="2"/>
      <w:sz w:val="21"/>
    </w:rPr>
  </w:style>
  <w:style w:type="character" w:customStyle="1" w:styleId="44">
    <w:name w:val="标题 1 Char"/>
    <w:link w:val="2"/>
    <w:qFormat/>
    <w:uiPriority w:val="99"/>
    <w:rPr>
      <w:rFonts w:eastAsia="宋体"/>
      <w:b/>
      <w:bCs/>
      <w:kern w:val="44"/>
      <w:sz w:val="24"/>
      <w:szCs w:val="44"/>
    </w:rPr>
  </w:style>
  <w:style w:type="character" w:customStyle="1" w:styleId="45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6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7">
    <w:name w:val="样式 首行缩进:  2 字符 Char"/>
    <w:link w:val="32"/>
    <w:qFormat/>
    <w:uiPriority w:val="0"/>
    <w:rPr>
      <w:rFonts w:cs="宋体"/>
      <w:kern w:val="2"/>
      <w:sz w:val="21"/>
    </w:rPr>
  </w:style>
  <w:style w:type="paragraph" w:customStyle="1" w:styleId="48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9">
    <w:name w:val="coder"/>
    <w:basedOn w:val="1"/>
    <w:link w:val="50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50">
    <w:name w:val="coder Char"/>
    <w:basedOn w:val="27"/>
    <w:link w:val="49"/>
    <w:qFormat/>
    <w:uiPriority w:val="0"/>
    <w:rPr>
      <w:sz w:val="18"/>
      <w:shd w:val="clear" w:color="auto" w:fill="D9D9D9"/>
    </w:rPr>
  </w:style>
  <w:style w:type="paragraph" w:customStyle="1" w:styleId="5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7</Pages>
  <Words>280</Words>
  <Characters>179</Characters>
  <Lines>1</Lines>
  <Paragraphs>1</Paragraphs>
  <TotalTime>1</TotalTime>
  <ScaleCrop>false</ScaleCrop>
  <LinksUpToDate>false</LinksUpToDate>
  <CharactersWithSpaces>458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2017-02-15T06:44:00Z</dcterms:created>
  <dc:creator>Administrator</dc:creator>
  <dc:description>源代码教育PHP;</dc:description>
  <cp:keywords>源代码教育PHP</cp:keywords>
  <cp:lastModifiedBy>我属于你的注定</cp:lastModifiedBy>
  <cp:lastPrinted>2411-12-31T15:59:00Z</cp:lastPrinted>
  <dcterms:modified xsi:type="dcterms:W3CDTF">2020-06-26T12:46:26Z</dcterms:modified>
  <dc:subject>源代码教育PHP;</dc:subject>
  <dc:title>课堂笔记模板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