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numPr>
          <w:ilvl w:val="0"/>
          <w:numId w:val="0"/>
        </w:numPr>
        <w:spacing w:before="31" w:after="31"/>
        <w:ind w:right="735"/>
        <w:jc w:val="center"/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总结_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Spring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Mvc基础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实例化对象有哪些注解，有哪些区别？要用这些注解有什么要求？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答：1.实例化bean注解,注入注解,请求映射注解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2.用xml方式注解的实例化只能放在类上.用xml方式注解的注入注解放在字段和setter方法上,一般放在字段上(不用写setter方法).不用xml方式注解的映射注解可以写在方法上和类上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3.能用注解就用注解,别人写的类只能用xml方式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注入的注解有哪些，有哪些区别？</w:t>
      </w:r>
      <w:bookmarkStart w:id="0" w:name="_GoBack"/>
      <w:bookmarkEnd w:id="0"/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@Autowired  @Resource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具有依赖关系的bean对象可以用Autowired  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注入容器对象用Resource,一般写在字段上,这样不用写setter方法,前提是容器必须要有该类的对象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请求映射注解是哪个？有什么要求？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答：requestmapping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需要在xml中配置spring对mvc的支持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SpringMvc中获取请求参数的常用方式有哪些？</w:t>
      </w:r>
    </w:p>
    <w:p>
      <w:pPr>
        <w:pStyle w:val="39"/>
        <w:numPr>
          <w:ilvl w:val="3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通过传统的HttpServletRequest接收</w:t>
      </w:r>
      <w:r>
        <w:rPr>
          <w:rFonts w:hint="eastAsia"/>
          <w:lang w:eastAsia="zh-CN"/>
        </w:rPr>
        <w:t>；</w:t>
      </w:r>
    </w:p>
    <w:p>
      <w:pPr>
        <w:pStyle w:val="39"/>
        <w:numPr>
          <w:ilvl w:val="3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通过控制器的执行方法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参数接收</w:t>
      </w:r>
      <w:r>
        <w:rPr>
          <w:rFonts w:hint="eastAsia"/>
          <w:lang w:eastAsia="zh-CN"/>
        </w:rPr>
        <w:t>；</w:t>
      </w:r>
    </w:p>
    <w:p>
      <w:pPr>
        <w:pStyle w:val="39"/>
        <w:numPr>
          <w:ilvl w:val="3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通过对象来接收</w:t>
      </w:r>
      <w:r>
        <w:rPr>
          <w:rFonts w:hint="eastAsia"/>
          <w:lang w:eastAsia="zh-CN"/>
        </w:rPr>
        <w:t>；</w:t>
      </w:r>
    </w:p>
    <w:p>
      <w:pPr>
        <w:pStyle w:val="39"/>
        <w:numPr>
          <w:ilvl w:val="3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通过url中的参数接收(restfull风格)</w:t>
      </w:r>
      <w:r>
        <w:t xml:space="preserve"> @PathVariable("id")</w:t>
      </w:r>
      <w:r>
        <w:rPr>
          <w:rFonts w:hint="eastAsia"/>
        </w:rPr>
        <w:t>转换</w:t>
      </w:r>
      <w:r>
        <w:rPr>
          <w:rFonts w:hint="eastAsia"/>
          <w:lang w:eastAsia="zh-CN"/>
        </w:rPr>
        <w:t>；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过滤器的执行流程？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答：默认在启动浏服务器后就实例化,最先执行,然后是前端控制器,业务处理器.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SpringMvc跳转的方式有哪些？默认是那种方式？写法上有什么不同？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答：转发和重定向</w:t>
      </w:r>
    </w:p>
    <w:p>
      <w:pPr>
        <w:pStyle w:val="39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默认是转发</w:t>
      </w:r>
    </w:p>
    <w:p>
      <w:pPr>
        <w:pStyle w:val="39"/>
        <w:numPr>
          <w:ilvl w:val="3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forWord和redirect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1"/>
          <w:numId w:val="0"/>
        </w:numPr>
        <w:bidi w:val="0"/>
        <w:ind w:left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7"/>
      <w:jc w:val="center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</w:t>
    </w:r>
    <w:r>
      <w:rPr>
        <w:rFonts w:hint="eastAsia" w:ascii="黑体" w:hAnsi="黑体" w:eastAsia="黑体" w:cs="黑体"/>
        <w:color w:val="342C29"/>
        <w:spacing w:val="20"/>
        <w:sz w:val="21"/>
        <w:szCs w:val="21"/>
      </w:rPr>
      <w:t>让每一名学员高薪就业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5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7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9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78F367C7"/>
    <w:multiLevelType w:val="multilevel"/>
    <w:tmpl w:val="78F367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AC4"/>
    <w:rsid w:val="000150CC"/>
    <w:rsid w:val="000169CD"/>
    <w:rsid w:val="00037795"/>
    <w:rsid w:val="00044F00"/>
    <w:rsid w:val="00045DC4"/>
    <w:rsid w:val="00046E0B"/>
    <w:rsid w:val="000500A1"/>
    <w:rsid w:val="00051527"/>
    <w:rsid w:val="00056B27"/>
    <w:rsid w:val="00057B3A"/>
    <w:rsid w:val="00060CB8"/>
    <w:rsid w:val="00070C52"/>
    <w:rsid w:val="00070D51"/>
    <w:rsid w:val="000856E0"/>
    <w:rsid w:val="00095A21"/>
    <w:rsid w:val="000966A6"/>
    <w:rsid w:val="000A252B"/>
    <w:rsid w:val="000D1506"/>
    <w:rsid w:val="000D41FA"/>
    <w:rsid w:val="000F3EAA"/>
    <w:rsid w:val="000F5929"/>
    <w:rsid w:val="000F6A21"/>
    <w:rsid w:val="001062B3"/>
    <w:rsid w:val="00114F5F"/>
    <w:rsid w:val="0011773E"/>
    <w:rsid w:val="0013587B"/>
    <w:rsid w:val="00141526"/>
    <w:rsid w:val="00142D27"/>
    <w:rsid w:val="00151792"/>
    <w:rsid w:val="00161355"/>
    <w:rsid w:val="00161D58"/>
    <w:rsid w:val="0017055A"/>
    <w:rsid w:val="00172A27"/>
    <w:rsid w:val="00177EAC"/>
    <w:rsid w:val="00185766"/>
    <w:rsid w:val="0019535C"/>
    <w:rsid w:val="001A09F1"/>
    <w:rsid w:val="001B4E6E"/>
    <w:rsid w:val="001C7E5B"/>
    <w:rsid w:val="001D2FC9"/>
    <w:rsid w:val="001D5750"/>
    <w:rsid w:val="001E58AB"/>
    <w:rsid w:val="001F7ED7"/>
    <w:rsid w:val="00221247"/>
    <w:rsid w:val="0023321A"/>
    <w:rsid w:val="00240E2D"/>
    <w:rsid w:val="002455B4"/>
    <w:rsid w:val="00254414"/>
    <w:rsid w:val="0027373D"/>
    <w:rsid w:val="0027568B"/>
    <w:rsid w:val="00277904"/>
    <w:rsid w:val="002916C7"/>
    <w:rsid w:val="00297D80"/>
    <w:rsid w:val="002A6C40"/>
    <w:rsid w:val="002C1B27"/>
    <w:rsid w:val="002C1FED"/>
    <w:rsid w:val="002E7C3A"/>
    <w:rsid w:val="00306F28"/>
    <w:rsid w:val="00326F45"/>
    <w:rsid w:val="00330156"/>
    <w:rsid w:val="0034725E"/>
    <w:rsid w:val="00351CF2"/>
    <w:rsid w:val="00387CC4"/>
    <w:rsid w:val="003C0478"/>
    <w:rsid w:val="003D0171"/>
    <w:rsid w:val="003D067E"/>
    <w:rsid w:val="003D6394"/>
    <w:rsid w:val="003E192A"/>
    <w:rsid w:val="004040A9"/>
    <w:rsid w:val="00446CC8"/>
    <w:rsid w:val="00451696"/>
    <w:rsid w:val="00456A84"/>
    <w:rsid w:val="00480EDB"/>
    <w:rsid w:val="004872CD"/>
    <w:rsid w:val="0049547E"/>
    <w:rsid w:val="004A1E67"/>
    <w:rsid w:val="004E4D29"/>
    <w:rsid w:val="004E6E36"/>
    <w:rsid w:val="004E777D"/>
    <w:rsid w:val="004F0BE5"/>
    <w:rsid w:val="004F7C40"/>
    <w:rsid w:val="005046C2"/>
    <w:rsid w:val="00506A45"/>
    <w:rsid w:val="00531987"/>
    <w:rsid w:val="00552B16"/>
    <w:rsid w:val="00567B7D"/>
    <w:rsid w:val="005749EC"/>
    <w:rsid w:val="0057608E"/>
    <w:rsid w:val="005844BA"/>
    <w:rsid w:val="00591743"/>
    <w:rsid w:val="00593AE6"/>
    <w:rsid w:val="005D5D93"/>
    <w:rsid w:val="005E0738"/>
    <w:rsid w:val="005E0A01"/>
    <w:rsid w:val="005E26F5"/>
    <w:rsid w:val="005F57E1"/>
    <w:rsid w:val="00601822"/>
    <w:rsid w:val="00602ED2"/>
    <w:rsid w:val="00610395"/>
    <w:rsid w:val="00627CDA"/>
    <w:rsid w:val="00632FAA"/>
    <w:rsid w:val="00642812"/>
    <w:rsid w:val="00646383"/>
    <w:rsid w:val="006553EC"/>
    <w:rsid w:val="006633A6"/>
    <w:rsid w:val="00672A6A"/>
    <w:rsid w:val="00675ED6"/>
    <w:rsid w:val="00683BB1"/>
    <w:rsid w:val="00685C4A"/>
    <w:rsid w:val="006D2E5B"/>
    <w:rsid w:val="006E3462"/>
    <w:rsid w:val="006F56C5"/>
    <w:rsid w:val="0070047A"/>
    <w:rsid w:val="00703DAE"/>
    <w:rsid w:val="00730C9C"/>
    <w:rsid w:val="00741924"/>
    <w:rsid w:val="00751F60"/>
    <w:rsid w:val="007645FD"/>
    <w:rsid w:val="007717C9"/>
    <w:rsid w:val="007742F6"/>
    <w:rsid w:val="00775477"/>
    <w:rsid w:val="007829B8"/>
    <w:rsid w:val="00787FDA"/>
    <w:rsid w:val="00794A2A"/>
    <w:rsid w:val="007B0844"/>
    <w:rsid w:val="007E240F"/>
    <w:rsid w:val="00805922"/>
    <w:rsid w:val="00815C03"/>
    <w:rsid w:val="00824AB8"/>
    <w:rsid w:val="00842D49"/>
    <w:rsid w:val="008560B4"/>
    <w:rsid w:val="008C0C44"/>
    <w:rsid w:val="008E15B5"/>
    <w:rsid w:val="008E6AE0"/>
    <w:rsid w:val="008F5572"/>
    <w:rsid w:val="00917346"/>
    <w:rsid w:val="00922E17"/>
    <w:rsid w:val="00935D76"/>
    <w:rsid w:val="009712DC"/>
    <w:rsid w:val="0097663A"/>
    <w:rsid w:val="00987960"/>
    <w:rsid w:val="009A3D9A"/>
    <w:rsid w:val="009B0E22"/>
    <w:rsid w:val="009C7F0B"/>
    <w:rsid w:val="009F7C0B"/>
    <w:rsid w:val="00A05871"/>
    <w:rsid w:val="00A21E8A"/>
    <w:rsid w:val="00A35E52"/>
    <w:rsid w:val="00A366FF"/>
    <w:rsid w:val="00A4479D"/>
    <w:rsid w:val="00A50BB4"/>
    <w:rsid w:val="00A53FBE"/>
    <w:rsid w:val="00A54037"/>
    <w:rsid w:val="00A817B1"/>
    <w:rsid w:val="00AA334A"/>
    <w:rsid w:val="00AB6151"/>
    <w:rsid w:val="00AC0213"/>
    <w:rsid w:val="00AD146A"/>
    <w:rsid w:val="00AD5586"/>
    <w:rsid w:val="00AD55F7"/>
    <w:rsid w:val="00AE39F4"/>
    <w:rsid w:val="00AF05F0"/>
    <w:rsid w:val="00AF3A33"/>
    <w:rsid w:val="00B20BB9"/>
    <w:rsid w:val="00B32AC9"/>
    <w:rsid w:val="00B33247"/>
    <w:rsid w:val="00B35094"/>
    <w:rsid w:val="00B57565"/>
    <w:rsid w:val="00B61A3E"/>
    <w:rsid w:val="00B7254E"/>
    <w:rsid w:val="00B732F7"/>
    <w:rsid w:val="00B75A94"/>
    <w:rsid w:val="00B903B9"/>
    <w:rsid w:val="00B947F4"/>
    <w:rsid w:val="00BA3389"/>
    <w:rsid w:val="00BB1FE2"/>
    <w:rsid w:val="00BC325D"/>
    <w:rsid w:val="00BC7B8D"/>
    <w:rsid w:val="00BD0BD1"/>
    <w:rsid w:val="00BE3333"/>
    <w:rsid w:val="00BE4513"/>
    <w:rsid w:val="00BE57EC"/>
    <w:rsid w:val="00BF7E79"/>
    <w:rsid w:val="00C027AF"/>
    <w:rsid w:val="00C12DC8"/>
    <w:rsid w:val="00C20A18"/>
    <w:rsid w:val="00C34E3C"/>
    <w:rsid w:val="00C357B0"/>
    <w:rsid w:val="00C47E94"/>
    <w:rsid w:val="00C55327"/>
    <w:rsid w:val="00C64322"/>
    <w:rsid w:val="00C654F0"/>
    <w:rsid w:val="00C66ABE"/>
    <w:rsid w:val="00CC7758"/>
    <w:rsid w:val="00CD5D44"/>
    <w:rsid w:val="00CE58B4"/>
    <w:rsid w:val="00CF2AE1"/>
    <w:rsid w:val="00CF4F79"/>
    <w:rsid w:val="00D20AE1"/>
    <w:rsid w:val="00D21CD8"/>
    <w:rsid w:val="00D2335D"/>
    <w:rsid w:val="00D4145D"/>
    <w:rsid w:val="00D63BD1"/>
    <w:rsid w:val="00D653C8"/>
    <w:rsid w:val="00D65EE9"/>
    <w:rsid w:val="00D6746B"/>
    <w:rsid w:val="00D835F5"/>
    <w:rsid w:val="00DB3128"/>
    <w:rsid w:val="00DB7023"/>
    <w:rsid w:val="00DC0C82"/>
    <w:rsid w:val="00DF119C"/>
    <w:rsid w:val="00E208BE"/>
    <w:rsid w:val="00E351BC"/>
    <w:rsid w:val="00E56696"/>
    <w:rsid w:val="00E64C33"/>
    <w:rsid w:val="00E81527"/>
    <w:rsid w:val="00EA6949"/>
    <w:rsid w:val="00EB208E"/>
    <w:rsid w:val="00EB45DE"/>
    <w:rsid w:val="00EC02B6"/>
    <w:rsid w:val="00EC40F0"/>
    <w:rsid w:val="00EE3CF8"/>
    <w:rsid w:val="00EE4BF7"/>
    <w:rsid w:val="00EF1A25"/>
    <w:rsid w:val="00F00A65"/>
    <w:rsid w:val="00F15B42"/>
    <w:rsid w:val="00F17062"/>
    <w:rsid w:val="00F23EE7"/>
    <w:rsid w:val="00F325DD"/>
    <w:rsid w:val="00F40A7A"/>
    <w:rsid w:val="00F442D9"/>
    <w:rsid w:val="00F82852"/>
    <w:rsid w:val="00FA31FF"/>
    <w:rsid w:val="00FA703E"/>
    <w:rsid w:val="00FC2BB6"/>
    <w:rsid w:val="00FC4DFD"/>
    <w:rsid w:val="00FE0C6F"/>
    <w:rsid w:val="00FF30B0"/>
    <w:rsid w:val="011434A0"/>
    <w:rsid w:val="01235239"/>
    <w:rsid w:val="01322E0F"/>
    <w:rsid w:val="01424F25"/>
    <w:rsid w:val="014B01D2"/>
    <w:rsid w:val="014B0262"/>
    <w:rsid w:val="01554967"/>
    <w:rsid w:val="0156579E"/>
    <w:rsid w:val="01565AB3"/>
    <w:rsid w:val="01616016"/>
    <w:rsid w:val="01644378"/>
    <w:rsid w:val="01690E62"/>
    <w:rsid w:val="017D2830"/>
    <w:rsid w:val="017E3947"/>
    <w:rsid w:val="0190561D"/>
    <w:rsid w:val="019274E1"/>
    <w:rsid w:val="01AC2472"/>
    <w:rsid w:val="01CC79DA"/>
    <w:rsid w:val="01D10E62"/>
    <w:rsid w:val="01EA0C12"/>
    <w:rsid w:val="021D6DDA"/>
    <w:rsid w:val="022B01E9"/>
    <w:rsid w:val="02353808"/>
    <w:rsid w:val="02472858"/>
    <w:rsid w:val="025101DD"/>
    <w:rsid w:val="02623C23"/>
    <w:rsid w:val="02645148"/>
    <w:rsid w:val="02683B00"/>
    <w:rsid w:val="026A6793"/>
    <w:rsid w:val="02761C01"/>
    <w:rsid w:val="027E6A32"/>
    <w:rsid w:val="02B351BD"/>
    <w:rsid w:val="02C272CB"/>
    <w:rsid w:val="02CB3834"/>
    <w:rsid w:val="02EC757C"/>
    <w:rsid w:val="03067939"/>
    <w:rsid w:val="03067A3D"/>
    <w:rsid w:val="031E7606"/>
    <w:rsid w:val="03547243"/>
    <w:rsid w:val="0361201D"/>
    <w:rsid w:val="036D5444"/>
    <w:rsid w:val="03733367"/>
    <w:rsid w:val="037411B0"/>
    <w:rsid w:val="037D1B58"/>
    <w:rsid w:val="039F7387"/>
    <w:rsid w:val="03B41585"/>
    <w:rsid w:val="03BB2F17"/>
    <w:rsid w:val="03C3120A"/>
    <w:rsid w:val="03D0555E"/>
    <w:rsid w:val="03E0546C"/>
    <w:rsid w:val="03EE73ED"/>
    <w:rsid w:val="04177778"/>
    <w:rsid w:val="0419340B"/>
    <w:rsid w:val="04244388"/>
    <w:rsid w:val="042459B8"/>
    <w:rsid w:val="042D4B1E"/>
    <w:rsid w:val="04370E12"/>
    <w:rsid w:val="043C6981"/>
    <w:rsid w:val="043F382C"/>
    <w:rsid w:val="044C2A5A"/>
    <w:rsid w:val="046B0853"/>
    <w:rsid w:val="047415C6"/>
    <w:rsid w:val="04841915"/>
    <w:rsid w:val="0490791F"/>
    <w:rsid w:val="04946DE8"/>
    <w:rsid w:val="049A16BA"/>
    <w:rsid w:val="049C5EE4"/>
    <w:rsid w:val="04B85957"/>
    <w:rsid w:val="04DD6503"/>
    <w:rsid w:val="04FB1730"/>
    <w:rsid w:val="050344B6"/>
    <w:rsid w:val="05101847"/>
    <w:rsid w:val="0521649E"/>
    <w:rsid w:val="052A25A4"/>
    <w:rsid w:val="053D15E1"/>
    <w:rsid w:val="0541454A"/>
    <w:rsid w:val="054752C3"/>
    <w:rsid w:val="055D0FC9"/>
    <w:rsid w:val="05617820"/>
    <w:rsid w:val="05CB2F02"/>
    <w:rsid w:val="05EE1198"/>
    <w:rsid w:val="05EF7347"/>
    <w:rsid w:val="05F66FC0"/>
    <w:rsid w:val="05FF130F"/>
    <w:rsid w:val="06141CDA"/>
    <w:rsid w:val="061871BB"/>
    <w:rsid w:val="061B5FBE"/>
    <w:rsid w:val="062B5ECD"/>
    <w:rsid w:val="063373AE"/>
    <w:rsid w:val="065E7A33"/>
    <w:rsid w:val="066951EF"/>
    <w:rsid w:val="06AC3DAC"/>
    <w:rsid w:val="06AF6DE8"/>
    <w:rsid w:val="06C20809"/>
    <w:rsid w:val="06C71F4C"/>
    <w:rsid w:val="06DC4D70"/>
    <w:rsid w:val="070C0E0B"/>
    <w:rsid w:val="071430F6"/>
    <w:rsid w:val="071D5BCD"/>
    <w:rsid w:val="071E6511"/>
    <w:rsid w:val="072C620B"/>
    <w:rsid w:val="072D4C09"/>
    <w:rsid w:val="07307121"/>
    <w:rsid w:val="07321E89"/>
    <w:rsid w:val="07337781"/>
    <w:rsid w:val="073752B9"/>
    <w:rsid w:val="07427FBE"/>
    <w:rsid w:val="07432205"/>
    <w:rsid w:val="075953E3"/>
    <w:rsid w:val="075C66DA"/>
    <w:rsid w:val="076C3C4C"/>
    <w:rsid w:val="07747918"/>
    <w:rsid w:val="07750092"/>
    <w:rsid w:val="0778171C"/>
    <w:rsid w:val="077B37D6"/>
    <w:rsid w:val="077C6B77"/>
    <w:rsid w:val="07824A77"/>
    <w:rsid w:val="07936859"/>
    <w:rsid w:val="07A17921"/>
    <w:rsid w:val="07A54BFC"/>
    <w:rsid w:val="07B277BB"/>
    <w:rsid w:val="07B578D4"/>
    <w:rsid w:val="07BC7F26"/>
    <w:rsid w:val="07BD2260"/>
    <w:rsid w:val="07C87CF0"/>
    <w:rsid w:val="07DE24B7"/>
    <w:rsid w:val="07EC1A77"/>
    <w:rsid w:val="07F01C7F"/>
    <w:rsid w:val="081D3E6B"/>
    <w:rsid w:val="082F0B08"/>
    <w:rsid w:val="083074F8"/>
    <w:rsid w:val="08495480"/>
    <w:rsid w:val="084A20ED"/>
    <w:rsid w:val="087048A7"/>
    <w:rsid w:val="08977A48"/>
    <w:rsid w:val="08B86EEC"/>
    <w:rsid w:val="08DB537A"/>
    <w:rsid w:val="090006D9"/>
    <w:rsid w:val="09075053"/>
    <w:rsid w:val="090A122B"/>
    <w:rsid w:val="09113F74"/>
    <w:rsid w:val="0912463F"/>
    <w:rsid w:val="091D4022"/>
    <w:rsid w:val="09217F05"/>
    <w:rsid w:val="09270140"/>
    <w:rsid w:val="09450911"/>
    <w:rsid w:val="094B03A5"/>
    <w:rsid w:val="09602B1F"/>
    <w:rsid w:val="096957CF"/>
    <w:rsid w:val="0975132A"/>
    <w:rsid w:val="09817621"/>
    <w:rsid w:val="09A43822"/>
    <w:rsid w:val="09B46A7B"/>
    <w:rsid w:val="09B8101D"/>
    <w:rsid w:val="09C40153"/>
    <w:rsid w:val="09D025AB"/>
    <w:rsid w:val="09DA5F43"/>
    <w:rsid w:val="09DE792E"/>
    <w:rsid w:val="0A0B5EB2"/>
    <w:rsid w:val="0A6949EC"/>
    <w:rsid w:val="0A7F58BD"/>
    <w:rsid w:val="0AB93253"/>
    <w:rsid w:val="0ABE1947"/>
    <w:rsid w:val="0AE81CE3"/>
    <w:rsid w:val="0AFF4D6B"/>
    <w:rsid w:val="0B033743"/>
    <w:rsid w:val="0B0E4840"/>
    <w:rsid w:val="0B1304B6"/>
    <w:rsid w:val="0B264E07"/>
    <w:rsid w:val="0B36633A"/>
    <w:rsid w:val="0B383F67"/>
    <w:rsid w:val="0B3F5922"/>
    <w:rsid w:val="0B49238C"/>
    <w:rsid w:val="0B4C4A18"/>
    <w:rsid w:val="0B4E3CF9"/>
    <w:rsid w:val="0B50572D"/>
    <w:rsid w:val="0B67174E"/>
    <w:rsid w:val="0BA90F77"/>
    <w:rsid w:val="0BC04C55"/>
    <w:rsid w:val="0BE861E9"/>
    <w:rsid w:val="0BEB4432"/>
    <w:rsid w:val="0BF650E7"/>
    <w:rsid w:val="0BFA590B"/>
    <w:rsid w:val="0BFE7733"/>
    <w:rsid w:val="0C1214BF"/>
    <w:rsid w:val="0C1662C9"/>
    <w:rsid w:val="0C20207E"/>
    <w:rsid w:val="0C323DC1"/>
    <w:rsid w:val="0C510510"/>
    <w:rsid w:val="0C5C53D8"/>
    <w:rsid w:val="0C603341"/>
    <w:rsid w:val="0C8654CB"/>
    <w:rsid w:val="0CAF0CEC"/>
    <w:rsid w:val="0CC91D1D"/>
    <w:rsid w:val="0CD346B1"/>
    <w:rsid w:val="0CD80E69"/>
    <w:rsid w:val="0CEB5D9D"/>
    <w:rsid w:val="0D1D26B0"/>
    <w:rsid w:val="0D1F10D9"/>
    <w:rsid w:val="0D2E79B8"/>
    <w:rsid w:val="0D3552B2"/>
    <w:rsid w:val="0D4A385C"/>
    <w:rsid w:val="0D6462E2"/>
    <w:rsid w:val="0D8C55A5"/>
    <w:rsid w:val="0D8F7145"/>
    <w:rsid w:val="0D9A283C"/>
    <w:rsid w:val="0DA13304"/>
    <w:rsid w:val="0DAA1ADF"/>
    <w:rsid w:val="0DAE03E2"/>
    <w:rsid w:val="0DDF4F1E"/>
    <w:rsid w:val="0DE33C87"/>
    <w:rsid w:val="0E0C28B5"/>
    <w:rsid w:val="0E0E6DD7"/>
    <w:rsid w:val="0E10113E"/>
    <w:rsid w:val="0E120417"/>
    <w:rsid w:val="0E171D87"/>
    <w:rsid w:val="0E19426E"/>
    <w:rsid w:val="0E2562D7"/>
    <w:rsid w:val="0E4565F6"/>
    <w:rsid w:val="0E46296E"/>
    <w:rsid w:val="0E577622"/>
    <w:rsid w:val="0E7571BE"/>
    <w:rsid w:val="0E8F2998"/>
    <w:rsid w:val="0E90329E"/>
    <w:rsid w:val="0EA72ACF"/>
    <w:rsid w:val="0EA853AF"/>
    <w:rsid w:val="0EC92465"/>
    <w:rsid w:val="0ECE5AB4"/>
    <w:rsid w:val="0ED746AB"/>
    <w:rsid w:val="0EDC6E0A"/>
    <w:rsid w:val="0EF559FF"/>
    <w:rsid w:val="0F12798A"/>
    <w:rsid w:val="0F2B3D10"/>
    <w:rsid w:val="0F2E2851"/>
    <w:rsid w:val="0F4E5D40"/>
    <w:rsid w:val="0F554C57"/>
    <w:rsid w:val="0F5F691E"/>
    <w:rsid w:val="0F6D7F53"/>
    <w:rsid w:val="0F7858A8"/>
    <w:rsid w:val="0F843FAD"/>
    <w:rsid w:val="0FDE2558"/>
    <w:rsid w:val="0FE50532"/>
    <w:rsid w:val="0FF902CD"/>
    <w:rsid w:val="100F6EEE"/>
    <w:rsid w:val="1011269F"/>
    <w:rsid w:val="10243173"/>
    <w:rsid w:val="10264202"/>
    <w:rsid w:val="10A0487E"/>
    <w:rsid w:val="10AE48BD"/>
    <w:rsid w:val="10BB35DE"/>
    <w:rsid w:val="10BF3619"/>
    <w:rsid w:val="10C15859"/>
    <w:rsid w:val="10CD28D4"/>
    <w:rsid w:val="10D238AD"/>
    <w:rsid w:val="10F53494"/>
    <w:rsid w:val="1102281E"/>
    <w:rsid w:val="111A1C1F"/>
    <w:rsid w:val="112E502E"/>
    <w:rsid w:val="11403FB4"/>
    <w:rsid w:val="114B7376"/>
    <w:rsid w:val="1157163C"/>
    <w:rsid w:val="116B6F9F"/>
    <w:rsid w:val="11794EB6"/>
    <w:rsid w:val="11797782"/>
    <w:rsid w:val="11797A46"/>
    <w:rsid w:val="118C1947"/>
    <w:rsid w:val="11B64B4C"/>
    <w:rsid w:val="11BC611B"/>
    <w:rsid w:val="11C129B6"/>
    <w:rsid w:val="11C7079D"/>
    <w:rsid w:val="11EE4A32"/>
    <w:rsid w:val="120F7267"/>
    <w:rsid w:val="12181952"/>
    <w:rsid w:val="122B0535"/>
    <w:rsid w:val="122D4792"/>
    <w:rsid w:val="127F13C3"/>
    <w:rsid w:val="12843DF4"/>
    <w:rsid w:val="129D32F7"/>
    <w:rsid w:val="12C3379E"/>
    <w:rsid w:val="12D868BD"/>
    <w:rsid w:val="12E02D85"/>
    <w:rsid w:val="12E16DBD"/>
    <w:rsid w:val="12F41A02"/>
    <w:rsid w:val="130C45F0"/>
    <w:rsid w:val="13110792"/>
    <w:rsid w:val="133A24F8"/>
    <w:rsid w:val="133E2132"/>
    <w:rsid w:val="13487E42"/>
    <w:rsid w:val="1364602A"/>
    <w:rsid w:val="13652BEF"/>
    <w:rsid w:val="13874F5D"/>
    <w:rsid w:val="1389431B"/>
    <w:rsid w:val="138B36BD"/>
    <w:rsid w:val="139C0572"/>
    <w:rsid w:val="139E3362"/>
    <w:rsid w:val="13A75647"/>
    <w:rsid w:val="13CA1A05"/>
    <w:rsid w:val="13CB6BDB"/>
    <w:rsid w:val="13E708F0"/>
    <w:rsid w:val="13F40B7A"/>
    <w:rsid w:val="14245CD7"/>
    <w:rsid w:val="143B463A"/>
    <w:rsid w:val="144F76B2"/>
    <w:rsid w:val="14865A13"/>
    <w:rsid w:val="149B4DD3"/>
    <w:rsid w:val="14B71020"/>
    <w:rsid w:val="14BF7368"/>
    <w:rsid w:val="14C23D42"/>
    <w:rsid w:val="14D04869"/>
    <w:rsid w:val="14DF2654"/>
    <w:rsid w:val="14E23346"/>
    <w:rsid w:val="150638CA"/>
    <w:rsid w:val="152104D4"/>
    <w:rsid w:val="15213E33"/>
    <w:rsid w:val="15313847"/>
    <w:rsid w:val="153D4882"/>
    <w:rsid w:val="153E1895"/>
    <w:rsid w:val="15493CA1"/>
    <w:rsid w:val="15631D15"/>
    <w:rsid w:val="158D7ABC"/>
    <w:rsid w:val="15AF7C95"/>
    <w:rsid w:val="15C22190"/>
    <w:rsid w:val="160837EE"/>
    <w:rsid w:val="160F1B62"/>
    <w:rsid w:val="164A43E5"/>
    <w:rsid w:val="164B526F"/>
    <w:rsid w:val="16597516"/>
    <w:rsid w:val="1676615C"/>
    <w:rsid w:val="168C0F64"/>
    <w:rsid w:val="16A224E0"/>
    <w:rsid w:val="16B2371E"/>
    <w:rsid w:val="16C3299F"/>
    <w:rsid w:val="16D228D1"/>
    <w:rsid w:val="16D843BD"/>
    <w:rsid w:val="16E500C4"/>
    <w:rsid w:val="16EB1754"/>
    <w:rsid w:val="16EF5B19"/>
    <w:rsid w:val="16F66AB0"/>
    <w:rsid w:val="16FD43C8"/>
    <w:rsid w:val="170E7D7A"/>
    <w:rsid w:val="171767B0"/>
    <w:rsid w:val="171F0E6B"/>
    <w:rsid w:val="1734750D"/>
    <w:rsid w:val="1739010A"/>
    <w:rsid w:val="175113E3"/>
    <w:rsid w:val="17623E03"/>
    <w:rsid w:val="179C78A6"/>
    <w:rsid w:val="17B91F36"/>
    <w:rsid w:val="17C11400"/>
    <w:rsid w:val="17E171B5"/>
    <w:rsid w:val="18092316"/>
    <w:rsid w:val="180B16B7"/>
    <w:rsid w:val="180D692A"/>
    <w:rsid w:val="1829515C"/>
    <w:rsid w:val="183A38DC"/>
    <w:rsid w:val="184A7BE1"/>
    <w:rsid w:val="184E0F1E"/>
    <w:rsid w:val="18501F24"/>
    <w:rsid w:val="185B0BA6"/>
    <w:rsid w:val="185E2D77"/>
    <w:rsid w:val="18692C84"/>
    <w:rsid w:val="187C5271"/>
    <w:rsid w:val="18AD5FA5"/>
    <w:rsid w:val="18C8406D"/>
    <w:rsid w:val="18D5112A"/>
    <w:rsid w:val="18E40CC7"/>
    <w:rsid w:val="18E47A93"/>
    <w:rsid w:val="18EA4641"/>
    <w:rsid w:val="18EC4A62"/>
    <w:rsid w:val="18EC7B56"/>
    <w:rsid w:val="18F21B4C"/>
    <w:rsid w:val="18F82F56"/>
    <w:rsid w:val="18FB68D7"/>
    <w:rsid w:val="1903267A"/>
    <w:rsid w:val="190E6F11"/>
    <w:rsid w:val="19445E59"/>
    <w:rsid w:val="194B2ECB"/>
    <w:rsid w:val="196C0427"/>
    <w:rsid w:val="197E6CF3"/>
    <w:rsid w:val="198F334B"/>
    <w:rsid w:val="19A92055"/>
    <w:rsid w:val="19CC44FD"/>
    <w:rsid w:val="19D424E4"/>
    <w:rsid w:val="19DA187B"/>
    <w:rsid w:val="19EA7923"/>
    <w:rsid w:val="19F66254"/>
    <w:rsid w:val="1A157932"/>
    <w:rsid w:val="1A1E2475"/>
    <w:rsid w:val="1A387078"/>
    <w:rsid w:val="1A3D2558"/>
    <w:rsid w:val="1A3E05DA"/>
    <w:rsid w:val="1A411DE3"/>
    <w:rsid w:val="1A5636CB"/>
    <w:rsid w:val="1A5B1EE6"/>
    <w:rsid w:val="1A695DBC"/>
    <w:rsid w:val="1A725BBB"/>
    <w:rsid w:val="1A770C38"/>
    <w:rsid w:val="1A7D59BD"/>
    <w:rsid w:val="1A8D7355"/>
    <w:rsid w:val="1A8E64B5"/>
    <w:rsid w:val="1AD776DD"/>
    <w:rsid w:val="1B052D48"/>
    <w:rsid w:val="1B1E203E"/>
    <w:rsid w:val="1B6D0EB4"/>
    <w:rsid w:val="1B805DDC"/>
    <w:rsid w:val="1B8F2697"/>
    <w:rsid w:val="1B9828E6"/>
    <w:rsid w:val="1B9F1D5A"/>
    <w:rsid w:val="1BC745DB"/>
    <w:rsid w:val="1BCD036A"/>
    <w:rsid w:val="1BE5091D"/>
    <w:rsid w:val="1C2C3078"/>
    <w:rsid w:val="1C2D637B"/>
    <w:rsid w:val="1C455AD4"/>
    <w:rsid w:val="1C477D27"/>
    <w:rsid w:val="1C780C83"/>
    <w:rsid w:val="1C7E6C96"/>
    <w:rsid w:val="1CAA607F"/>
    <w:rsid w:val="1CAD6E2F"/>
    <w:rsid w:val="1CD54D5B"/>
    <w:rsid w:val="1CF4579A"/>
    <w:rsid w:val="1D3049BB"/>
    <w:rsid w:val="1D342EA5"/>
    <w:rsid w:val="1D435163"/>
    <w:rsid w:val="1D4460B0"/>
    <w:rsid w:val="1D5567F2"/>
    <w:rsid w:val="1D5943DA"/>
    <w:rsid w:val="1D6F5F00"/>
    <w:rsid w:val="1D783B1E"/>
    <w:rsid w:val="1D8708AF"/>
    <w:rsid w:val="1D8A6C41"/>
    <w:rsid w:val="1D9D47E5"/>
    <w:rsid w:val="1DBA75FA"/>
    <w:rsid w:val="1DDA5C73"/>
    <w:rsid w:val="1DE224C6"/>
    <w:rsid w:val="1DE40C77"/>
    <w:rsid w:val="1E5370F0"/>
    <w:rsid w:val="1E56291D"/>
    <w:rsid w:val="1E6D64A3"/>
    <w:rsid w:val="1E8C7724"/>
    <w:rsid w:val="1EC61870"/>
    <w:rsid w:val="1ECC479B"/>
    <w:rsid w:val="1ED579DF"/>
    <w:rsid w:val="1EE75BAF"/>
    <w:rsid w:val="1F31241E"/>
    <w:rsid w:val="1F5D61D6"/>
    <w:rsid w:val="1F621E3B"/>
    <w:rsid w:val="1F675C81"/>
    <w:rsid w:val="1F6A0CF9"/>
    <w:rsid w:val="1F8E09DD"/>
    <w:rsid w:val="1FA15497"/>
    <w:rsid w:val="1FB463F1"/>
    <w:rsid w:val="1FC775FC"/>
    <w:rsid w:val="1FD125BE"/>
    <w:rsid w:val="1FD35FB8"/>
    <w:rsid w:val="1FDF7685"/>
    <w:rsid w:val="1FF52542"/>
    <w:rsid w:val="20111355"/>
    <w:rsid w:val="202B56C2"/>
    <w:rsid w:val="20530FD0"/>
    <w:rsid w:val="207247F9"/>
    <w:rsid w:val="20802F84"/>
    <w:rsid w:val="20861A61"/>
    <w:rsid w:val="20A419C9"/>
    <w:rsid w:val="20A627CB"/>
    <w:rsid w:val="20AD6396"/>
    <w:rsid w:val="20B75725"/>
    <w:rsid w:val="20F46B16"/>
    <w:rsid w:val="21162F64"/>
    <w:rsid w:val="2132380A"/>
    <w:rsid w:val="213A20AC"/>
    <w:rsid w:val="21490B0E"/>
    <w:rsid w:val="215E399D"/>
    <w:rsid w:val="21697C6D"/>
    <w:rsid w:val="218808CE"/>
    <w:rsid w:val="21BD67A4"/>
    <w:rsid w:val="21C14F56"/>
    <w:rsid w:val="21CB5A3D"/>
    <w:rsid w:val="2202164B"/>
    <w:rsid w:val="220E0313"/>
    <w:rsid w:val="221068EC"/>
    <w:rsid w:val="2212309B"/>
    <w:rsid w:val="22157A0A"/>
    <w:rsid w:val="2216583C"/>
    <w:rsid w:val="22881030"/>
    <w:rsid w:val="22911514"/>
    <w:rsid w:val="22964491"/>
    <w:rsid w:val="22C16CFF"/>
    <w:rsid w:val="22CE4E02"/>
    <w:rsid w:val="22D7655A"/>
    <w:rsid w:val="22E2241E"/>
    <w:rsid w:val="23063E4B"/>
    <w:rsid w:val="2306481C"/>
    <w:rsid w:val="230C0AA3"/>
    <w:rsid w:val="23141528"/>
    <w:rsid w:val="231F2411"/>
    <w:rsid w:val="23421861"/>
    <w:rsid w:val="236E21B1"/>
    <w:rsid w:val="2386286A"/>
    <w:rsid w:val="23A36249"/>
    <w:rsid w:val="23A95F62"/>
    <w:rsid w:val="23B21A46"/>
    <w:rsid w:val="23C04FCE"/>
    <w:rsid w:val="24154370"/>
    <w:rsid w:val="244241EE"/>
    <w:rsid w:val="24587AD1"/>
    <w:rsid w:val="24787E76"/>
    <w:rsid w:val="248E7F06"/>
    <w:rsid w:val="24907C9F"/>
    <w:rsid w:val="2495406C"/>
    <w:rsid w:val="24A14022"/>
    <w:rsid w:val="24A420EF"/>
    <w:rsid w:val="24B60D07"/>
    <w:rsid w:val="24C13EB7"/>
    <w:rsid w:val="24C31EEC"/>
    <w:rsid w:val="24C631AB"/>
    <w:rsid w:val="24D932D0"/>
    <w:rsid w:val="24EA1D06"/>
    <w:rsid w:val="24EA3C6B"/>
    <w:rsid w:val="24FB2A4E"/>
    <w:rsid w:val="250E431A"/>
    <w:rsid w:val="251D7F0E"/>
    <w:rsid w:val="252106EA"/>
    <w:rsid w:val="253A4383"/>
    <w:rsid w:val="254C6D07"/>
    <w:rsid w:val="254E4990"/>
    <w:rsid w:val="25571A78"/>
    <w:rsid w:val="256751A2"/>
    <w:rsid w:val="257576C1"/>
    <w:rsid w:val="258A4E8C"/>
    <w:rsid w:val="25900751"/>
    <w:rsid w:val="25C4632B"/>
    <w:rsid w:val="25E612BA"/>
    <w:rsid w:val="25F522A4"/>
    <w:rsid w:val="26017B09"/>
    <w:rsid w:val="260B47A0"/>
    <w:rsid w:val="26160359"/>
    <w:rsid w:val="26227C8F"/>
    <w:rsid w:val="26232F67"/>
    <w:rsid w:val="26360693"/>
    <w:rsid w:val="2665488F"/>
    <w:rsid w:val="26890AD8"/>
    <w:rsid w:val="26A64F88"/>
    <w:rsid w:val="26D80F8B"/>
    <w:rsid w:val="26F564E2"/>
    <w:rsid w:val="27306772"/>
    <w:rsid w:val="2749200E"/>
    <w:rsid w:val="27572AF9"/>
    <w:rsid w:val="27664894"/>
    <w:rsid w:val="276F6A2F"/>
    <w:rsid w:val="277D54FE"/>
    <w:rsid w:val="278248ED"/>
    <w:rsid w:val="27920D13"/>
    <w:rsid w:val="27BD21B0"/>
    <w:rsid w:val="27E357B1"/>
    <w:rsid w:val="27EC2BC6"/>
    <w:rsid w:val="28031001"/>
    <w:rsid w:val="28093A5D"/>
    <w:rsid w:val="28213959"/>
    <w:rsid w:val="28213C09"/>
    <w:rsid w:val="28227540"/>
    <w:rsid w:val="2824312A"/>
    <w:rsid w:val="282B5EDD"/>
    <w:rsid w:val="28394513"/>
    <w:rsid w:val="283B69FC"/>
    <w:rsid w:val="286172DF"/>
    <w:rsid w:val="28766765"/>
    <w:rsid w:val="288217CA"/>
    <w:rsid w:val="28840B48"/>
    <w:rsid w:val="28AC4A77"/>
    <w:rsid w:val="28AD11A0"/>
    <w:rsid w:val="28C93A96"/>
    <w:rsid w:val="28EA1B62"/>
    <w:rsid w:val="28F101E3"/>
    <w:rsid w:val="290729EA"/>
    <w:rsid w:val="290B7CEA"/>
    <w:rsid w:val="29233514"/>
    <w:rsid w:val="292555D8"/>
    <w:rsid w:val="293463C4"/>
    <w:rsid w:val="29350593"/>
    <w:rsid w:val="29380830"/>
    <w:rsid w:val="293F0404"/>
    <w:rsid w:val="29464A73"/>
    <w:rsid w:val="294B3A36"/>
    <w:rsid w:val="295079D0"/>
    <w:rsid w:val="2968206C"/>
    <w:rsid w:val="298C30C9"/>
    <w:rsid w:val="29BC1A18"/>
    <w:rsid w:val="29C108B2"/>
    <w:rsid w:val="29CD7978"/>
    <w:rsid w:val="29ED0299"/>
    <w:rsid w:val="29F23AE5"/>
    <w:rsid w:val="2A20430B"/>
    <w:rsid w:val="2A294E89"/>
    <w:rsid w:val="2A2D3958"/>
    <w:rsid w:val="2A3229BC"/>
    <w:rsid w:val="2A367AE0"/>
    <w:rsid w:val="2A5208B9"/>
    <w:rsid w:val="2A531AF2"/>
    <w:rsid w:val="2A5B00F7"/>
    <w:rsid w:val="2A5D35AC"/>
    <w:rsid w:val="2A640047"/>
    <w:rsid w:val="2A68285C"/>
    <w:rsid w:val="2A682BCC"/>
    <w:rsid w:val="2A8B7964"/>
    <w:rsid w:val="2A8C68A5"/>
    <w:rsid w:val="2A8E656F"/>
    <w:rsid w:val="2AA26DB8"/>
    <w:rsid w:val="2AA440F3"/>
    <w:rsid w:val="2ABC54F1"/>
    <w:rsid w:val="2AD04BCA"/>
    <w:rsid w:val="2AED09EE"/>
    <w:rsid w:val="2AF652E1"/>
    <w:rsid w:val="2B0A1869"/>
    <w:rsid w:val="2B13430B"/>
    <w:rsid w:val="2B275DD1"/>
    <w:rsid w:val="2B3A4838"/>
    <w:rsid w:val="2B43052C"/>
    <w:rsid w:val="2B8A02F7"/>
    <w:rsid w:val="2B9517F8"/>
    <w:rsid w:val="2BA224CF"/>
    <w:rsid w:val="2BB14C19"/>
    <w:rsid w:val="2BE24770"/>
    <w:rsid w:val="2BF027BF"/>
    <w:rsid w:val="2C0E4B5C"/>
    <w:rsid w:val="2C1B47C5"/>
    <w:rsid w:val="2C2F27D4"/>
    <w:rsid w:val="2C315B41"/>
    <w:rsid w:val="2C3565F1"/>
    <w:rsid w:val="2C6223E7"/>
    <w:rsid w:val="2C6C18CC"/>
    <w:rsid w:val="2C6E4A64"/>
    <w:rsid w:val="2C993716"/>
    <w:rsid w:val="2CAA6EFF"/>
    <w:rsid w:val="2CC30FAB"/>
    <w:rsid w:val="2CD530A2"/>
    <w:rsid w:val="2CD803F6"/>
    <w:rsid w:val="2CD94ADC"/>
    <w:rsid w:val="2CDA75E0"/>
    <w:rsid w:val="2D1A7134"/>
    <w:rsid w:val="2D1D263B"/>
    <w:rsid w:val="2D223230"/>
    <w:rsid w:val="2D2245BA"/>
    <w:rsid w:val="2D3E4221"/>
    <w:rsid w:val="2D4414DA"/>
    <w:rsid w:val="2D6628A8"/>
    <w:rsid w:val="2D715C7A"/>
    <w:rsid w:val="2D8A41A1"/>
    <w:rsid w:val="2D930A93"/>
    <w:rsid w:val="2DA632E3"/>
    <w:rsid w:val="2DB344E4"/>
    <w:rsid w:val="2DC60C74"/>
    <w:rsid w:val="2DC62B73"/>
    <w:rsid w:val="2DE32BE9"/>
    <w:rsid w:val="2DE3792A"/>
    <w:rsid w:val="2DF435B6"/>
    <w:rsid w:val="2DF50023"/>
    <w:rsid w:val="2DFC2B1B"/>
    <w:rsid w:val="2E012F11"/>
    <w:rsid w:val="2E021F15"/>
    <w:rsid w:val="2E134CFF"/>
    <w:rsid w:val="2E2F2C86"/>
    <w:rsid w:val="2E3530FE"/>
    <w:rsid w:val="2E702641"/>
    <w:rsid w:val="2E7F76C0"/>
    <w:rsid w:val="2E9103FD"/>
    <w:rsid w:val="2EA4478C"/>
    <w:rsid w:val="2EC160B2"/>
    <w:rsid w:val="2ED24B80"/>
    <w:rsid w:val="2EE24E19"/>
    <w:rsid w:val="2EEB14C1"/>
    <w:rsid w:val="2F275698"/>
    <w:rsid w:val="2F4A1645"/>
    <w:rsid w:val="2F520510"/>
    <w:rsid w:val="2F597A4E"/>
    <w:rsid w:val="2F617EFA"/>
    <w:rsid w:val="2F6523A1"/>
    <w:rsid w:val="2F6820B2"/>
    <w:rsid w:val="2F6A2492"/>
    <w:rsid w:val="2F741180"/>
    <w:rsid w:val="2F7509DD"/>
    <w:rsid w:val="2F7E624A"/>
    <w:rsid w:val="2F8268D9"/>
    <w:rsid w:val="2F847C1A"/>
    <w:rsid w:val="2F874101"/>
    <w:rsid w:val="2F8776A0"/>
    <w:rsid w:val="2F89566C"/>
    <w:rsid w:val="2F8D13B7"/>
    <w:rsid w:val="2F996F1A"/>
    <w:rsid w:val="2FA44CD9"/>
    <w:rsid w:val="2FB87965"/>
    <w:rsid w:val="2FC07859"/>
    <w:rsid w:val="2FC63062"/>
    <w:rsid w:val="2FC7341C"/>
    <w:rsid w:val="2FC80422"/>
    <w:rsid w:val="2FCD78FA"/>
    <w:rsid w:val="2FEA32C2"/>
    <w:rsid w:val="302B6B14"/>
    <w:rsid w:val="3036224A"/>
    <w:rsid w:val="30742CD0"/>
    <w:rsid w:val="30896442"/>
    <w:rsid w:val="308C0A46"/>
    <w:rsid w:val="309D5DBB"/>
    <w:rsid w:val="30A20060"/>
    <w:rsid w:val="30B66908"/>
    <w:rsid w:val="30BE6C7D"/>
    <w:rsid w:val="30C257F1"/>
    <w:rsid w:val="30C35755"/>
    <w:rsid w:val="30DC470D"/>
    <w:rsid w:val="30DF4FF9"/>
    <w:rsid w:val="31014C36"/>
    <w:rsid w:val="313C5C8C"/>
    <w:rsid w:val="314414B4"/>
    <w:rsid w:val="315E26D9"/>
    <w:rsid w:val="316D2983"/>
    <w:rsid w:val="3174638F"/>
    <w:rsid w:val="3189596B"/>
    <w:rsid w:val="318F7047"/>
    <w:rsid w:val="31A25AE8"/>
    <w:rsid w:val="31A56090"/>
    <w:rsid w:val="31AA6447"/>
    <w:rsid w:val="31C07405"/>
    <w:rsid w:val="31D1289D"/>
    <w:rsid w:val="31E23FA6"/>
    <w:rsid w:val="31F11D32"/>
    <w:rsid w:val="322A26AB"/>
    <w:rsid w:val="323B3108"/>
    <w:rsid w:val="323F1A45"/>
    <w:rsid w:val="324B0EB1"/>
    <w:rsid w:val="324D286F"/>
    <w:rsid w:val="32600318"/>
    <w:rsid w:val="326A5EBE"/>
    <w:rsid w:val="32733C69"/>
    <w:rsid w:val="32BF4CEF"/>
    <w:rsid w:val="32CE0FCE"/>
    <w:rsid w:val="32E553CC"/>
    <w:rsid w:val="331670F8"/>
    <w:rsid w:val="332F6006"/>
    <w:rsid w:val="33381CD1"/>
    <w:rsid w:val="333854F6"/>
    <w:rsid w:val="335F4481"/>
    <w:rsid w:val="33672C8B"/>
    <w:rsid w:val="3388442F"/>
    <w:rsid w:val="338E4110"/>
    <w:rsid w:val="339041FD"/>
    <w:rsid w:val="33994FE4"/>
    <w:rsid w:val="33AC225E"/>
    <w:rsid w:val="33B94475"/>
    <w:rsid w:val="33DD372D"/>
    <w:rsid w:val="33E32062"/>
    <w:rsid w:val="33F76C31"/>
    <w:rsid w:val="33FB20D1"/>
    <w:rsid w:val="34297D1C"/>
    <w:rsid w:val="34402804"/>
    <w:rsid w:val="34520636"/>
    <w:rsid w:val="34543DEA"/>
    <w:rsid w:val="345C5FF5"/>
    <w:rsid w:val="346C0284"/>
    <w:rsid w:val="346C35AD"/>
    <w:rsid w:val="34706912"/>
    <w:rsid w:val="34874D77"/>
    <w:rsid w:val="34A96928"/>
    <w:rsid w:val="34CA495E"/>
    <w:rsid w:val="34CD1627"/>
    <w:rsid w:val="34E3539E"/>
    <w:rsid w:val="350019C0"/>
    <w:rsid w:val="353E144C"/>
    <w:rsid w:val="35524662"/>
    <w:rsid w:val="35586A53"/>
    <w:rsid w:val="355F5882"/>
    <w:rsid w:val="35616ED3"/>
    <w:rsid w:val="356A0A63"/>
    <w:rsid w:val="356E24C3"/>
    <w:rsid w:val="35751569"/>
    <w:rsid w:val="359658E9"/>
    <w:rsid w:val="35974943"/>
    <w:rsid w:val="35A0662B"/>
    <w:rsid w:val="35AA12CC"/>
    <w:rsid w:val="35B61471"/>
    <w:rsid w:val="35C6024A"/>
    <w:rsid w:val="35C6281A"/>
    <w:rsid w:val="35D12539"/>
    <w:rsid w:val="35DB7AEA"/>
    <w:rsid w:val="35FB18A1"/>
    <w:rsid w:val="35FE239E"/>
    <w:rsid w:val="36071784"/>
    <w:rsid w:val="360722D8"/>
    <w:rsid w:val="36111282"/>
    <w:rsid w:val="361E4068"/>
    <w:rsid w:val="3632647F"/>
    <w:rsid w:val="36471948"/>
    <w:rsid w:val="3652163A"/>
    <w:rsid w:val="365F6441"/>
    <w:rsid w:val="36657594"/>
    <w:rsid w:val="367D5280"/>
    <w:rsid w:val="36837EF3"/>
    <w:rsid w:val="36960278"/>
    <w:rsid w:val="36A62513"/>
    <w:rsid w:val="36A83C01"/>
    <w:rsid w:val="36D96084"/>
    <w:rsid w:val="36FB58BB"/>
    <w:rsid w:val="37267D78"/>
    <w:rsid w:val="37273437"/>
    <w:rsid w:val="374400B8"/>
    <w:rsid w:val="37444621"/>
    <w:rsid w:val="375C6B09"/>
    <w:rsid w:val="376609BF"/>
    <w:rsid w:val="377C21FD"/>
    <w:rsid w:val="37A45CE9"/>
    <w:rsid w:val="37CA6BEB"/>
    <w:rsid w:val="37D21A15"/>
    <w:rsid w:val="37DE44CF"/>
    <w:rsid w:val="37EA6737"/>
    <w:rsid w:val="38197FE6"/>
    <w:rsid w:val="382C0C27"/>
    <w:rsid w:val="38444CC7"/>
    <w:rsid w:val="385D704A"/>
    <w:rsid w:val="38721D56"/>
    <w:rsid w:val="387D7EB9"/>
    <w:rsid w:val="38845B50"/>
    <w:rsid w:val="38864600"/>
    <w:rsid w:val="38A14932"/>
    <w:rsid w:val="38F81A25"/>
    <w:rsid w:val="38F95254"/>
    <w:rsid w:val="390D66C4"/>
    <w:rsid w:val="39433F21"/>
    <w:rsid w:val="396266E3"/>
    <w:rsid w:val="39694747"/>
    <w:rsid w:val="39777E47"/>
    <w:rsid w:val="399F1A82"/>
    <w:rsid w:val="39A042C5"/>
    <w:rsid w:val="39AE26CF"/>
    <w:rsid w:val="39B55071"/>
    <w:rsid w:val="39C4504A"/>
    <w:rsid w:val="39F51186"/>
    <w:rsid w:val="3A181CAC"/>
    <w:rsid w:val="3A453F8D"/>
    <w:rsid w:val="3A460749"/>
    <w:rsid w:val="3A483D41"/>
    <w:rsid w:val="3A4B1812"/>
    <w:rsid w:val="3A4B6A7A"/>
    <w:rsid w:val="3A5D32CF"/>
    <w:rsid w:val="3A661562"/>
    <w:rsid w:val="3A696F8F"/>
    <w:rsid w:val="3A706081"/>
    <w:rsid w:val="3A761C5F"/>
    <w:rsid w:val="3A781FD8"/>
    <w:rsid w:val="3A993F5F"/>
    <w:rsid w:val="3A9A785A"/>
    <w:rsid w:val="3A9F3A63"/>
    <w:rsid w:val="3AA760AA"/>
    <w:rsid w:val="3ABE59EC"/>
    <w:rsid w:val="3AC90F62"/>
    <w:rsid w:val="3ACB2288"/>
    <w:rsid w:val="3AEB4FF0"/>
    <w:rsid w:val="3AEB646F"/>
    <w:rsid w:val="3B0B6B8F"/>
    <w:rsid w:val="3B203D05"/>
    <w:rsid w:val="3B351692"/>
    <w:rsid w:val="3B3A796B"/>
    <w:rsid w:val="3B48574F"/>
    <w:rsid w:val="3B526A20"/>
    <w:rsid w:val="3B7D3F6D"/>
    <w:rsid w:val="3B7F79A8"/>
    <w:rsid w:val="3B840E27"/>
    <w:rsid w:val="3B92734B"/>
    <w:rsid w:val="3B9D4D79"/>
    <w:rsid w:val="3BAC5A02"/>
    <w:rsid w:val="3BB04B11"/>
    <w:rsid w:val="3BCB2495"/>
    <w:rsid w:val="3BD630C4"/>
    <w:rsid w:val="3BF87212"/>
    <w:rsid w:val="3C007F9D"/>
    <w:rsid w:val="3C032EDB"/>
    <w:rsid w:val="3C044566"/>
    <w:rsid w:val="3C1F6D4A"/>
    <w:rsid w:val="3C2229A8"/>
    <w:rsid w:val="3C47613D"/>
    <w:rsid w:val="3C511208"/>
    <w:rsid w:val="3C5714F1"/>
    <w:rsid w:val="3C60010D"/>
    <w:rsid w:val="3C7410D1"/>
    <w:rsid w:val="3C76212C"/>
    <w:rsid w:val="3C966090"/>
    <w:rsid w:val="3CF34B5D"/>
    <w:rsid w:val="3D090501"/>
    <w:rsid w:val="3D1B0C89"/>
    <w:rsid w:val="3D1B56A7"/>
    <w:rsid w:val="3D3831E7"/>
    <w:rsid w:val="3D434C1E"/>
    <w:rsid w:val="3D4903A6"/>
    <w:rsid w:val="3D4B4888"/>
    <w:rsid w:val="3D634C6E"/>
    <w:rsid w:val="3D67631F"/>
    <w:rsid w:val="3D7341F8"/>
    <w:rsid w:val="3D8267FB"/>
    <w:rsid w:val="3D834CC3"/>
    <w:rsid w:val="3D995415"/>
    <w:rsid w:val="3DA44568"/>
    <w:rsid w:val="3DA81523"/>
    <w:rsid w:val="3DF03363"/>
    <w:rsid w:val="3DFD7345"/>
    <w:rsid w:val="3E12790A"/>
    <w:rsid w:val="3E386807"/>
    <w:rsid w:val="3E604D21"/>
    <w:rsid w:val="3E6A35EB"/>
    <w:rsid w:val="3EB226E8"/>
    <w:rsid w:val="3EBD527E"/>
    <w:rsid w:val="3EC86466"/>
    <w:rsid w:val="3EC9114C"/>
    <w:rsid w:val="3EFF4C97"/>
    <w:rsid w:val="3F0166D9"/>
    <w:rsid w:val="3F541CAA"/>
    <w:rsid w:val="3F6F1CC5"/>
    <w:rsid w:val="3F7B0D40"/>
    <w:rsid w:val="3F8921B4"/>
    <w:rsid w:val="3F97336F"/>
    <w:rsid w:val="3FB0700A"/>
    <w:rsid w:val="3FBB4E77"/>
    <w:rsid w:val="3FBF42B3"/>
    <w:rsid w:val="3FC140AE"/>
    <w:rsid w:val="3FCB0303"/>
    <w:rsid w:val="3FCB56D5"/>
    <w:rsid w:val="3FDE657A"/>
    <w:rsid w:val="3FE61A18"/>
    <w:rsid w:val="3FED3016"/>
    <w:rsid w:val="3FF667C1"/>
    <w:rsid w:val="4001089D"/>
    <w:rsid w:val="40090902"/>
    <w:rsid w:val="400F246D"/>
    <w:rsid w:val="40306905"/>
    <w:rsid w:val="403A6973"/>
    <w:rsid w:val="40453A87"/>
    <w:rsid w:val="40562899"/>
    <w:rsid w:val="40660BBA"/>
    <w:rsid w:val="40725596"/>
    <w:rsid w:val="40734F7B"/>
    <w:rsid w:val="40822A8A"/>
    <w:rsid w:val="40A425FE"/>
    <w:rsid w:val="40A9354A"/>
    <w:rsid w:val="40B32724"/>
    <w:rsid w:val="40D36E4B"/>
    <w:rsid w:val="41020712"/>
    <w:rsid w:val="416028DA"/>
    <w:rsid w:val="416C7843"/>
    <w:rsid w:val="418B4AC1"/>
    <w:rsid w:val="418E3342"/>
    <w:rsid w:val="419C5B14"/>
    <w:rsid w:val="41AE1F66"/>
    <w:rsid w:val="41BB4199"/>
    <w:rsid w:val="41CB1BCC"/>
    <w:rsid w:val="41D03348"/>
    <w:rsid w:val="41DA5972"/>
    <w:rsid w:val="41F82BD6"/>
    <w:rsid w:val="420B20D8"/>
    <w:rsid w:val="42173742"/>
    <w:rsid w:val="42212A39"/>
    <w:rsid w:val="42402705"/>
    <w:rsid w:val="4248573B"/>
    <w:rsid w:val="42485875"/>
    <w:rsid w:val="424F3361"/>
    <w:rsid w:val="42513A95"/>
    <w:rsid w:val="426E1923"/>
    <w:rsid w:val="4273170B"/>
    <w:rsid w:val="42773967"/>
    <w:rsid w:val="42855584"/>
    <w:rsid w:val="42932ACA"/>
    <w:rsid w:val="42F30A83"/>
    <w:rsid w:val="42FA623D"/>
    <w:rsid w:val="43096261"/>
    <w:rsid w:val="43157E78"/>
    <w:rsid w:val="43411081"/>
    <w:rsid w:val="4346733F"/>
    <w:rsid w:val="43484D7D"/>
    <w:rsid w:val="43523AD8"/>
    <w:rsid w:val="435A7583"/>
    <w:rsid w:val="4371247D"/>
    <w:rsid w:val="439806A8"/>
    <w:rsid w:val="439F360E"/>
    <w:rsid w:val="43A7377B"/>
    <w:rsid w:val="43AA6AFE"/>
    <w:rsid w:val="43D97CC5"/>
    <w:rsid w:val="4402097D"/>
    <w:rsid w:val="440B4203"/>
    <w:rsid w:val="44195023"/>
    <w:rsid w:val="44357CD9"/>
    <w:rsid w:val="445E25FD"/>
    <w:rsid w:val="446B692D"/>
    <w:rsid w:val="44701AF5"/>
    <w:rsid w:val="44704D0B"/>
    <w:rsid w:val="44767B21"/>
    <w:rsid w:val="447B41D8"/>
    <w:rsid w:val="4480387A"/>
    <w:rsid w:val="448413B0"/>
    <w:rsid w:val="448623A6"/>
    <w:rsid w:val="448B2C54"/>
    <w:rsid w:val="448F1C21"/>
    <w:rsid w:val="449E2F1D"/>
    <w:rsid w:val="44A63514"/>
    <w:rsid w:val="44C567FE"/>
    <w:rsid w:val="44D01846"/>
    <w:rsid w:val="44E40453"/>
    <w:rsid w:val="44FF24C5"/>
    <w:rsid w:val="45034301"/>
    <w:rsid w:val="45062BA0"/>
    <w:rsid w:val="4527723F"/>
    <w:rsid w:val="4534619D"/>
    <w:rsid w:val="45402EAF"/>
    <w:rsid w:val="454225BC"/>
    <w:rsid w:val="45453840"/>
    <w:rsid w:val="45613B46"/>
    <w:rsid w:val="45AB31A7"/>
    <w:rsid w:val="45B218D4"/>
    <w:rsid w:val="45DC1928"/>
    <w:rsid w:val="45DE4D9C"/>
    <w:rsid w:val="45E023F0"/>
    <w:rsid w:val="45EA1DDF"/>
    <w:rsid w:val="45EF5653"/>
    <w:rsid w:val="460D168E"/>
    <w:rsid w:val="46190C27"/>
    <w:rsid w:val="461D1711"/>
    <w:rsid w:val="46280BB1"/>
    <w:rsid w:val="46436F80"/>
    <w:rsid w:val="467D1430"/>
    <w:rsid w:val="46A45040"/>
    <w:rsid w:val="46B24A42"/>
    <w:rsid w:val="46BB4B64"/>
    <w:rsid w:val="46BC2CF3"/>
    <w:rsid w:val="46CB5292"/>
    <w:rsid w:val="46D108B6"/>
    <w:rsid w:val="46D1291C"/>
    <w:rsid w:val="46D7641D"/>
    <w:rsid w:val="46D85C44"/>
    <w:rsid w:val="46D933AA"/>
    <w:rsid w:val="46DC3A58"/>
    <w:rsid w:val="46E55630"/>
    <w:rsid w:val="46E560D4"/>
    <w:rsid w:val="46F54D8C"/>
    <w:rsid w:val="46FA5B7D"/>
    <w:rsid w:val="47155763"/>
    <w:rsid w:val="47155F1A"/>
    <w:rsid w:val="471E7CE4"/>
    <w:rsid w:val="474858EE"/>
    <w:rsid w:val="476E0AE2"/>
    <w:rsid w:val="477539F7"/>
    <w:rsid w:val="477A1D0B"/>
    <w:rsid w:val="478C39B5"/>
    <w:rsid w:val="478F51BD"/>
    <w:rsid w:val="47985115"/>
    <w:rsid w:val="479A73DF"/>
    <w:rsid w:val="47B41B99"/>
    <w:rsid w:val="47ED6A39"/>
    <w:rsid w:val="48190815"/>
    <w:rsid w:val="48285594"/>
    <w:rsid w:val="48312493"/>
    <w:rsid w:val="48347E26"/>
    <w:rsid w:val="483B2CB9"/>
    <w:rsid w:val="483D5378"/>
    <w:rsid w:val="483E420A"/>
    <w:rsid w:val="48482EEF"/>
    <w:rsid w:val="484D483F"/>
    <w:rsid w:val="485F07A4"/>
    <w:rsid w:val="487777B9"/>
    <w:rsid w:val="487C07A3"/>
    <w:rsid w:val="48A76E66"/>
    <w:rsid w:val="48BD76BE"/>
    <w:rsid w:val="48C82BE6"/>
    <w:rsid w:val="490F4798"/>
    <w:rsid w:val="49164D35"/>
    <w:rsid w:val="491A51DE"/>
    <w:rsid w:val="49226547"/>
    <w:rsid w:val="492E00FE"/>
    <w:rsid w:val="49311F92"/>
    <w:rsid w:val="4938197E"/>
    <w:rsid w:val="493D59A5"/>
    <w:rsid w:val="494C474C"/>
    <w:rsid w:val="49740F7D"/>
    <w:rsid w:val="498D0B15"/>
    <w:rsid w:val="499278F9"/>
    <w:rsid w:val="49B6676C"/>
    <w:rsid w:val="49CD59E5"/>
    <w:rsid w:val="49CF053A"/>
    <w:rsid w:val="4A050F87"/>
    <w:rsid w:val="4A183897"/>
    <w:rsid w:val="4A2B4469"/>
    <w:rsid w:val="4A49361F"/>
    <w:rsid w:val="4A5049BF"/>
    <w:rsid w:val="4A50520C"/>
    <w:rsid w:val="4A554108"/>
    <w:rsid w:val="4A91577F"/>
    <w:rsid w:val="4AB771D2"/>
    <w:rsid w:val="4AB871E1"/>
    <w:rsid w:val="4ABF0203"/>
    <w:rsid w:val="4AC82A93"/>
    <w:rsid w:val="4AF80FD6"/>
    <w:rsid w:val="4AFA4F0F"/>
    <w:rsid w:val="4B1B4542"/>
    <w:rsid w:val="4B450ED2"/>
    <w:rsid w:val="4B5D5DFE"/>
    <w:rsid w:val="4B8946D6"/>
    <w:rsid w:val="4BA41CC1"/>
    <w:rsid w:val="4BA73AA5"/>
    <w:rsid w:val="4BAF6720"/>
    <w:rsid w:val="4BB76A2C"/>
    <w:rsid w:val="4BDE2875"/>
    <w:rsid w:val="4BE746DE"/>
    <w:rsid w:val="4C561D44"/>
    <w:rsid w:val="4C5C4B57"/>
    <w:rsid w:val="4C6567F0"/>
    <w:rsid w:val="4C677E71"/>
    <w:rsid w:val="4C6E3238"/>
    <w:rsid w:val="4C9574CF"/>
    <w:rsid w:val="4C9D612F"/>
    <w:rsid w:val="4CA5446B"/>
    <w:rsid w:val="4CC52FC7"/>
    <w:rsid w:val="4CD1112E"/>
    <w:rsid w:val="4CD76295"/>
    <w:rsid w:val="4CF55BE6"/>
    <w:rsid w:val="4D0309A4"/>
    <w:rsid w:val="4D3C297A"/>
    <w:rsid w:val="4D8672CC"/>
    <w:rsid w:val="4D9A4576"/>
    <w:rsid w:val="4DE503AD"/>
    <w:rsid w:val="4DEF5A34"/>
    <w:rsid w:val="4E143803"/>
    <w:rsid w:val="4E277988"/>
    <w:rsid w:val="4E3C0CC8"/>
    <w:rsid w:val="4E571775"/>
    <w:rsid w:val="4E635238"/>
    <w:rsid w:val="4E7B2041"/>
    <w:rsid w:val="4E7F3A50"/>
    <w:rsid w:val="4E9C41CF"/>
    <w:rsid w:val="4EA65853"/>
    <w:rsid w:val="4EA7646D"/>
    <w:rsid w:val="4EB91928"/>
    <w:rsid w:val="4ED94273"/>
    <w:rsid w:val="4EDB1204"/>
    <w:rsid w:val="4EDD66FB"/>
    <w:rsid w:val="4EFB5B03"/>
    <w:rsid w:val="4EFE03B9"/>
    <w:rsid w:val="4F0F2E2B"/>
    <w:rsid w:val="4F1C0F09"/>
    <w:rsid w:val="4F2A2E2F"/>
    <w:rsid w:val="4F2E090B"/>
    <w:rsid w:val="4F3D06AE"/>
    <w:rsid w:val="4F3F3F0E"/>
    <w:rsid w:val="4F4D65F5"/>
    <w:rsid w:val="4F4F0E8D"/>
    <w:rsid w:val="4F5012A4"/>
    <w:rsid w:val="4F781203"/>
    <w:rsid w:val="4F8979E3"/>
    <w:rsid w:val="4FA30892"/>
    <w:rsid w:val="4FCC679C"/>
    <w:rsid w:val="4FDC382D"/>
    <w:rsid w:val="4FE769BA"/>
    <w:rsid w:val="501530B9"/>
    <w:rsid w:val="50245701"/>
    <w:rsid w:val="50460BA4"/>
    <w:rsid w:val="504A1775"/>
    <w:rsid w:val="50512529"/>
    <w:rsid w:val="505B4F55"/>
    <w:rsid w:val="507D7077"/>
    <w:rsid w:val="507E7569"/>
    <w:rsid w:val="50A312C9"/>
    <w:rsid w:val="50B42863"/>
    <w:rsid w:val="50B605EE"/>
    <w:rsid w:val="50B62A01"/>
    <w:rsid w:val="50BC1667"/>
    <w:rsid w:val="50BF2C41"/>
    <w:rsid w:val="50E572A9"/>
    <w:rsid w:val="50E76F76"/>
    <w:rsid w:val="50F02B3D"/>
    <w:rsid w:val="510A3FC7"/>
    <w:rsid w:val="51174E80"/>
    <w:rsid w:val="51234E92"/>
    <w:rsid w:val="5133593D"/>
    <w:rsid w:val="51496963"/>
    <w:rsid w:val="517D0914"/>
    <w:rsid w:val="51835B38"/>
    <w:rsid w:val="519126A0"/>
    <w:rsid w:val="51971B95"/>
    <w:rsid w:val="5198392C"/>
    <w:rsid w:val="51AE3920"/>
    <w:rsid w:val="51D52350"/>
    <w:rsid w:val="520F29FC"/>
    <w:rsid w:val="521C05FB"/>
    <w:rsid w:val="521F2082"/>
    <w:rsid w:val="522163F6"/>
    <w:rsid w:val="52365602"/>
    <w:rsid w:val="524D4B79"/>
    <w:rsid w:val="525200D4"/>
    <w:rsid w:val="52580FAA"/>
    <w:rsid w:val="52777196"/>
    <w:rsid w:val="528466DE"/>
    <w:rsid w:val="5286790A"/>
    <w:rsid w:val="530D0BAF"/>
    <w:rsid w:val="53450229"/>
    <w:rsid w:val="535812FD"/>
    <w:rsid w:val="53702F55"/>
    <w:rsid w:val="53832060"/>
    <w:rsid w:val="53937F51"/>
    <w:rsid w:val="53A74FAA"/>
    <w:rsid w:val="53AC24D4"/>
    <w:rsid w:val="53B32146"/>
    <w:rsid w:val="53B902CD"/>
    <w:rsid w:val="53BB2558"/>
    <w:rsid w:val="53C070A0"/>
    <w:rsid w:val="53FB5ECD"/>
    <w:rsid w:val="540A1BFF"/>
    <w:rsid w:val="541F6B48"/>
    <w:rsid w:val="54397544"/>
    <w:rsid w:val="544510AA"/>
    <w:rsid w:val="54462DA7"/>
    <w:rsid w:val="544A6F9D"/>
    <w:rsid w:val="54505D96"/>
    <w:rsid w:val="54505FF4"/>
    <w:rsid w:val="54633761"/>
    <w:rsid w:val="54815E6A"/>
    <w:rsid w:val="548A40F4"/>
    <w:rsid w:val="54934586"/>
    <w:rsid w:val="549B13D7"/>
    <w:rsid w:val="54AB66AF"/>
    <w:rsid w:val="54C17FF4"/>
    <w:rsid w:val="54D84F44"/>
    <w:rsid w:val="54E56061"/>
    <w:rsid w:val="54E902DC"/>
    <w:rsid w:val="54ED11B5"/>
    <w:rsid w:val="54ED5930"/>
    <w:rsid w:val="55273964"/>
    <w:rsid w:val="552A4D79"/>
    <w:rsid w:val="55441614"/>
    <w:rsid w:val="55534F0F"/>
    <w:rsid w:val="55550035"/>
    <w:rsid w:val="5555462D"/>
    <w:rsid w:val="559F06DE"/>
    <w:rsid w:val="55CF1E76"/>
    <w:rsid w:val="56105E68"/>
    <w:rsid w:val="56260929"/>
    <w:rsid w:val="562D09D1"/>
    <w:rsid w:val="562F565D"/>
    <w:rsid w:val="564D737A"/>
    <w:rsid w:val="56611753"/>
    <w:rsid w:val="56611A97"/>
    <w:rsid w:val="56776BE9"/>
    <w:rsid w:val="567F647C"/>
    <w:rsid w:val="56800B2C"/>
    <w:rsid w:val="56A93C5B"/>
    <w:rsid w:val="56BE1C25"/>
    <w:rsid w:val="56C54935"/>
    <w:rsid w:val="56CA6494"/>
    <w:rsid w:val="56D12706"/>
    <w:rsid w:val="56DC1D6F"/>
    <w:rsid w:val="56DC1E61"/>
    <w:rsid w:val="56E10EA2"/>
    <w:rsid w:val="56E12775"/>
    <w:rsid w:val="56E33534"/>
    <w:rsid w:val="56E55E17"/>
    <w:rsid w:val="570400F4"/>
    <w:rsid w:val="570A1B8F"/>
    <w:rsid w:val="57463B2A"/>
    <w:rsid w:val="5760173C"/>
    <w:rsid w:val="5769326E"/>
    <w:rsid w:val="57780311"/>
    <w:rsid w:val="57942CD7"/>
    <w:rsid w:val="579C2C01"/>
    <w:rsid w:val="57B17857"/>
    <w:rsid w:val="57C074C1"/>
    <w:rsid w:val="57D423D4"/>
    <w:rsid w:val="57DB751B"/>
    <w:rsid w:val="57F33DAA"/>
    <w:rsid w:val="57FD0E4C"/>
    <w:rsid w:val="580D3A02"/>
    <w:rsid w:val="58155FAC"/>
    <w:rsid w:val="582E1930"/>
    <w:rsid w:val="58775C98"/>
    <w:rsid w:val="58881BC4"/>
    <w:rsid w:val="588D3439"/>
    <w:rsid w:val="589267B0"/>
    <w:rsid w:val="589B4A0A"/>
    <w:rsid w:val="58C642F9"/>
    <w:rsid w:val="58D82C97"/>
    <w:rsid w:val="58E63690"/>
    <w:rsid w:val="58E77770"/>
    <w:rsid w:val="58F75A32"/>
    <w:rsid w:val="58FD75F1"/>
    <w:rsid w:val="5906020C"/>
    <w:rsid w:val="590E185E"/>
    <w:rsid w:val="5918183E"/>
    <w:rsid w:val="591A22A1"/>
    <w:rsid w:val="596256F7"/>
    <w:rsid w:val="599E25C7"/>
    <w:rsid w:val="59A565CE"/>
    <w:rsid w:val="59A62504"/>
    <w:rsid w:val="59B20562"/>
    <w:rsid w:val="59BB255E"/>
    <w:rsid w:val="59DE18C9"/>
    <w:rsid w:val="59EA46B9"/>
    <w:rsid w:val="59F92EF7"/>
    <w:rsid w:val="5A2A7F0A"/>
    <w:rsid w:val="5A2F1483"/>
    <w:rsid w:val="5A310D56"/>
    <w:rsid w:val="5A3B42F6"/>
    <w:rsid w:val="5A6211DC"/>
    <w:rsid w:val="5A665B54"/>
    <w:rsid w:val="5A6E71FC"/>
    <w:rsid w:val="5A887F08"/>
    <w:rsid w:val="5A8E3424"/>
    <w:rsid w:val="5A9C0516"/>
    <w:rsid w:val="5A9E3122"/>
    <w:rsid w:val="5AA37581"/>
    <w:rsid w:val="5ABD47F6"/>
    <w:rsid w:val="5ACE43AC"/>
    <w:rsid w:val="5AD17340"/>
    <w:rsid w:val="5AE15BA3"/>
    <w:rsid w:val="5B2A0036"/>
    <w:rsid w:val="5B2D6C32"/>
    <w:rsid w:val="5B3939E5"/>
    <w:rsid w:val="5B4D13C0"/>
    <w:rsid w:val="5B5B4ABD"/>
    <w:rsid w:val="5B690797"/>
    <w:rsid w:val="5B6B31E9"/>
    <w:rsid w:val="5B867FD1"/>
    <w:rsid w:val="5BB3142C"/>
    <w:rsid w:val="5BC27A7D"/>
    <w:rsid w:val="5BC35098"/>
    <w:rsid w:val="5BDC1A4B"/>
    <w:rsid w:val="5BE565F6"/>
    <w:rsid w:val="5BE95F3F"/>
    <w:rsid w:val="5BEF7134"/>
    <w:rsid w:val="5BF36094"/>
    <w:rsid w:val="5C0072F8"/>
    <w:rsid w:val="5C4433E3"/>
    <w:rsid w:val="5C4C3503"/>
    <w:rsid w:val="5C4E7C7C"/>
    <w:rsid w:val="5C570DC3"/>
    <w:rsid w:val="5C7854DB"/>
    <w:rsid w:val="5C85533C"/>
    <w:rsid w:val="5C977339"/>
    <w:rsid w:val="5CA00D74"/>
    <w:rsid w:val="5CA22240"/>
    <w:rsid w:val="5CCD277D"/>
    <w:rsid w:val="5CD91859"/>
    <w:rsid w:val="5CE13B74"/>
    <w:rsid w:val="5CE762AE"/>
    <w:rsid w:val="5CEF3245"/>
    <w:rsid w:val="5D0928EA"/>
    <w:rsid w:val="5D264EE3"/>
    <w:rsid w:val="5D4D23F5"/>
    <w:rsid w:val="5DA63790"/>
    <w:rsid w:val="5DAE4414"/>
    <w:rsid w:val="5DFA5F6F"/>
    <w:rsid w:val="5DFF4B4A"/>
    <w:rsid w:val="5E012FB8"/>
    <w:rsid w:val="5E0B3033"/>
    <w:rsid w:val="5E0D1521"/>
    <w:rsid w:val="5E125A8E"/>
    <w:rsid w:val="5E461FB3"/>
    <w:rsid w:val="5E4A2D2D"/>
    <w:rsid w:val="5E5005B6"/>
    <w:rsid w:val="5E6B7023"/>
    <w:rsid w:val="5E871C3D"/>
    <w:rsid w:val="5EA3006E"/>
    <w:rsid w:val="5EAA05B5"/>
    <w:rsid w:val="5ECF725E"/>
    <w:rsid w:val="5EF6790B"/>
    <w:rsid w:val="5F190086"/>
    <w:rsid w:val="5F1C1CC8"/>
    <w:rsid w:val="5F1D4F96"/>
    <w:rsid w:val="5F4229B5"/>
    <w:rsid w:val="5F49261E"/>
    <w:rsid w:val="5F5C49CC"/>
    <w:rsid w:val="5F7B7AF4"/>
    <w:rsid w:val="5FB4588D"/>
    <w:rsid w:val="5FD048CF"/>
    <w:rsid w:val="5FD204F7"/>
    <w:rsid w:val="5FD71754"/>
    <w:rsid w:val="5FDC50B8"/>
    <w:rsid w:val="60020E51"/>
    <w:rsid w:val="600A4483"/>
    <w:rsid w:val="601A01B6"/>
    <w:rsid w:val="601F2A03"/>
    <w:rsid w:val="60267D59"/>
    <w:rsid w:val="603C5FF2"/>
    <w:rsid w:val="60406915"/>
    <w:rsid w:val="60555957"/>
    <w:rsid w:val="605E6F1E"/>
    <w:rsid w:val="60610D90"/>
    <w:rsid w:val="606419BF"/>
    <w:rsid w:val="6071069D"/>
    <w:rsid w:val="60722BB0"/>
    <w:rsid w:val="60D0236E"/>
    <w:rsid w:val="60E52903"/>
    <w:rsid w:val="60F85A7F"/>
    <w:rsid w:val="61113DF7"/>
    <w:rsid w:val="61152F17"/>
    <w:rsid w:val="611D7F9F"/>
    <w:rsid w:val="611F7358"/>
    <w:rsid w:val="61285129"/>
    <w:rsid w:val="614B08AB"/>
    <w:rsid w:val="61590AC2"/>
    <w:rsid w:val="619F5BCB"/>
    <w:rsid w:val="61AD058E"/>
    <w:rsid w:val="61B3585E"/>
    <w:rsid w:val="61CE3C87"/>
    <w:rsid w:val="61E26273"/>
    <w:rsid w:val="61FB0773"/>
    <w:rsid w:val="622306E8"/>
    <w:rsid w:val="623D6BD0"/>
    <w:rsid w:val="625B5AFF"/>
    <w:rsid w:val="625C6CD5"/>
    <w:rsid w:val="62681411"/>
    <w:rsid w:val="626A13AA"/>
    <w:rsid w:val="626C1FB8"/>
    <w:rsid w:val="6287763F"/>
    <w:rsid w:val="628E17B6"/>
    <w:rsid w:val="62C379ED"/>
    <w:rsid w:val="62CB4685"/>
    <w:rsid w:val="62ED0681"/>
    <w:rsid w:val="62FD5649"/>
    <w:rsid w:val="63181B61"/>
    <w:rsid w:val="631B30E7"/>
    <w:rsid w:val="6331566D"/>
    <w:rsid w:val="634342D2"/>
    <w:rsid w:val="63564697"/>
    <w:rsid w:val="635F2BD5"/>
    <w:rsid w:val="637A00F9"/>
    <w:rsid w:val="638106C1"/>
    <w:rsid w:val="63965612"/>
    <w:rsid w:val="639F1F91"/>
    <w:rsid w:val="639F3EBB"/>
    <w:rsid w:val="63A569D3"/>
    <w:rsid w:val="63A6429A"/>
    <w:rsid w:val="63AE0B4A"/>
    <w:rsid w:val="63B32785"/>
    <w:rsid w:val="63B44368"/>
    <w:rsid w:val="63CB21F9"/>
    <w:rsid w:val="63CD20ED"/>
    <w:rsid w:val="63D62DAF"/>
    <w:rsid w:val="63EA1728"/>
    <w:rsid w:val="63EE0854"/>
    <w:rsid w:val="63F0082C"/>
    <w:rsid w:val="63F87C8A"/>
    <w:rsid w:val="63FD5F98"/>
    <w:rsid w:val="64087DC4"/>
    <w:rsid w:val="64195DA3"/>
    <w:rsid w:val="64526EBD"/>
    <w:rsid w:val="645F664F"/>
    <w:rsid w:val="64633BDF"/>
    <w:rsid w:val="646B6E16"/>
    <w:rsid w:val="647B4E63"/>
    <w:rsid w:val="64B0663F"/>
    <w:rsid w:val="64B9711D"/>
    <w:rsid w:val="64D87095"/>
    <w:rsid w:val="64DC70F8"/>
    <w:rsid w:val="64EC1634"/>
    <w:rsid w:val="65094FA5"/>
    <w:rsid w:val="65146650"/>
    <w:rsid w:val="6524433E"/>
    <w:rsid w:val="653500AC"/>
    <w:rsid w:val="65454811"/>
    <w:rsid w:val="65542200"/>
    <w:rsid w:val="655D4889"/>
    <w:rsid w:val="65606D0E"/>
    <w:rsid w:val="656400F6"/>
    <w:rsid w:val="65677433"/>
    <w:rsid w:val="65A50C48"/>
    <w:rsid w:val="65E178D9"/>
    <w:rsid w:val="65E57A9C"/>
    <w:rsid w:val="65EA50B8"/>
    <w:rsid w:val="65ED13C0"/>
    <w:rsid w:val="65F35F10"/>
    <w:rsid w:val="65F55A35"/>
    <w:rsid w:val="65FB46B4"/>
    <w:rsid w:val="662F2513"/>
    <w:rsid w:val="6636136B"/>
    <w:rsid w:val="663F1AD6"/>
    <w:rsid w:val="66577A2F"/>
    <w:rsid w:val="666C4977"/>
    <w:rsid w:val="666D4EE2"/>
    <w:rsid w:val="66716B06"/>
    <w:rsid w:val="66915FBC"/>
    <w:rsid w:val="66B265AD"/>
    <w:rsid w:val="66BC6524"/>
    <w:rsid w:val="66C23D86"/>
    <w:rsid w:val="66D73718"/>
    <w:rsid w:val="66F93602"/>
    <w:rsid w:val="67196504"/>
    <w:rsid w:val="67533725"/>
    <w:rsid w:val="676563F2"/>
    <w:rsid w:val="676A225F"/>
    <w:rsid w:val="677B26E1"/>
    <w:rsid w:val="677C0773"/>
    <w:rsid w:val="67983F3B"/>
    <w:rsid w:val="6799326A"/>
    <w:rsid w:val="67B35E3C"/>
    <w:rsid w:val="67BB5EA5"/>
    <w:rsid w:val="67D82ADD"/>
    <w:rsid w:val="67EE7FB2"/>
    <w:rsid w:val="67EF0C06"/>
    <w:rsid w:val="68013AC4"/>
    <w:rsid w:val="680615F0"/>
    <w:rsid w:val="681B3082"/>
    <w:rsid w:val="68275A3B"/>
    <w:rsid w:val="6842015A"/>
    <w:rsid w:val="68483B47"/>
    <w:rsid w:val="68746498"/>
    <w:rsid w:val="688034D0"/>
    <w:rsid w:val="68890362"/>
    <w:rsid w:val="68894CCA"/>
    <w:rsid w:val="689530B7"/>
    <w:rsid w:val="68AA7D55"/>
    <w:rsid w:val="68AE0F7A"/>
    <w:rsid w:val="68B07EEF"/>
    <w:rsid w:val="68B71AD9"/>
    <w:rsid w:val="68C94BC6"/>
    <w:rsid w:val="68D01828"/>
    <w:rsid w:val="68DA3761"/>
    <w:rsid w:val="68FB4037"/>
    <w:rsid w:val="690367B2"/>
    <w:rsid w:val="69046A6F"/>
    <w:rsid w:val="69224D7C"/>
    <w:rsid w:val="69226680"/>
    <w:rsid w:val="69394337"/>
    <w:rsid w:val="69420AB5"/>
    <w:rsid w:val="695D3F0F"/>
    <w:rsid w:val="696E4D3A"/>
    <w:rsid w:val="69726EE0"/>
    <w:rsid w:val="69807E17"/>
    <w:rsid w:val="699D1477"/>
    <w:rsid w:val="699E19C1"/>
    <w:rsid w:val="69C55FB4"/>
    <w:rsid w:val="69CA141B"/>
    <w:rsid w:val="69CB3C3E"/>
    <w:rsid w:val="69F52789"/>
    <w:rsid w:val="6A285E9C"/>
    <w:rsid w:val="6A2901A4"/>
    <w:rsid w:val="6A2C087E"/>
    <w:rsid w:val="6A376437"/>
    <w:rsid w:val="6A792346"/>
    <w:rsid w:val="6A8049D8"/>
    <w:rsid w:val="6A935BF4"/>
    <w:rsid w:val="6AA51704"/>
    <w:rsid w:val="6AA5187D"/>
    <w:rsid w:val="6AB84E1F"/>
    <w:rsid w:val="6AB930CA"/>
    <w:rsid w:val="6AB97831"/>
    <w:rsid w:val="6ABA280C"/>
    <w:rsid w:val="6ADC6CA3"/>
    <w:rsid w:val="6AE234CF"/>
    <w:rsid w:val="6AE74549"/>
    <w:rsid w:val="6B416D30"/>
    <w:rsid w:val="6B476B5E"/>
    <w:rsid w:val="6B5823F1"/>
    <w:rsid w:val="6B737DB9"/>
    <w:rsid w:val="6B9A422A"/>
    <w:rsid w:val="6BB602C3"/>
    <w:rsid w:val="6BDD5380"/>
    <w:rsid w:val="6BE80F8D"/>
    <w:rsid w:val="6C185D7B"/>
    <w:rsid w:val="6C32215B"/>
    <w:rsid w:val="6C3857F1"/>
    <w:rsid w:val="6C3C72E2"/>
    <w:rsid w:val="6C495865"/>
    <w:rsid w:val="6C4E23B0"/>
    <w:rsid w:val="6C4F1653"/>
    <w:rsid w:val="6C674A6B"/>
    <w:rsid w:val="6C6C3BAF"/>
    <w:rsid w:val="6C704183"/>
    <w:rsid w:val="6C722FFE"/>
    <w:rsid w:val="6C8F7B4F"/>
    <w:rsid w:val="6CC93003"/>
    <w:rsid w:val="6CDF325B"/>
    <w:rsid w:val="6CF776BA"/>
    <w:rsid w:val="6CFA69EC"/>
    <w:rsid w:val="6D1429B8"/>
    <w:rsid w:val="6D1A2143"/>
    <w:rsid w:val="6D1A3841"/>
    <w:rsid w:val="6D1C316A"/>
    <w:rsid w:val="6D284FDD"/>
    <w:rsid w:val="6D7843DA"/>
    <w:rsid w:val="6D917612"/>
    <w:rsid w:val="6DAD3018"/>
    <w:rsid w:val="6DB849D6"/>
    <w:rsid w:val="6E07187D"/>
    <w:rsid w:val="6E0F7454"/>
    <w:rsid w:val="6E10735C"/>
    <w:rsid w:val="6E167C7D"/>
    <w:rsid w:val="6E2739D5"/>
    <w:rsid w:val="6E3C089A"/>
    <w:rsid w:val="6E3C1B03"/>
    <w:rsid w:val="6E3C475C"/>
    <w:rsid w:val="6E65710A"/>
    <w:rsid w:val="6E7409C7"/>
    <w:rsid w:val="6E850C23"/>
    <w:rsid w:val="6E967F13"/>
    <w:rsid w:val="6E9A7CBC"/>
    <w:rsid w:val="6EA11114"/>
    <w:rsid w:val="6EAA5E70"/>
    <w:rsid w:val="6EBA61C5"/>
    <w:rsid w:val="6EE62216"/>
    <w:rsid w:val="6EE664A8"/>
    <w:rsid w:val="6F293E93"/>
    <w:rsid w:val="6F3776F4"/>
    <w:rsid w:val="6F3B5F08"/>
    <w:rsid w:val="6F4A5A4E"/>
    <w:rsid w:val="6F4C1768"/>
    <w:rsid w:val="6F5806D3"/>
    <w:rsid w:val="6F6070D5"/>
    <w:rsid w:val="6F6C2CAF"/>
    <w:rsid w:val="6F8B7099"/>
    <w:rsid w:val="6F9D34D6"/>
    <w:rsid w:val="6FAA06BC"/>
    <w:rsid w:val="6FEA53D4"/>
    <w:rsid w:val="6FEC40D1"/>
    <w:rsid w:val="6FF56347"/>
    <w:rsid w:val="6FF62422"/>
    <w:rsid w:val="70173ED3"/>
    <w:rsid w:val="701E28C1"/>
    <w:rsid w:val="702C7308"/>
    <w:rsid w:val="703A2F58"/>
    <w:rsid w:val="704F2252"/>
    <w:rsid w:val="70637643"/>
    <w:rsid w:val="708870D0"/>
    <w:rsid w:val="70EB6E3A"/>
    <w:rsid w:val="70EF5643"/>
    <w:rsid w:val="70F0424D"/>
    <w:rsid w:val="70FC7D9C"/>
    <w:rsid w:val="710F26EB"/>
    <w:rsid w:val="71121070"/>
    <w:rsid w:val="71124D0E"/>
    <w:rsid w:val="711C491C"/>
    <w:rsid w:val="711D40FF"/>
    <w:rsid w:val="714E367C"/>
    <w:rsid w:val="715B19D0"/>
    <w:rsid w:val="715B7068"/>
    <w:rsid w:val="715E64DF"/>
    <w:rsid w:val="7166409A"/>
    <w:rsid w:val="717018F1"/>
    <w:rsid w:val="71775FED"/>
    <w:rsid w:val="71F26616"/>
    <w:rsid w:val="71F5227F"/>
    <w:rsid w:val="7208104E"/>
    <w:rsid w:val="72102D34"/>
    <w:rsid w:val="72171604"/>
    <w:rsid w:val="721841E7"/>
    <w:rsid w:val="72216A80"/>
    <w:rsid w:val="72337D9D"/>
    <w:rsid w:val="725E6E19"/>
    <w:rsid w:val="727C6EAD"/>
    <w:rsid w:val="72812918"/>
    <w:rsid w:val="72A923FB"/>
    <w:rsid w:val="72D41844"/>
    <w:rsid w:val="72DF37F3"/>
    <w:rsid w:val="731522E7"/>
    <w:rsid w:val="73212901"/>
    <w:rsid w:val="73236B8B"/>
    <w:rsid w:val="732E0FE6"/>
    <w:rsid w:val="733E6B33"/>
    <w:rsid w:val="73472293"/>
    <w:rsid w:val="73584D09"/>
    <w:rsid w:val="73875CF2"/>
    <w:rsid w:val="73942735"/>
    <w:rsid w:val="739A29AB"/>
    <w:rsid w:val="73AA4A61"/>
    <w:rsid w:val="73B002F0"/>
    <w:rsid w:val="73D52816"/>
    <w:rsid w:val="73DE65F0"/>
    <w:rsid w:val="73E56F96"/>
    <w:rsid w:val="73EA0539"/>
    <w:rsid w:val="73F120D0"/>
    <w:rsid w:val="74192976"/>
    <w:rsid w:val="74335A0E"/>
    <w:rsid w:val="74505708"/>
    <w:rsid w:val="746A5D05"/>
    <w:rsid w:val="74786C95"/>
    <w:rsid w:val="747B312F"/>
    <w:rsid w:val="74905249"/>
    <w:rsid w:val="74A96D86"/>
    <w:rsid w:val="74B429A8"/>
    <w:rsid w:val="74B47992"/>
    <w:rsid w:val="74BB58B7"/>
    <w:rsid w:val="74D87EA6"/>
    <w:rsid w:val="74E123F8"/>
    <w:rsid w:val="74EE3083"/>
    <w:rsid w:val="74F25C37"/>
    <w:rsid w:val="74F96342"/>
    <w:rsid w:val="74FD33AB"/>
    <w:rsid w:val="751017E2"/>
    <w:rsid w:val="75171DD1"/>
    <w:rsid w:val="755671A0"/>
    <w:rsid w:val="755753BE"/>
    <w:rsid w:val="756679AD"/>
    <w:rsid w:val="757C2C4C"/>
    <w:rsid w:val="75B8763A"/>
    <w:rsid w:val="75C925CD"/>
    <w:rsid w:val="75D21EFD"/>
    <w:rsid w:val="75DA7D08"/>
    <w:rsid w:val="75E978E9"/>
    <w:rsid w:val="75F02F9A"/>
    <w:rsid w:val="75FA0DA9"/>
    <w:rsid w:val="76087DCE"/>
    <w:rsid w:val="76155D2F"/>
    <w:rsid w:val="761C623B"/>
    <w:rsid w:val="761F7896"/>
    <w:rsid w:val="76225135"/>
    <w:rsid w:val="76280BBA"/>
    <w:rsid w:val="76521CF3"/>
    <w:rsid w:val="765835DE"/>
    <w:rsid w:val="76595F81"/>
    <w:rsid w:val="767102FD"/>
    <w:rsid w:val="76962364"/>
    <w:rsid w:val="76C05CF1"/>
    <w:rsid w:val="76D62A32"/>
    <w:rsid w:val="76EA2E02"/>
    <w:rsid w:val="76EF4FB5"/>
    <w:rsid w:val="76F03C1F"/>
    <w:rsid w:val="772C6C5F"/>
    <w:rsid w:val="772D478F"/>
    <w:rsid w:val="77414ECF"/>
    <w:rsid w:val="774B7775"/>
    <w:rsid w:val="774C10FB"/>
    <w:rsid w:val="7751693E"/>
    <w:rsid w:val="77714974"/>
    <w:rsid w:val="77732FA7"/>
    <w:rsid w:val="777C2266"/>
    <w:rsid w:val="77A029CA"/>
    <w:rsid w:val="77A27C9D"/>
    <w:rsid w:val="77CF4C59"/>
    <w:rsid w:val="77D20F7B"/>
    <w:rsid w:val="77F1663A"/>
    <w:rsid w:val="78074B10"/>
    <w:rsid w:val="782337A7"/>
    <w:rsid w:val="78330F29"/>
    <w:rsid w:val="78333BDB"/>
    <w:rsid w:val="7834052F"/>
    <w:rsid w:val="78421DF0"/>
    <w:rsid w:val="784A22EF"/>
    <w:rsid w:val="786A43F8"/>
    <w:rsid w:val="787B4D26"/>
    <w:rsid w:val="788227F3"/>
    <w:rsid w:val="7892363B"/>
    <w:rsid w:val="78A85AC3"/>
    <w:rsid w:val="78C85E9A"/>
    <w:rsid w:val="78CE58D5"/>
    <w:rsid w:val="78CF2767"/>
    <w:rsid w:val="78D753CC"/>
    <w:rsid w:val="78DE19F0"/>
    <w:rsid w:val="78E05CEF"/>
    <w:rsid w:val="78F351BE"/>
    <w:rsid w:val="78F7350D"/>
    <w:rsid w:val="792A6BD8"/>
    <w:rsid w:val="792D3B9A"/>
    <w:rsid w:val="79301530"/>
    <w:rsid w:val="793D32F5"/>
    <w:rsid w:val="793D68E5"/>
    <w:rsid w:val="795B78AF"/>
    <w:rsid w:val="796F749B"/>
    <w:rsid w:val="79774877"/>
    <w:rsid w:val="798A0537"/>
    <w:rsid w:val="79983798"/>
    <w:rsid w:val="79CE1349"/>
    <w:rsid w:val="79D80B9F"/>
    <w:rsid w:val="7A0C5CB1"/>
    <w:rsid w:val="7A122F21"/>
    <w:rsid w:val="7A1932DE"/>
    <w:rsid w:val="7A3D5BD1"/>
    <w:rsid w:val="7A45151E"/>
    <w:rsid w:val="7A4A1B63"/>
    <w:rsid w:val="7A6105EB"/>
    <w:rsid w:val="7A626312"/>
    <w:rsid w:val="7A755818"/>
    <w:rsid w:val="7A785349"/>
    <w:rsid w:val="7AAD730B"/>
    <w:rsid w:val="7AAF0384"/>
    <w:rsid w:val="7AC36618"/>
    <w:rsid w:val="7AF81C7E"/>
    <w:rsid w:val="7B101ED2"/>
    <w:rsid w:val="7B1C4C1B"/>
    <w:rsid w:val="7B2260EC"/>
    <w:rsid w:val="7B362DAA"/>
    <w:rsid w:val="7B3A345A"/>
    <w:rsid w:val="7B500E38"/>
    <w:rsid w:val="7B502626"/>
    <w:rsid w:val="7B767019"/>
    <w:rsid w:val="7BB475C8"/>
    <w:rsid w:val="7BC02CC4"/>
    <w:rsid w:val="7BC12113"/>
    <w:rsid w:val="7BC37C12"/>
    <w:rsid w:val="7BDB1043"/>
    <w:rsid w:val="7BE24433"/>
    <w:rsid w:val="7BF6728C"/>
    <w:rsid w:val="7C420642"/>
    <w:rsid w:val="7C42428F"/>
    <w:rsid w:val="7C44697E"/>
    <w:rsid w:val="7C46611E"/>
    <w:rsid w:val="7C504DCA"/>
    <w:rsid w:val="7C54443E"/>
    <w:rsid w:val="7C5F77DD"/>
    <w:rsid w:val="7C794653"/>
    <w:rsid w:val="7C7D0301"/>
    <w:rsid w:val="7C901489"/>
    <w:rsid w:val="7CEF759C"/>
    <w:rsid w:val="7CF54393"/>
    <w:rsid w:val="7D0818C5"/>
    <w:rsid w:val="7D0A2C7A"/>
    <w:rsid w:val="7D137070"/>
    <w:rsid w:val="7D2E080D"/>
    <w:rsid w:val="7D463DE6"/>
    <w:rsid w:val="7D4675BD"/>
    <w:rsid w:val="7D83526A"/>
    <w:rsid w:val="7DA06403"/>
    <w:rsid w:val="7DA1304C"/>
    <w:rsid w:val="7DC03604"/>
    <w:rsid w:val="7DD24A50"/>
    <w:rsid w:val="7DD85B32"/>
    <w:rsid w:val="7DF45651"/>
    <w:rsid w:val="7DF60F46"/>
    <w:rsid w:val="7E0E2B3D"/>
    <w:rsid w:val="7E143576"/>
    <w:rsid w:val="7E215781"/>
    <w:rsid w:val="7E293223"/>
    <w:rsid w:val="7E3174C5"/>
    <w:rsid w:val="7E3B29BC"/>
    <w:rsid w:val="7E865485"/>
    <w:rsid w:val="7E895FF7"/>
    <w:rsid w:val="7E8B0E6E"/>
    <w:rsid w:val="7E8E0446"/>
    <w:rsid w:val="7E9C379C"/>
    <w:rsid w:val="7EA75BD6"/>
    <w:rsid w:val="7EAD0599"/>
    <w:rsid w:val="7EBE33DF"/>
    <w:rsid w:val="7ECC322C"/>
    <w:rsid w:val="7EED3D67"/>
    <w:rsid w:val="7F105CF5"/>
    <w:rsid w:val="7F157550"/>
    <w:rsid w:val="7F19035E"/>
    <w:rsid w:val="7F34198F"/>
    <w:rsid w:val="7F3D01F4"/>
    <w:rsid w:val="7F4A7E96"/>
    <w:rsid w:val="7F5771E3"/>
    <w:rsid w:val="7F6562C6"/>
    <w:rsid w:val="7F746458"/>
    <w:rsid w:val="7FA858C6"/>
    <w:rsid w:val="7FC34BF8"/>
    <w:rsid w:val="7FC831AC"/>
    <w:rsid w:val="7FDA57B4"/>
    <w:rsid w:val="7FE7637A"/>
    <w:rsid w:val="7FF1215D"/>
    <w:rsid w:val="7FF22E2D"/>
    <w:rsid w:val="7FF444E6"/>
    <w:rsid w:val="7F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9"/>
    <w:pPr>
      <w:keepNext/>
      <w:keepLines/>
      <w:numPr>
        <w:ilvl w:val="0"/>
        <w:numId w:val="1"/>
      </w:numPr>
      <w:spacing w:before="340" w:after="330" w:line="320" w:lineRule="exact"/>
      <w:ind w:left="431" w:hanging="431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44"/>
    <w:qFormat/>
    <w:uiPriority w:val="99"/>
    <w:pPr>
      <w:keepNext/>
      <w:keepLines/>
      <w:numPr>
        <w:ilvl w:val="1"/>
        <w:numId w:val="1"/>
      </w:numPr>
      <w:spacing w:before="260" w:after="260" w:line="415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5"/>
    <w:qFormat/>
    <w:uiPriority w:val="99"/>
    <w:pPr>
      <w:keepNext/>
      <w:keepLines/>
      <w:numPr>
        <w:ilvl w:val="2"/>
        <w:numId w:val="1"/>
      </w:numPr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numPr>
        <w:ilvl w:val="3"/>
        <w:numId w:val="1"/>
      </w:numPr>
      <w:spacing w:before="280" w:after="290" w:line="374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qFormat/>
    <w:uiPriority w:val="0"/>
    <w:pPr>
      <w:shd w:val="clear" w:color="auto" w:fill="00008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6">
    <w:name w:val="Balloon Text"/>
    <w:basedOn w:val="1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annotation subject"/>
    <w:basedOn w:val="12"/>
    <w:next w:val="12"/>
    <w:qFormat/>
    <w:uiPriority w:val="0"/>
    <w:rPr>
      <w:b/>
      <w:bCs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Emphasis"/>
    <w:qFormat/>
    <w:uiPriority w:val="0"/>
    <w:rPr>
      <w:color w:val="CC0000"/>
    </w:rPr>
  </w:style>
  <w:style w:type="character" w:styleId="29">
    <w:name w:val="Hyperlink"/>
    <w:basedOn w:val="26"/>
    <w:qFormat/>
    <w:uiPriority w:val="0"/>
    <w:rPr>
      <w:color w:val="0000FF"/>
      <w:u w:val="single"/>
    </w:rPr>
  </w:style>
  <w:style w:type="character" w:styleId="30">
    <w:name w:val="annotation reference"/>
    <w:qFormat/>
    <w:uiPriority w:val="0"/>
    <w:rPr>
      <w:sz w:val="21"/>
      <w:szCs w:val="21"/>
    </w:rPr>
  </w:style>
  <w:style w:type="paragraph" w:customStyle="1" w:styleId="31">
    <w:name w:val="样式 首行缩进:  2 字符"/>
    <w:basedOn w:val="1"/>
    <w:link w:val="46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2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1标题一"/>
    <w:basedOn w:val="2"/>
    <w:link w:val="34"/>
    <w:qFormat/>
    <w:uiPriority w:val="0"/>
    <w:pPr>
      <w:numPr>
        <w:ilvl w:val="0"/>
        <w:numId w:val="2"/>
      </w:numPr>
      <w:spacing w:line="288" w:lineRule="auto"/>
    </w:pPr>
  </w:style>
  <w:style w:type="character" w:customStyle="1" w:styleId="34">
    <w:name w:val="1标题一 Char"/>
    <w:link w:val="33"/>
    <w:qFormat/>
    <w:uiPriority w:val="0"/>
  </w:style>
  <w:style w:type="paragraph" w:customStyle="1" w:styleId="35">
    <w:name w:val="2标题二"/>
    <w:basedOn w:val="3"/>
    <w:link w:val="36"/>
    <w:qFormat/>
    <w:uiPriority w:val="0"/>
    <w:pPr>
      <w:numPr>
        <w:ilvl w:val="1"/>
        <w:numId w:val="2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6">
    <w:name w:val="2标题二 Char"/>
    <w:link w:val="35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7">
    <w:name w:val="3标题三"/>
    <w:basedOn w:val="4"/>
    <w:link w:val="38"/>
    <w:qFormat/>
    <w:uiPriority w:val="0"/>
    <w:pPr>
      <w:numPr>
        <w:ilvl w:val="2"/>
        <w:numId w:val="2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8">
    <w:name w:val="3标题三 Char"/>
    <w:link w:val="37"/>
    <w:qFormat/>
    <w:uiPriority w:val="0"/>
    <w:rPr>
      <w:b/>
      <w:bCs/>
      <w:kern w:val="2"/>
      <w:sz w:val="24"/>
      <w:szCs w:val="32"/>
    </w:rPr>
  </w:style>
  <w:style w:type="paragraph" w:customStyle="1" w:styleId="39">
    <w:name w:val="5编号正文"/>
    <w:basedOn w:val="31"/>
    <w:link w:val="40"/>
    <w:qFormat/>
    <w:uiPriority w:val="0"/>
    <w:pPr>
      <w:numPr>
        <w:ilvl w:val="3"/>
        <w:numId w:val="2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40">
    <w:name w:val="5编号正文 Char"/>
    <w:link w:val="39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31"/>
    <w:link w:val="42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42">
    <w:name w:val="4正文 Char"/>
    <w:link w:val="41"/>
    <w:qFormat/>
    <w:uiPriority w:val="0"/>
    <w:rPr>
      <w:rFonts w:ascii="Courier New" w:cs="Courier New"/>
      <w:kern w:val="2"/>
      <w:sz w:val="21"/>
    </w:rPr>
  </w:style>
  <w:style w:type="character" w:customStyle="1" w:styleId="43">
    <w:name w:val="标题 1 Char"/>
    <w:link w:val="2"/>
    <w:qFormat/>
    <w:uiPriority w:val="99"/>
    <w:rPr>
      <w:rFonts w:eastAsia="宋体"/>
      <w:b/>
      <w:bCs/>
      <w:kern w:val="44"/>
      <w:sz w:val="24"/>
      <w:szCs w:val="44"/>
    </w:rPr>
  </w:style>
  <w:style w:type="character" w:customStyle="1" w:styleId="44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5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6">
    <w:name w:val="样式 首行缩进:  2 字符 Char"/>
    <w:link w:val="31"/>
    <w:qFormat/>
    <w:uiPriority w:val="0"/>
    <w:rPr>
      <w:rFonts w:cs="宋体"/>
      <w:kern w:val="2"/>
      <w:sz w:val="21"/>
    </w:rPr>
  </w:style>
  <w:style w:type="paragraph" w:customStyle="1" w:styleId="4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8">
    <w:name w:val="coder"/>
    <w:basedOn w:val="1"/>
    <w:link w:val="4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9">
    <w:name w:val="coder Char"/>
    <w:basedOn w:val="26"/>
    <w:link w:val="48"/>
    <w:qFormat/>
    <w:uiPriority w:val="0"/>
    <w:rPr>
      <w:sz w:val="18"/>
      <w:shd w:val="clear" w:color="auto" w:fill="D9D9D9"/>
    </w:rPr>
  </w:style>
  <w:style w:type="paragraph" w:customStyle="1" w:styleId="50">
    <w:name w:val="列出段落1"/>
    <w:basedOn w:val="1"/>
    <w:qFormat/>
    <w:uiPriority w:val="99"/>
    <w:pPr>
      <w:ind w:firstLine="420" w:firstLineChars="200"/>
    </w:pPr>
  </w:style>
  <w:style w:type="paragraph" w:styleId="5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22</Pages>
  <Words>2009</Words>
  <Characters>11456</Characters>
  <Lines>95</Lines>
  <Paragraphs>26</Paragraphs>
  <TotalTime>8</TotalTime>
  <ScaleCrop>false</ScaleCrop>
  <LinksUpToDate>false</LinksUpToDate>
  <CharactersWithSpaces>13439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我属于你的注定</cp:lastModifiedBy>
  <cp:lastPrinted>2411-12-31T15:59:00Z</cp:lastPrinted>
  <dcterms:modified xsi:type="dcterms:W3CDTF">2020-07-21T00:55:38Z</dcterms:modified>
  <dc:subject>源代码教育PHP;</dc:subject>
  <dc:title>课堂笔记模板</dc:title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