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9"/>
        <w:numPr>
          <w:ilvl w:val="0"/>
          <w:numId w:val="0"/>
        </w:numPr>
        <w:spacing w:before="31" w:after="31"/>
        <w:ind w:right="735"/>
        <w:jc w:val="center"/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总结_</w:t>
      </w:r>
      <w:r>
        <w:rPr>
          <w:rFonts w:hint="default" w:ascii="Times New Roman" w:hAnsi="Times New Roman" w:eastAsia="宋体" w:cs="Times New Roman"/>
          <w:b/>
          <w:bCs/>
          <w:sz w:val="44"/>
          <w:szCs w:val="44"/>
        </w:rPr>
        <w:t>Spring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基础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Spring中对象的生命周期</w:t>
      </w:r>
    </w:p>
    <w:p>
      <w:pPr>
        <w:keepNext w:val="0"/>
        <w:keepLines w:val="0"/>
        <w:widowControl/>
        <w:suppressLineNumbers w:val="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答：从对象创建、初始化、调用执行到销毁的一个过程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Spring中如何配置单例的Bean和多例的Bean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答：在applicationContext.xml配置文件中的&lt;bean&gt;标签中加上scope属性,写上配置scope="prototype"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ApplicationContext</w:t>
      </w:r>
      <w:r>
        <w:rPr>
          <w:rFonts w:hint="eastAsia"/>
        </w:rPr>
        <w:t>与BeanFactory的区别</w:t>
      </w:r>
    </w:p>
    <w:p>
      <w:pPr>
        <w:pStyle w:val="39"/>
        <w:numPr>
          <w:numId w:val="0"/>
        </w:numPr>
        <w:bidi w:val="0"/>
      </w:pPr>
      <w:r>
        <w:rPr>
          <w:rFonts w:hint="eastAsia"/>
          <w:lang w:val="en-US" w:eastAsia="zh-CN"/>
        </w:rPr>
        <w:t>答：BeanFactory管理的Bean默认是在使用的时候才创建Bean对象，即延迟加载，而AppliacationContext管理的Bean默认是在容器创建的时候就会创建Bean对象，即迫切加载；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Spring依赖</w:t>
      </w:r>
      <w:r>
        <w:rPr>
          <w:rFonts w:hint="eastAsia"/>
        </w:rPr>
        <w:t>注入</w:t>
      </w:r>
      <w:r>
        <w:rPr>
          <w:rFonts w:hint="eastAsia"/>
          <w:lang w:val="en-US" w:eastAsia="zh-CN"/>
        </w:rPr>
        <w:t>方式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  1.set注入  2.构造器注入   3.静态工厂的方法注入   4.实例工厂的方法注入</w:t>
      </w:r>
    </w:p>
    <w:p/>
    <w:p>
      <w:pPr>
        <w:pStyle w:val="2"/>
        <w:bidi w:val="0"/>
      </w:pPr>
      <w:r>
        <w:rPr>
          <w:rFonts w:hint="eastAsia"/>
        </w:rPr>
        <w:t>面试题</w:t>
      </w:r>
    </w:p>
    <w:p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什么是Spring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Spring框架的作用是什么？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Spring是一个</w:t>
      </w:r>
      <w:r>
        <w:rPr>
          <w:rFonts w:hint="eastAsia"/>
          <w:lang w:val="en-US" w:eastAsia="zh-CN"/>
        </w:rPr>
        <w:t>开源的</w:t>
      </w:r>
      <w:r>
        <w:rPr>
          <w:rFonts w:hint="eastAsia"/>
        </w:rPr>
        <w:t>轻量级控制反转(I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C)和面向切面</w:t>
      </w:r>
      <w:r>
        <w:rPr>
          <w:rFonts w:hint="eastAsia"/>
          <w:lang w:val="en-US" w:eastAsia="zh-CN"/>
        </w:rPr>
        <w:t>编程</w:t>
      </w:r>
      <w:r>
        <w:rPr>
          <w:rFonts w:hint="eastAsia"/>
        </w:rPr>
        <w:t>(AOP)的容器框架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1.方便解耦，便于开发（Spring就是一个大工厂，可以将所有对象的创建和依赖关系维护都交给spring管理）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2.spring支持aop编程（spring提供面向切面编程，可以很方便的实现对程序进行权限拦截和运行监控等功能）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3.声明式事务的支持（通过配置就完成对事务的支持，不需要手动编程）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4.方便程序的测试，spring 对junit4支持，可以通过注解方便的测试spring 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5.方便集成各种优秀的框架（）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6.降低javaEE API的使用难度（Spring 对javaEE开发中非常难用的一些API 例如JDBC,javaMail,远程调用等，都提供了封装，是这些API应用难度大大降低）</w:t>
      </w:r>
    </w:p>
    <w:p>
      <w:pPr>
        <w:pStyle w:val="39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9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怎么理解IOC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9"/>
        <w:numPr>
          <w:numId w:val="0"/>
        </w:numPr>
        <w:tabs>
          <w:tab w:val="clear" w:pos="420"/>
        </w:tabs>
        <w:bidi w:val="0"/>
      </w:pPr>
      <w:r>
        <w:rPr>
          <w:rFonts w:hint="eastAsia"/>
          <w:lang w:val="en-US" w:eastAsia="zh-CN"/>
        </w:rPr>
        <w:t>答：IOC（</w:t>
      </w:r>
      <w:r>
        <w:rPr>
          <w:rFonts w:hint="eastAsia"/>
        </w:rPr>
        <w:t>Inverse of control</w:t>
      </w:r>
      <w:r>
        <w:rPr>
          <w:rFonts w:hint="eastAsia"/>
          <w:lang w:val="en-US" w:eastAsia="zh-CN"/>
        </w:rPr>
        <w:t>）：将创建对象的权利和依赖关系维护（字段赋值）交给Spring容器（不再使用以前new关键字创建对象）；</w:t>
      </w:r>
    </w:p>
    <w:p>
      <w:pPr>
        <w:rPr>
          <w:rFonts w:hint="eastAsia" w:eastAsia="宋体"/>
          <w:lang w:val="en-US" w:eastAsia="zh-CN"/>
        </w:rPr>
      </w:pPr>
    </w:p>
    <w:p>
      <w:pPr>
        <w:pStyle w:val="39"/>
        <w:numPr>
          <w:ilvl w:val="3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</w:rPr>
        <w:t>三层架构是哪三层？ 每一层是做什么的？ 为什么要使用三层架构？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答：表现层:  </w:t>
      </w:r>
      <w:r>
        <w:rPr>
          <w:rFonts w:hint="eastAsia"/>
        </w:rPr>
        <w:t>做jsp/servlet(struts2)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业务层:  </w:t>
      </w:r>
      <w:r>
        <w:rPr>
          <w:rFonts w:hint="eastAsia"/>
        </w:rPr>
        <w:t>处理相应的业务，由表现层调用，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持久层:  </w:t>
      </w:r>
      <w:r>
        <w:rPr>
          <w:rFonts w:hint="eastAsia"/>
        </w:rPr>
        <w:t>做数据的持久化(现在咱们操作数据库就是完成持久化的功能)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JDBC，SpringJDBC,Hibernate,MyBatis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9"/>
        <w:numPr>
          <w:ilvl w:val="0"/>
          <w:numId w:val="4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开发人员可以只关注整个bai结构中的其中某一层； 　</w:t>
      </w:r>
    </w:p>
    <w:p>
      <w:pPr>
        <w:pStyle w:val="39"/>
        <w:numPr>
          <w:ilvl w:val="0"/>
          <w:numId w:val="4"/>
        </w:numPr>
        <w:bidi w:val="0"/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可以很容易的用新的实现来替换原有层次的实现； 　　</w:t>
      </w:r>
    </w:p>
    <w:p>
      <w:pPr>
        <w:pStyle w:val="39"/>
        <w:numPr>
          <w:ilvl w:val="0"/>
          <w:numId w:val="4"/>
        </w:numPr>
        <w:bidi w:val="0"/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可以降低层与层之间的依赖； 　</w:t>
      </w:r>
    </w:p>
    <w:p>
      <w:pPr>
        <w:pStyle w:val="39"/>
        <w:numPr>
          <w:ilvl w:val="0"/>
          <w:numId w:val="4"/>
        </w:numPr>
        <w:bidi w:val="0"/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有利于标准化； 　　</w:t>
      </w:r>
    </w:p>
    <w:p>
      <w:pPr>
        <w:pStyle w:val="39"/>
        <w:numPr>
          <w:numId w:val="0"/>
        </w:numPr>
        <w:bidi w:val="0"/>
        <w:ind w:left="425" w:leftChars="0"/>
      </w:pPr>
      <w:bookmarkStart w:id="0" w:name="_GoBack"/>
      <w:bookmarkEnd w:id="0"/>
      <w:r>
        <w:rPr>
          <w:rFonts w:hint="eastAsia"/>
          <w:lang w:val="en-US" w:eastAsia="zh-CN"/>
        </w:rPr>
        <w:t>5、利于各层逻辑的复用。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1"/>
          <w:numId w:val="0"/>
        </w:numPr>
        <w:bidi w:val="0"/>
        <w:ind w:left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7"/>
      <w:jc w:val="center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</w:t>
    </w:r>
    <w:r>
      <w:rPr>
        <w:rFonts w:hint="eastAsia" w:ascii="黑体" w:hAnsi="黑体" w:eastAsia="黑体" w:cs="黑体"/>
        <w:color w:val="342C29"/>
        <w:spacing w:val="20"/>
        <w:sz w:val="21"/>
        <w:szCs w:val="21"/>
      </w:rPr>
      <w:t>让每一名学员高薪就业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6D16C"/>
    <w:multiLevelType w:val="singleLevel"/>
    <w:tmpl w:val="D966D1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3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5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7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9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C4971EC"/>
    <w:multiLevelType w:val="singleLevel"/>
    <w:tmpl w:val="5C4971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8F367C7"/>
    <w:multiLevelType w:val="multilevel"/>
    <w:tmpl w:val="78F367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AC4"/>
    <w:rsid w:val="000150CC"/>
    <w:rsid w:val="000169CD"/>
    <w:rsid w:val="00037795"/>
    <w:rsid w:val="00044F00"/>
    <w:rsid w:val="00045DC4"/>
    <w:rsid w:val="00046E0B"/>
    <w:rsid w:val="000500A1"/>
    <w:rsid w:val="00051527"/>
    <w:rsid w:val="00056B27"/>
    <w:rsid w:val="00057B3A"/>
    <w:rsid w:val="00060CB8"/>
    <w:rsid w:val="00070C52"/>
    <w:rsid w:val="00070D51"/>
    <w:rsid w:val="000856E0"/>
    <w:rsid w:val="00095A21"/>
    <w:rsid w:val="000966A6"/>
    <w:rsid w:val="000A252B"/>
    <w:rsid w:val="000D1506"/>
    <w:rsid w:val="000D41FA"/>
    <w:rsid w:val="000F3EAA"/>
    <w:rsid w:val="000F5929"/>
    <w:rsid w:val="000F6A21"/>
    <w:rsid w:val="001062B3"/>
    <w:rsid w:val="00114F5F"/>
    <w:rsid w:val="0011773E"/>
    <w:rsid w:val="0013587B"/>
    <w:rsid w:val="00141526"/>
    <w:rsid w:val="00142D27"/>
    <w:rsid w:val="00151792"/>
    <w:rsid w:val="00161355"/>
    <w:rsid w:val="00161D58"/>
    <w:rsid w:val="0017055A"/>
    <w:rsid w:val="00172A27"/>
    <w:rsid w:val="00177EAC"/>
    <w:rsid w:val="00185766"/>
    <w:rsid w:val="0019535C"/>
    <w:rsid w:val="001A09F1"/>
    <w:rsid w:val="001B4E6E"/>
    <w:rsid w:val="001C7E5B"/>
    <w:rsid w:val="001D2FC9"/>
    <w:rsid w:val="001D5750"/>
    <w:rsid w:val="001E58AB"/>
    <w:rsid w:val="001F7ED7"/>
    <w:rsid w:val="00221247"/>
    <w:rsid w:val="0023321A"/>
    <w:rsid w:val="00240E2D"/>
    <w:rsid w:val="002455B4"/>
    <w:rsid w:val="00254414"/>
    <w:rsid w:val="0027373D"/>
    <w:rsid w:val="0027568B"/>
    <w:rsid w:val="00277904"/>
    <w:rsid w:val="002916C7"/>
    <w:rsid w:val="00297D80"/>
    <w:rsid w:val="002A6C40"/>
    <w:rsid w:val="002C1B27"/>
    <w:rsid w:val="002C1FED"/>
    <w:rsid w:val="002E7C3A"/>
    <w:rsid w:val="00306F28"/>
    <w:rsid w:val="00326F45"/>
    <w:rsid w:val="00330156"/>
    <w:rsid w:val="0034725E"/>
    <w:rsid w:val="00351CF2"/>
    <w:rsid w:val="00387CC4"/>
    <w:rsid w:val="003C0478"/>
    <w:rsid w:val="003D0171"/>
    <w:rsid w:val="003D067E"/>
    <w:rsid w:val="003D6394"/>
    <w:rsid w:val="003E192A"/>
    <w:rsid w:val="004040A9"/>
    <w:rsid w:val="00446CC8"/>
    <w:rsid w:val="00451696"/>
    <w:rsid w:val="00456A84"/>
    <w:rsid w:val="00480EDB"/>
    <w:rsid w:val="004872CD"/>
    <w:rsid w:val="0049547E"/>
    <w:rsid w:val="004A1E67"/>
    <w:rsid w:val="004E4D29"/>
    <w:rsid w:val="004E6E36"/>
    <w:rsid w:val="004E777D"/>
    <w:rsid w:val="004F0BE5"/>
    <w:rsid w:val="004F7C40"/>
    <w:rsid w:val="005046C2"/>
    <w:rsid w:val="00506A45"/>
    <w:rsid w:val="00531987"/>
    <w:rsid w:val="00552B16"/>
    <w:rsid w:val="00567B7D"/>
    <w:rsid w:val="005749EC"/>
    <w:rsid w:val="0057608E"/>
    <w:rsid w:val="005844BA"/>
    <w:rsid w:val="00591743"/>
    <w:rsid w:val="00593AE6"/>
    <w:rsid w:val="005D5D93"/>
    <w:rsid w:val="005E0738"/>
    <w:rsid w:val="005E0A01"/>
    <w:rsid w:val="005E26F5"/>
    <w:rsid w:val="005F57E1"/>
    <w:rsid w:val="00601822"/>
    <w:rsid w:val="00602ED2"/>
    <w:rsid w:val="00610395"/>
    <w:rsid w:val="00627CDA"/>
    <w:rsid w:val="00632FAA"/>
    <w:rsid w:val="00642812"/>
    <w:rsid w:val="00646383"/>
    <w:rsid w:val="006553EC"/>
    <w:rsid w:val="006633A6"/>
    <w:rsid w:val="00672A6A"/>
    <w:rsid w:val="00675ED6"/>
    <w:rsid w:val="00683BB1"/>
    <w:rsid w:val="00685C4A"/>
    <w:rsid w:val="006D2E5B"/>
    <w:rsid w:val="006E3462"/>
    <w:rsid w:val="006F56C5"/>
    <w:rsid w:val="0070047A"/>
    <w:rsid w:val="00703DAE"/>
    <w:rsid w:val="00730C9C"/>
    <w:rsid w:val="00741924"/>
    <w:rsid w:val="00751F60"/>
    <w:rsid w:val="007645FD"/>
    <w:rsid w:val="007717C9"/>
    <w:rsid w:val="007742F6"/>
    <w:rsid w:val="00775477"/>
    <w:rsid w:val="007829B8"/>
    <w:rsid w:val="00787FDA"/>
    <w:rsid w:val="00794A2A"/>
    <w:rsid w:val="007B0844"/>
    <w:rsid w:val="007E240F"/>
    <w:rsid w:val="00805922"/>
    <w:rsid w:val="00815C03"/>
    <w:rsid w:val="00824AB8"/>
    <w:rsid w:val="00842D49"/>
    <w:rsid w:val="008560B4"/>
    <w:rsid w:val="008C0C44"/>
    <w:rsid w:val="008E15B5"/>
    <w:rsid w:val="008E6AE0"/>
    <w:rsid w:val="008F5572"/>
    <w:rsid w:val="00917346"/>
    <w:rsid w:val="00922E17"/>
    <w:rsid w:val="00935D76"/>
    <w:rsid w:val="009712DC"/>
    <w:rsid w:val="0097663A"/>
    <w:rsid w:val="00987960"/>
    <w:rsid w:val="009A3D9A"/>
    <w:rsid w:val="009B0E22"/>
    <w:rsid w:val="009C7F0B"/>
    <w:rsid w:val="009F7C0B"/>
    <w:rsid w:val="00A05871"/>
    <w:rsid w:val="00A21E8A"/>
    <w:rsid w:val="00A35E52"/>
    <w:rsid w:val="00A366FF"/>
    <w:rsid w:val="00A4479D"/>
    <w:rsid w:val="00A50BB4"/>
    <w:rsid w:val="00A53FBE"/>
    <w:rsid w:val="00A54037"/>
    <w:rsid w:val="00A817B1"/>
    <w:rsid w:val="00AA334A"/>
    <w:rsid w:val="00AB6151"/>
    <w:rsid w:val="00AC0213"/>
    <w:rsid w:val="00AD146A"/>
    <w:rsid w:val="00AD5586"/>
    <w:rsid w:val="00AD55F7"/>
    <w:rsid w:val="00AE39F4"/>
    <w:rsid w:val="00AF05F0"/>
    <w:rsid w:val="00AF3A33"/>
    <w:rsid w:val="00B20BB9"/>
    <w:rsid w:val="00B32AC9"/>
    <w:rsid w:val="00B33247"/>
    <w:rsid w:val="00B35094"/>
    <w:rsid w:val="00B57565"/>
    <w:rsid w:val="00B61A3E"/>
    <w:rsid w:val="00B7254E"/>
    <w:rsid w:val="00B732F7"/>
    <w:rsid w:val="00B75A94"/>
    <w:rsid w:val="00B903B9"/>
    <w:rsid w:val="00B947F4"/>
    <w:rsid w:val="00BA3389"/>
    <w:rsid w:val="00BB1FE2"/>
    <w:rsid w:val="00BC325D"/>
    <w:rsid w:val="00BC7B8D"/>
    <w:rsid w:val="00BD0BD1"/>
    <w:rsid w:val="00BE3333"/>
    <w:rsid w:val="00BE4513"/>
    <w:rsid w:val="00BE57EC"/>
    <w:rsid w:val="00BF7E79"/>
    <w:rsid w:val="00C027AF"/>
    <w:rsid w:val="00C12DC8"/>
    <w:rsid w:val="00C20A18"/>
    <w:rsid w:val="00C34E3C"/>
    <w:rsid w:val="00C357B0"/>
    <w:rsid w:val="00C47E94"/>
    <w:rsid w:val="00C55327"/>
    <w:rsid w:val="00C64322"/>
    <w:rsid w:val="00C654F0"/>
    <w:rsid w:val="00C66ABE"/>
    <w:rsid w:val="00CC7758"/>
    <w:rsid w:val="00CD5D44"/>
    <w:rsid w:val="00CE58B4"/>
    <w:rsid w:val="00CF2AE1"/>
    <w:rsid w:val="00CF4F79"/>
    <w:rsid w:val="00D20AE1"/>
    <w:rsid w:val="00D21CD8"/>
    <w:rsid w:val="00D2335D"/>
    <w:rsid w:val="00D4145D"/>
    <w:rsid w:val="00D63BD1"/>
    <w:rsid w:val="00D653C8"/>
    <w:rsid w:val="00D65EE9"/>
    <w:rsid w:val="00D6746B"/>
    <w:rsid w:val="00D835F5"/>
    <w:rsid w:val="00DB3128"/>
    <w:rsid w:val="00DB7023"/>
    <w:rsid w:val="00DC0C82"/>
    <w:rsid w:val="00DF119C"/>
    <w:rsid w:val="00E208BE"/>
    <w:rsid w:val="00E351BC"/>
    <w:rsid w:val="00E56696"/>
    <w:rsid w:val="00E64C33"/>
    <w:rsid w:val="00E81527"/>
    <w:rsid w:val="00EA6949"/>
    <w:rsid w:val="00EB208E"/>
    <w:rsid w:val="00EB45DE"/>
    <w:rsid w:val="00EC02B6"/>
    <w:rsid w:val="00EC40F0"/>
    <w:rsid w:val="00EE3CF8"/>
    <w:rsid w:val="00EE4BF7"/>
    <w:rsid w:val="00EF1A25"/>
    <w:rsid w:val="00F00A65"/>
    <w:rsid w:val="00F15B42"/>
    <w:rsid w:val="00F17062"/>
    <w:rsid w:val="00F23EE7"/>
    <w:rsid w:val="00F325DD"/>
    <w:rsid w:val="00F40A7A"/>
    <w:rsid w:val="00F442D9"/>
    <w:rsid w:val="00F82852"/>
    <w:rsid w:val="00FA31FF"/>
    <w:rsid w:val="00FA703E"/>
    <w:rsid w:val="00FC2BB6"/>
    <w:rsid w:val="00FC4DFD"/>
    <w:rsid w:val="00FE0C6F"/>
    <w:rsid w:val="00FF30B0"/>
    <w:rsid w:val="011434A0"/>
    <w:rsid w:val="01235239"/>
    <w:rsid w:val="01322E0F"/>
    <w:rsid w:val="01424F25"/>
    <w:rsid w:val="014B01D2"/>
    <w:rsid w:val="014B0262"/>
    <w:rsid w:val="01554967"/>
    <w:rsid w:val="0156579E"/>
    <w:rsid w:val="01565AB3"/>
    <w:rsid w:val="01616016"/>
    <w:rsid w:val="01644378"/>
    <w:rsid w:val="01690E62"/>
    <w:rsid w:val="017D2830"/>
    <w:rsid w:val="017E3947"/>
    <w:rsid w:val="0190561D"/>
    <w:rsid w:val="019274E1"/>
    <w:rsid w:val="01AC2472"/>
    <w:rsid w:val="01CC79DA"/>
    <w:rsid w:val="01D10E62"/>
    <w:rsid w:val="01EA0C12"/>
    <w:rsid w:val="021D6DDA"/>
    <w:rsid w:val="022B01E9"/>
    <w:rsid w:val="02353808"/>
    <w:rsid w:val="02472858"/>
    <w:rsid w:val="025101DD"/>
    <w:rsid w:val="02623C23"/>
    <w:rsid w:val="02645148"/>
    <w:rsid w:val="02683B00"/>
    <w:rsid w:val="026A6793"/>
    <w:rsid w:val="02761C01"/>
    <w:rsid w:val="027E6A32"/>
    <w:rsid w:val="02B351BD"/>
    <w:rsid w:val="02C272CB"/>
    <w:rsid w:val="02CB3834"/>
    <w:rsid w:val="02EC757C"/>
    <w:rsid w:val="03067939"/>
    <w:rsid w:val="03067A3D"/>
    <w:rsid w:val="031E7606"/>
    <w:rsid w:val="03547243"/>
    <w:rsid w:val="0361201D"/>
    <w:rsid w:val="036D5444"/>
    <w:rsid w:val="03733367"/>
    <w:rsid w:val="037411B0"/>
    <w:rsid w:val="037D1B58"/>
    <w:rsid w:val="039F7387"/>
    <w:rsid w:val="03B41585"/>
    <w:rsid w:val="03BB2F17"/>
    <w:rsid w:val="03C3120A"/>
    <w:rsid w:val="03D0555E"/>
    <w:rsid w:val="03E0546C"/>
    <w:rsid w:val="03EE73ED"/>
    <w:rsid w:val="04177778"/>
    <w:rsid w:val="0419340B"/>
    <w:rsid w:val="04244388"/>
    <w:rsid w:val="042459B8"/>
    <w:rsid w:val="042D4B1E"/>
    <w:rsid w:val="04370E12"/>
    <w:rsid w:val="043C6981"/>
    <w:rsid w:val="043F382C"/>
    <w:rsid w:val="044C2A5A"/>
    <w:rsid w:val="046B0853"/>
    <w:rsid w:val="047415C6"/>
    <w:rsid w:val="04841915"/>
    <w:rsid w:val="0490791F"/>
    <w:rsid w:val="04946DE8"/>
    <w:rsid w:val="049A16BA"/>
    <w:rsid w:val="049C5EE4"/>
    <w:rsid w:val="04B85957"/>
    <w:rsid w:val="04DD6503"/>
    <w:rsid w:val="04FB1730"/>
    <w:rsid w:val="050344B6"/>
    <w:rsid w:val="05101847"/>
    <w:rsid w:val="0521649E"/>
    <w:rsid w:val="052A25A4"/>
    <w:rsid w:val="053D15E1"/>
    <w:rsid w:val="0541454A"/>
    <w:rsid w:val="054752C3"/>
    <w:rsid w:val="055D0FC9"/>
    <w:rsid w:val="05617820"/>
    <w:rsid w:val="05CB2F02"/>
    <w:rsid w:val="05EE1198"/>
    <w:rsid w:val="05EF7347"/>
    <w:rsid w:val="05F66FC0"/>
    <w:rsid w:val="05FF130F"/>
    <w:rsid w:val="06141CDA"/>
    <w:rsid w:val="061871BB"/>
    <w:rsid w:val="061B5FBE"/>
    <w:rsid w:val="062B5ECD"/>
    <w:rsid w:val="063373AE"/>
    <w:rsid w:val="066951EF"/>
    <w:rsid w:val="06AC3DAC"/>
    <w:rsid w:val="06AF6DE8"/>
    <w:rsid w:val="06C20809"/>
    <w:rsid w:val="06C71F4C"/>
    <w:rsid w:val="06DC4D70"/>
    <w:rsid w:val="070C0E0B"/>
    <w:rsid w:val="071430F6"/>
    <w:rsid w:val="071D5BCD"/>
    <w:rsid w:val="071E6511"/>
    <w:rsid w:val="072C620B"/>
    <w:rsid w:val="072D4C09"/>
    <w:rsid w:val="07307121"/>
    <w:rsid w:val="07321E89"/>
    <w:rsid w:val="07337781"/>
    <w:rsid w:val="073752B9"/>
    <w:rsid w:val="07427FBE"/>
    <w:rsid w:val="07432205"/>
    <w:rsid w:val="075953E3"/>
    <w:rsid w:val="075C66DA"/>
    <w:rsid w:val="076C3C4C"/>
    <w:rsid w:val="07747918"/>
    <w:rsid w:val="07750092"/>
    <w:rsid w:val="0778171C"/>
    <w:rsid w:val="077B37D6"/>
    <w:rsid w:val="077C6B77"/>
    <w:rsid w:val="07824A77"/>
    <w:rsid w:val="07936859"/>
    <w:rsid w:val="07A17921"/>
    <w:rsid w:val="07A54BFC"/>
    <w:rsid w:val="07B277BB"/>
    <w:rsid w:val="07B578D4"/>
    <w:rsid w:val="07BC7F26"/>
    <w:rsid w:val="07C87CF0"/>
    <w:rsid w:val="07DE24B7"/>
    <w:rsid w:val="07EC1A77"/>
    <w:rsid w:val="07F01C7F"/>
    <w:rsid w:val="081D3E6B"/>
    <w:rsid w:val="082F0B08"/>
    <w:rsid w:val="083074F8"/>
    <w:rsid w:val="08495480"/>
    <w:rsid w:val="084A20ED"/>
    <w:rsid w:val="087048A7"/>
    <w:rsid w:val="08977A48"/>
    <w:rsid w:val="08B86EEC"/>
    <w:rsid w:val="08DB537A"/>
    <w:rsid w:val="090006D9"/>
    <w:rsid w:val="09075053"/>
    <w:rsid w:val="090A122B"/>
    <w:rsid w:val="09113F74"/>
    <w:rsid w:val="0912463F"/>
    <w:rsid w:val="091D4022"/>
    <w:rsid w:val="09217F05"/>
    <w:rsid w:val="09270140"/>
    <w:rsid w:val="09450911"/>
    <w:rsid w:val="094B03A5"/>
    <w:rsid w:val="09602B1F"/>
    <w:rsid w:val="096957CF"/>
    <w:rsid w:val="0975132A"/>
    <w:rsid w:val="09817621"/>
    <w:rsid w:val="09A43822"/>
    <w:rsid w:val="09B46A7B"/>
    <w:rsid w:val="09B8101D"/>
    <w:rsid w:val="09C40153"/>
    <w:rsid w:val="09D025AB"/>
    <w:rsid w:val="09DA5F43"/>
    <w:rsid w:val="09DE792E"/>
    <w:rsid w:val="0A0B5EB2"/>
    <w:rsid w:val="0A6949EC"/>
    <w:rsid w:val="0A7F58BD"/>
    <w:rsid w:val="0AB93253"/>
    <w:rsid w:val="0ABE1947"/>
    <w:rsid w:val="0AE81CE3"/>
    <w:rsid w:val="0AFF4D6B"/>
    <w:rsid w:val="0B033743"/>
    <w:rsid w:val="0B0E4840"/>
    <w:rsid w:val="0B1304B6"/>
    <w:rsid w:val="0B264E07"/>
    <w:rsid w:val="0B36633A"/>
    <w:rsid w:val="0B383F67"/>
    <w:rsid w:val="0B3F5922"/>
    <w:rsid w:val="0B49238C"/>
    <w:rsid w:val="0B4C4A18"/>
    <w:rsid w:val="0B4E3CF9"/>
    <w:rsid w:val="0B50572D"/>
    <w:rsid w:val="0B67174E"/>
    <w:rsid w:val="0BA90F77"/>
    <w:rsid w:val="0BC04C55"/>
    <w:rsid w:val="0BE861E9"/>
    <w:rsid w:val="0BEB4432"/>
    <w:rsid w:val="0BF650E7"/>
    <w:rsid w:val="0BFA590B"/>
    <w:rsid w:val="0BFE7733"/>
    <w:rsid w:val="0C1214BF"/>
    <w:rsid w:val="0C1662C9"/>
    <w:rsid w:val="0C20207E"/>
    <w:rsid w:val="0C323DC1"/>
    <w:rsid w:val="0C510510"/>
    <w:rsid w:val="0C5C53D8"/>
    <w:rsid w:val="0C603341"/>
    <w:rsid w:val="0C8654CB"/>
    <w:rsid w:val="0CAF0CEC"/>
    <w:rsid w:val="0CC91D1D"/>
    <w:rsid w:val="0CD346B1"/>
    <w:rsid w:val="0CD80E69"/>
    <w:rsid w:val="0CEB5D9D"/>
    <w:rsid w:val="0D1D26B0"/>
    <w:rsid w:val="0D1F10D9"/>
    <w:rsid w:val="0D2E79B8"/>
    <w:rsid w:val="0D3552B2"/>
    <w:rsid w:val="0D4A385C"/>
    <w:rsid w:val="0D6462E2"/>
    <w:rsid w:val="0D8C55A5"/>
    <w:rsid w:val="0D8F7145"/>
    <w:rsid w:val="0D9A283C"/>
    <w:rsid w:val="0DA13304"/>
    <w:rsid w:val="0DAA1ADF"/>
    <w:rsid w:val="0DAE03E2"/>
    <w:rsid w:val="0DDF4F1E"/>
    <w:rsid w:val="0DE33C87"/>
    <w:rsid w:val="0E0C28B5"/>
    <w:rsid w:val="0E0E6DD7"/>
    <w:rsid w:val="0E10113E"/>
    <w:rsid w:val="0E120417"/>
    <w:rsid w:val="0E171D87"/>
    <w:rsid w:val="0E19426E"/>
    <w:rsid w:val="0E2562D7"/>
    <w:rsid w:val="0E4565F6"/>
    <w:rsid w:val="0E46296E"/>
    <w:rsid w:val="0E577622"/>
    <w:rsid w:val="0E7571BE"/>
    <w:rsid w:val="0E8F2998"/>
    <w:rsid w:val="0E90329E"/>
    <w:rsid w:val="0EA72ACF"/>
    <w:rsid w:val="0EA853AF"/>
    <w:rsid w:val="0EC92465"/>
    <w:rsid w:val="0ECE5AB4"/>
    <w:rsid w:val="0ED746AB"/>
    <w:rsid w:val="0EDC6E0A"/>
    <w:rsid w:val="0EF559FF"/>
    <w:rsid w:val="0F12798A"/>
    <w:rsid w:val="0F2B3D10"/>
    <w:rsid w:val="0F2E2851"/>
    <w:rsid w:val="0F4E5D40"/>
    <w:rsid w:val="0F554C57"/>
    <w:rsid w:val="0F5F691E"/>
    <w:rsid w:val="0F6D7F53"/>
    <w:rsid w:val="0F7858A8"/>
    <w:rsid w:val="0F843FAD"/>
    <w:rsid w:val="0FDE2558"/>
    <w:rsid w:val="0FE50532"/>
    <w:rsid w:val="0FF902CD"/>
    <w:rsid w:val="100F6EEE"/>
    <w:rsid w:val="1011269F"/>
    <w:rsid w:val="10243173"/>
    <w:rsid w:val="10264202"/>
    <w:rsid w:val="10A0487E"/>
    <w:rsid w:val="10AE48BD"/>
    <w:rsid w:val="10BB35DE"/>
    <w:rsid w:val="10BF3619"/>
    <w:rsid w:val="10C15859"/>
    <w:rsid w:val="10CD28D4"/>
    <w:rsid w:val="10D238AD"/>
    <w:rsid w:val="10F53494"/>
    <w:rsid w:val="1102281E"/>
    <w:rsid w:val="111A1C1F"/>
    <w:rsid w:val="112E502E"/>
    <w:rsid w:val="11403FB4"/>
    <w:rsid w:val="114B7376"/>
    <w:rsid w:val="1157163C"/>
    <w:rsid w:val="116B6F9F"/>
    <w:rsid w:val="11794EB6"/>
    <w:rsid w:val="11797782"/>
    <w:rsid w:val="11797A46"/>
    <w:rsid w:val="118C1947"/>
    <w:rsid w:val="11B64B4C"/>
    <w:rsid w:val="11BC611B"/>
    <w:rsid w:val="11C129B6"/>
    <w:rsid w:val="11C7079D"/>
    <w:rsid w:val="11EE4A32"/>
    <w:rsid w:val="120F7267"/>
    <w:rsid w:val="12181952"/>
    <w:rsid w:val="122B0535"/>
    <w:rsid w:val="122D4792"/>
    <w:rsid w:val="127F13C3"/>
    <w:rsid w:val="12843DF4"/>
    <w:rsid w:val="129D32F7"/>
    <w:rsid w:val="12C3379E"/>
    <w:rsid w:val="12D868BD"/>
    <w:rsid w:val="12E02D85"/>
    <w:rsid w:val="12E16DBD"/>
    <w:rsid w:val="12F41A02"/>
    <w:rsid w:val="130C45F0"/>
    <w:rsid w:val="13110792"/>
    <w:rsid w:val="133A24F8"/>
    <w:rsid w:val="133E2132"/>
    <w:rsid w:val="13487E42"/>
    <w:rsid w:val="1364602A"/>
    <w:rsid w:val="13652BEF"/>
    <w:rsid w:val="13874F5D"/>
    <w:rsid w:val="138B36BD"/>
    <w:rsid w:val="139C0572"/>
    <w:rsid w:val="139E3362"/>
    <w:rsid w:val="13A75647"/>
    <w:rsid w:val="13CA1A05"/>
    <w:rsid w:val="13CB6BDB"/>
    <w:rsid w:val="13E708F0"/>
    <w:rsid w:val="13F40B7A"/>
    <w:rsid w:val="14245CD7"/>
    <w:rsid w:val="143B463A"/>
    <w:rsid w:val="144F76B2"/>
    <w:rsid w:val="14865A13"/>
    <w:rsid w:val="149B4DD3"/>
    <w:rsid w:val="14B71020"/>
    <w:rsid w:val="14BF7368"/>
    <w:rsid w:val="14C23D42"/>
    <w:rsid w:val="14D04869"/>
    <w:rsid w:val="14DF2654"/>
    <w:rsid w:val="14E23346"/>
    <w:rsid w:val="150638CA"/>
    <w:rsid w:val="152104D4"/>
    <w:rsid w:val="15213E33"/>
    <w:rsid w:val="15313847"/>
    <w:rsid w:val="153D4882"/>
    <w:rsid w:val="153E1895"/>
    <w:rsid w:val="15493CA1"/>
    <w:rsid w:val="15631D15"/>
    <w:rsid w:val="158D7ABC"/>
    <w:rsid w:val="15AF7C95"/>
    <w:rsid w:val="15C22190"/>
    <w:rsid w:val="160837EE"/>
    <w:rsid w:val="160F1B62"/>
    <w:rsid w:val="164A43E5"/>
    <w:rsid w:val="164B526F"/>
    <w:rsid w:val="16597516"/>
    <w:rsid w:val="1676615C"/>
    <w:rsid w:val="168C0F64"/>
    <w:rsid w:val="16A224E0"/>
    <w:rsid w:val="16B2371E"/>
    <w:rsid w:val="16C3299F"/>
    <w:rsid w:val="16D228D1"/>
    <w:rsid w:val="16D843BD"/>
    <w:rsid w:val="16E500C4"/>
    <w:rsid w:val="16EB1754"/>
    <w:rsid w:val="16EF5B19"/>
    <w:rsid w:val="16F66AB0"/>
    <w:rsid w:val="16FD43C8"/>
    <w:rsid w:val="170E7D7A"/>
    <w:rsid w:val="171767B0"/>
    <w:rsid w:val="171F0E6B"/>
    <w:rsid w:val="1734750D"/>
    <w:rsid w:val="1739010A"/>
    <w:rsid w:val="175113E3"/>
    <w:rsid w:val="17623E03"/>
    <w:rsid w:val="179C78A6"/>
    <w:rsid w:val="17B91F36"/>
    <w:rsid w:val="17C11400"/>
    <w:rsid w:val="17E171B5"/>
    <w:rsid w:val="18092316"/>
    <w:rsid w:val="180B16B7"/>
    <w:rsid w:val="180D692A"/>
    <w:rsid w:val="1829515C"/>
    <w:rsid w:val="183A38DC"/>
    <w:rsid w:val="184A7BE1"/>
    <w:rsid w:val="184E0F1E"/>
    <w:rsid w:val="18501F24"/>
    <w:rsid w:val="185B0BA6"/>
    <w:rsid w:val="185E2D77"/>
    <w:rsid w:val="18692C84"/>
    <w:rsid w:val="187C5271"/>
    <w:rsid w:val="18AD5FA5"/>
    <w:rsid w:val="18C8406D"/>
    <w:rsid w:val="18D5112A"/>
    <w:rsid w:val="18E40CC7"/>
    <w:rsid w:val="18E47A93"/>
    <w:rsid w:val="18EA4641"/>
    <w:rsid w:val="18EC4A62"/>
    <w:rsid w:val="18EC7B56"/>
    <w:rsid w:val="18F21B4C"/>
    <w:rsid w:val="18F82F56"/>
    <w:rsid w:val="18FB68D7"/>
    <w:rsid w:val="1903267A"/>
    <w:rsid w:val="190E6F11"/>
    <w:rsid w:val="19445E59"/>
    <w:rsid w:val="194B2ECB"/>
    <w:rsid w:val="196C0427"/>
    <w:rsid w:val="197E6CF3"/>
    <w:rsid w:val="198F334B"/>
    <w:rsid w:val="19A92055"/>
    <w:rsid w:val="19CC44FD"/>
    <w:rsid w:val="19D424E4"/>
    <w:rsid w:val="19DA187B"/>
    <w:rsid w:val="19EA7923"/>
    <w:rsid w:val="19F66254"/>
    <w:rsid w:val="1A157932"/>
    <w:rsid w:val="1A1E2475"/>
    <w:rsid w:val="1A387078"/>
    <w:rsid w:val="1A3D2558"/>
    <w:rsid w:val="1A3E05DA"/>
    <w:rsid w:val="1A411DE3"/>
    <w:rsid w:val="1A5636CB"/>
    <w:rsid w:val="1A5B1EE6"/>
    <w:rsid w:val="1A695DBC"/>
    <w:rsid w:val="1A725BBB"/>
    <w:rsid w:val="1A770C38"/>
    <w:rsid w:val="1A7D59BD"/>
    <w:rsid w:val="1A8D7355"/>
    <w:rsid w:val="1A8E64B5"/>
    <w:rsid w:val="1AD776DD"/>
    <w:rsid w:val="1B052D48"/>
    <w:rsid w:val="1B1E203E"/>
    <w:rsid w:val="1B6D0EB4"/>
    <w:rsid w:val="1B805DDC"/>
    <w:rsid w:val="1B8F2697"/>
    <w:rsid w:val="1B9828E6"/>
    <w:rsid w:val="1B9F1D5A"/>
    <w:rsid w:val="1BC745DB"/>
    <w:rsid w:val="1BCD036A"/>
    <w:rsid w:val="1BE5091D"/>
    <w:rsid w:val="1C2C3078"/>
    <w:rsid w:val="1C2D637B"/>
    <w:rsid w:val="1C455AD4"/>
    <w:rsid w:val="1C477D27"/>
    <w:rsid w:val="1C780C83"/>
    <w:rsid w:val="1C7E6C96"/>
    <w:rsid w:val="1CAA607F"/>
    <w:rsid w:val="1CAD6E2F"/>
    <w:rsid w:val="1CD54D5B"/>
    <w:rsid w:val="1CF4579A"/>
    <w:rsid w:val="1D342EA5"/>
    <w:rsid w:val="1D435163"/>
    <w:rsid w:val="1D4460B0"/>
    <w:rsid w:val="1D5567F2"/>
    <w:rsid w:val="1D5943DA"/>
    <w:rsid w:val="1D6F5F00"/>
    <w:rsid w:val="1D783B1E"/>
    <w:rsid w:val="1D8708AF"/>
    <w:rsid w:val="1D8A6C41"/>
    <w:rsid w:val="1D9D47E5"/>
    <w:rsid w:val="1DBA75FA"/>
    <w:rsid w:val="1DDA5C73"/>
    <w:rsid w:val="1DE224C6"/>
    <w:rsid w:val="1DE40C77"/>
    <w:rsid w:val="1E4E4880"/>
    <w:rsid w:val="1E5370F0"/>
    <w:rsid w:val="1E56291D"/>
    <w:rsid w:val="1E6D64A3"/>
    <w:rsid w:val="1E8C7724"/>
    <w:rsid w:val="1EC61870"/>
    <w:rsid w:val="1ECC479B"/>
    <w:rsid w:val="1ED579DF"/>
    <w:rsid w:val="1EE75BAF"/>
    <w:rsid w:val="1F31241E"/>
    <w:rsid w:val="1F5D61D6"/>
    <w:rsid w:val="1F621E3B"/>
    <w:rsid w:val="1F675C81"/>
    <w:rsid w:val="1F6A0CF9"/>
    <w:rsid w:val="1F8E09DD"/>
    <w:rsid w:val="1FA15497"/>
    <w:rsid w:val="1FB463F1"/>
    <w:rsid w:val="1FC775FC"/>
    <w:rsid w:val="1FD125BE"/>
    <w:rsid w:val="1FD35FB8"/>
    <w:rsid w:val="1FDF7685"/>
    <w:rsid w:val="1FF52542"/>
    <w:rsid w:val="20111355"/>
    <w:rsid w:val="202B56C2"/>
    <w:rsid w:val="20530FD0"/>
    <w:rsid w:val="207247F9"/>
    <w:rsid w:val="20802F84"/>
    <w:rsid w:val="20861A61"/>
    <w:rsid w:val="20A419C9"/>
    <w:rsid w:val="20A627CB"/>
    <w:rsid w:val="20AD6396"/>
    <w:rsid w:val="20B75725"/>
    <w:rsid w:val="20F46B16"/>
    <w:rsid w:val="21162F64"/>
    <w:rsid w:val="2132380A"/>
    <w:rsid w:val="213A20AC"/>
    <w:rsid w:val="21490B0E"/>
    <w:rsid w:val="215E399D"/>
    <w:rsid w:val="21697C6D"/>
    <w:rsid w:val="218808CE"/>
    <w:rsid w:val="21BD67A4"/>
    <w:rsid w:val="21C14F56"/>
    <w:rsid w:val="21CB5A3D"/>
    <w:rsid w:val="2202164B"/>
    <w:rsid w:val="220E0313"/>
    <w:rsid w:val="221068EC"/>
    <w:rsid w:val="2212309B"/>
    <w:rsid w:val="22157A0A"/>
    <w:rsid w:val="2216583C"/>
    <w:rsid w:val="22881030"/>
    <w:rsid w:val="22911514"/>
    <w:rsid w:val="22964491"/>
    <w:rsid w:val="22C16CFF"/>
    <w:rsid w:val="22CE4E02"/>
    <w:rsid w:val="22D7655A"/>
    <w:rsid w:val="22E2241E"/>
    <w:rsid w:val="23063E4B"/>
    <w:rsid w:val="2306481C"/>
    <w:rsid w:val="230C0AA3"/>
    <w:rsid w:val="23141528"/>
    <w:rsid w:val="231F2411"/>
    <w:rsid w:val="23421861"/>
    <w:rsid w:val="236E21B1"/>
    <w:rsid w:val="2386286A"/>
    <w:rsid w:val="23A36249"/>
    <w:rsid w:val="23A95F62"/>
    <w:rsid w:val="23B21A46"/>
    <w:rsid w:val="23C04FCE"/>
    <w:rsid w:val="24154370"/>
    <w:rsid w:val="244241EE"/>
    <w:rsid w:val="24587AD1"/>
    <w:rsid w:val="24787E76"/>
    <w:rsid w:val="248E7F06"/>
    <w:rsid w:val="24907C9F"/>
    <w:rsid w:val="2495406C"/>
    <w:rsid w:val="24A14022"/>
    <w:rsid w:val="24A420EF"/>
    <w:rsid w:val="24B60D07"/>
    <w:rsid w:val="24C13EB7"/>
    <w:rsid w:val="24C31EEC"/>
    <w:rsid w:val="24C631AB"/>
    <w:rsid w:val="24D932D0"/>
    <w:rsid w:val="24EA1D06"/>
    <w:rsid w:val="24EA3C6B"/>
    <w:rsid w:val="24FB2A4E"/>
    <w:rsid w:val="250E431A"/>
    <w:rsid w:val="251D7F0E"/>
    <w:rsid w:val="252106EA"/>
    <w:rsid w:val="253A4383"/>
    <w:rsid w:val="254C6D07"/>
    <w:rsid w:val="254E4990"/>
    <w:rsid w:val="25571A78"/>
    <w:rsid w:val="256751A2"/>
    <w:rsid w:val="257576C1"/>
    <w:rsid w:val="258A4E8C"/>
    <w:rsid w:val="25900751"/>
    <w:rsid w:val="25C4632B"/>
    <w:rsid w:val="25E612BA"/>
    <w:rsid w:val="25F522A4"/>
    <w:rsid w:val="26017B09"/>
    <w:rsid w:val="260B47A0"/>
    <w:rsid w:val="26160359"/>
    <w:rsid w:val="26227C8F"/>
    <w:rsid w:val="26232F67"/>
    <w:rsid w:val="26360693"/>
    <w:rsid w:val="2665488F"/>
    <w:rsid w:val="26A64F88"/>
    <w:rsid w:val="26D80F8B"/>
    <w:rsid w:val="26F564E2"/>
    <w:rsid w:val="27306772"/>
    <w:rsid w:val="2749200E"/>
    <w:rsid w:val="27572AF9"/>
    <w:rsid w:val="27664894"/>
    <w:rsid w:val="276F6A2F"/>
    <w:rsid w:val="277D54FE"/>
    <w:rsid w:val="278248ED"/>
    <w:rsid w:val="27920D13"/>
    <w:rsid w:val="27BD21B0"/>
    <w:rsid w:val="27E357B1"/>
    <w:rsid w:val="27EC2BC6"/>
    <w:rsid w:val="28031001"/>
    <w:rsid w:val="28093A5D"/>
    <w:rsid w:val="28213959"/>
    <w:rsid w:val="28213C09"/>
    <w:rsid w:val="28227540"/>
    <w:rsid w:val="2824312A"/>
    <w:rsid w:val="282B5EDD"/>
    <w:rsid w:val="28394513"/>
    <w:rsid w:val="283B69FC"/>
    <w:rsid w:val="286172DF"/>
    <w:rsid w:val="28766765"/>
    <w:rsid w:val="288217CA"/>
    <w:rsid w:val="28840B48"/>
    <w:rsid w:val="28AC4A77"/>
    <w:rsid w:val="28AD11A0"/>
    <w:rsid w:val="28C93A96"/>
    <w:rsid w:val="28EA1B62"/>
    <w:rsid w:val="28F101E3"/>
    <w:rsid w:val="290729EA"/>
    <w:rsid w:val="290B7CEA"/>
    <w:rsid w:val="29233514"/>
    <w:rsid w:val="292555D8"/>
    <w:rsid w:val="293463C4"/>
    <w:rsid w:val="29350593"/>
    <w:rsid w:val="29380830"/>
    <w:rsid w:val="293F0404"/>
    <w:rsid w:val="29464A73"/>
    <w:rsid w:val="294B3A36"/>
    <w:rsid w:val="295079D0"/>
    <w:rsid w:val="298C30C9"/>
    <w:rsid w:val="29BC1A18"/>
    <w:rsid w:val="29C108B2"/>
    <w:rsid w:val="29CD7978"/>
    <w:rsid w:val="29ED0299"/>
    <w:rsid w:val="29F23AE5"/>
    <w:rsid w:val="2A20430B"/>
    <w:rsid w:val="2A294E89"/>
    <w:rsid w:val="2A2D3958"/>
    <w:rsid w:val="2A3229BC"/>
    <w:rsid w:val="2A367AE0"/>
    <w:rsid w:val="2A5208B9"/>
    <w:rsid w:val="2A531AF2"/>
    <w:rsid w:val="2A5B00F7"/>
    <w:rsid w:val="2A5D35AC"/>
    <w:rsid w:val="2A640047"/>
    <w:rsid w:val="2A68285C"/>
    <w:rsid w:val="2A682BCC"/>
    <w:rsid w:val="2A8B7964"/>
    <w:rsid w:val="2A8C68A5"/>
    <w:rsid w:val="2A8E656F"/>
    <w:rsid w:val="2AA26DB8"/>
    <w:rsid w:val="2AA440F3"/>
    <w:rsid w:val="2ABC54F1"/>
    <w:rsid w:val="2AD04BCA"/>
    <w:rsid w:val="2AED09EE"/>
    <w:rsid w:val="2AF652E1"/>
    <w:rsid w:val="2B0A1869"/>
    <w:rsid w:val="2B13430B"/>
    <w:rsid w:val="2B275DD1"/>
    <w:rsid w:val="2B3A4838"/>
    <w:rsid w:val="2B43052C"/>
    <w:rsid w:val="2B8A02F7"/>
    <w:rsid w:val="2B9517F8"/>
    <w:rsid w:val="2BA224CF"/>
    <w:rsid w:val="2BB14C19"/>
    <w:rsid w:val="2BE24770"/>
    <w:rsid w:val="2BF027BF"/>
    <w:rsid w:val="2C0E4B5C"/>
    <w:rsid w:val="2C1B47C5"/>
    <w:rsid w:val="2C2F27D4"/>
    <w:rsid w:val="2C315B41"/>
    <w:rsid w:val="2C3565F1"/>
    <w:rsid w:val="2C6223E7"/>
    <w:rsid w:val="2C6C18CC"/>
    <w:rsid w:val="2C6E4A64"/>
    <w:rsid w:val="2C993716"/>
    <w:rsid w:val="2CAA6EFF"/>
    <w:rsid w:val="2CC30FAB"/>
    <w:rsid w:val="2CD530A2"/>
    <w:rsid w:val="2CD803F6"/>
    <w:rsid w:val="2CD94ADC"/>
    <w:rsid w:val="2CDA75E0"/>
    <w:rsid w:val="2D1D263B"/>
    <w:rsid w:val="2D223230"/>
    <w:rsid w:val="2D2245BA"/>
    <w:rsid w:val="2D3E4221"/>
    <w:rsid w:val="2D4414DA"/>
    <w:rsid w:val="2D6628A8"/>
    <w:rsid w:val="2D715C7A"/>
    <w:rsid w:val="2D8A41A1"/>
    <w:rsid w:val="2D930A93"/>
    <w:rsid w:val="2DA632E3"/>
    <w:rsid w:val="2DB344E4"/>
    <w:rsid w:val="2DC60C74"/>
    <w:rsid w:val="2DC62B73"/>
    <w:rsid w:val="2DE32BE9"/>
    <w:rsid w:val="2DE3792A"/>
    <w:rsid w:val="2DF435B6"/>
    <w:rsid w:val="2DF50023"/>
    <w:rsid w:val="2DFC2B1B"/>
    <w:rsid w:val="2E012F11"/>
    <w:rsid w:val="2E021F15"/>
    <w:rsid w:val="2E134CFF"/>
    <w:rsid w:val="2E2F2C86"/>
    <w:rsid w:val="2E3530FE"/>
    <w:rsid w:val="2E702641"/>
    <w:rsid w:val="2E7F76C0"/>
    <w:rsid w:val="2E9103FD"/>
    <w:rsid w:val="2EA4478C"/>
    <w:rsid w:val="2EC160B2"/>
    <w:rsid w:val="2ED24B80"/>
    <w:rsid w:val="2EE24E19"/>
    <w:rsid w:val="2EEB14C1"/>
    <w:rsid w:val="2F275698"/>
    <w:rsid w:val="2F4A1645"/>
    <w:rsid w:val="2F520510"/>
    <w:rsid w:val="2F597A4E"/>
    <w:rsid w:val="2F617EFA"/>
    <w:rsid w:val="2F6523A1"/>
    <w:rsid w:val="2F6820B2"/>
    <w:rsid w:val="2F6A2492"/>
    <w:rsid w:val="2F741180"/>
    <w:rsid w:val="2F7509DD"/>
    <w:rsid w:val="2F7E624A"/>
    <w:rsid w:val="2F8268D9"/>
    <w:rsid w:val="2F847C1A"/>
    <w:rsid w:val="2F874101"/>
    <w:rsid w:val="2F8776A0"/>
    <w:rsid w:val="2F89566C"/>
    <w:rsid w:val="2F8D13B7"/>
    <w:rsid w:val="2F996F1A"/>
    <w:rsid w:val="2FA44CD9"/>
    <w:rsid w:val="2FB87965"/>
    <w:rsid w:val="2FC07859"/>
    <w:rsid w:val="2FC63062"/>
    <w:rsid w:val="2FC7341C"/>
    <w:rsid w:val="2FC80422"/>
    <w:rsid w:val="2FCD78FA"/>
    <w:rsid w:val="2FEA32C2"/>
    <w:rsid w:val="302B6B14"/>
    <w:rsid w:val="3036224A"/>
    <w:rsid w:val="30742CD0"/>
    <w:rsid w:val="30896442"/>
    <w:rsid w:val="308C0A46"/>
    <w:rsid w:val="309D5DBB"/>
    <w:rsid w:val="30A20060"/>
    <w:rsid w:val="30B66908"/>
    <w:rsid w:val="30BE6C7D"/>
    <w:rsid w:val="30C257F1"/>
    <w:rsid w:val="30C35755"/>
    <w:rsid w:val="30DC470D"/>
    <w:rsid w:val="30DF4FF9"/>
    <w:rsid w:val="31014C36"/>
    <w:rsid w:val="313C5C8C"/>
    <w:rsid w:val="314414B4"/>
    <w:rsid w:val="315E26D9"/>
    <w:rsid w:val="316D2983"/>
    <w:rsid w:val="3174638F"/>
    <w:rsid w:val="3189596B"/>
    <w:rsid w:val="318F7047"/>
    <w:rsid w:val="31A25AE8"/>
    <w:rsid w:val="31A56090"/>
    <w:rsid w:val="31AA6447"/>
    <w:rsid w:val="31C07405"/>
    <w:rsid w:val="31D1289D"/>
    <w:rsid w:val="31E23FA6"/>
    <w:rsid w:val="31F11D32"/>
    <w:rsid w:val="322A26AB"/>
    <w:rsid w:val="323B3108"/>
    <w:rsid w:val="323F1A45"/>
    <w:rsid w:val="324B0EB1"/>
    <w:rsid w:val="324D286F"/>
    <w:rsid w:val="32600318"/>
    <w:rsid w:val="326A5EBE"/>
    <w:rsid w:val="32733C69"/>
    <w:rsid w:val="32BF4CEF"/>
    <w:rsid w:val="32CE0FCE"/>
    <w:rsid w:val="331670F8"/>
    <w:rsid w:val="332F6006"/>
    <w:rsid w:val="33381CD1"/>
    <w:rsid w:val="333854F6"/>
    <w:rsid w:val="335F4481"/>
    <w:rsid w:val="33672C8B"/>
    <w:rsid w:val="3388442F"/>
    <w:rsid w:val="338E4110"/>
    <w:rsid w:val="339041FD"/>
    <w:rsid w:val="33994FE4"/>
    <w:rsid w:val="33AC225E"/>
    <w:rsid w:val="33B94475"/>
    <w:rsid w:val="33DD372D"/>
    <w:rsid w:val="33E32062"/>
    <w:rsid w:val="33F76C31"/>
    <w:rsid w:val="33FB20D1"/>
    <w:rsid w:val="34297D1C"/>
    <w:rsid w:val="34402804"/>
    <w:rsid w:val="34520636"/>
    <w:rsid w:val="34543DEA"/>
    <w:rsid w:val="345C5FF5"/>
    <w:rsid w:val="346C0284"/>
    <w:rsid w:val="346C35AD"/>
    <w:rsid w:val="34706912"/>
    <w:rsid w:val="34874D77"/>
    <w:rsid w:val="34A96928"/>
    <w:rsid w:val="34CA495E"/>
    <w:rsid w:val="34CD1627"/>
    <w:rsid w:val="34E3539E"/>
    <w:rsid w:val="350019C0"/>
    <w:rsid w:val="353E144C"/>
    <w:rsid w:val="35524662"/>
    <w:rsid w:val="35586A53"/>
    <w:rsid w:val="35616ED3"/>
    <w:rsid w:val="356A0A63"/>
    <w:rsid w:val="356E24C3"/>
    <w:rsid w:val="35751569"/>
    <w:rsid w:val="359658E9"/>
    <w:rsid w:val="35974943"/>
    <w:rsid w:val="35A0662B"/>
    <w:rsid w:val="35AA12CC"/>
    <w:rsid w:val="35B61471"/>
    <w:rsid w:val="35C6024A"/>
    <w:rsid w:val="35C6281A"/>
    <w:rsid w:val="35D12539"/>
    <w:rsid w:val="35DB7AEA"/>
    <w:rsid w:val="35FB18A1"/>
    <w:rsid w:val="35FE239E"/>
    <w:rsid w:val="36071784"/>
    <w:rsid w:val="360722D8"/>
    <w:rsid w:val="36111282"/>
    <w:rsid w:val="361E4068"/>
    <w:rsid w:val="3632647F"/>
    <w:rsid w:val="36471948"/>
    <w:rsid w:val="3652163A"/>
    <w:rsid w:val="365F6441"/>
    <w:rsid w:val="36657594"/>
    <w:rsid w:val="367D5280"/>
    <w:rsid w:val="36837EF3"/>
    <w:rsid w:val="36960278"/>
    <w:rsid w:val="36A62513"/>
    <w:rsid w:val="36A83C01"/>
    <w:rsid w:val="36D96084"/>
    <w:rsid w:val="36FB58BB"/>
    <w:rsid w:val="37267D78"/>
    <w:rsid w:val="37273437"/>
    <w:rsid w:val="374400B8"/>
    <w:rsid w:val="37444621"/>
    <w:rsid w:val="375C6B09"/>
    <w:rsid w:val="376609BF"/>
    <w:rsid w:val="377C21FD"/>
    <w:rsid w:val="37A45CE9"/>
    <w:rsid w:val="37CA6BEB"/>
    <w:rsid w:val="37D21A15"/>
    <w:rsid w:val="37DE44CF"/>
    <w:rsid w:val="37EA6737"/>
    <w:rsid w:val="38197FE6"/>
    <w:rsid w:val="382C0C27"/>
    <w:rsid w:val="38444CC7"/>
    <w:rsid w:val="385D704A"/>
    <w:rsid w:val="38721D56"/>
    <w:rsid w:val="387D7EB9"/>
    <w:rsid w:val="38845B50"/>
    <w:rsid w:val="38864600"/>
    <w:rsid w:val="38A14932"/>
    <w:rsid w:val="38F81A25"/>
    <w:rsid w:val="38F95254"/>
    <w:rsid w:val="390D66C4"/>
    <w:rsid w:val="39433F21"/>
    <w:rsid w:val="396266E3"/>
    <w:rsid w:val="39694747"/>
    <w:rsid w:val="39777E47"/>
    <w:rsid w:val="399F1A82"/>
    <w:rsid w:val="39A042C5"/>
    <w:rsid w:val="39AE26CF"/>
    <w:rsid w:val="39B55071"/>
    <w:rsid w:val="39C4504A"/>
    <w:rsid w:val="39F51186"/>
    <w:rsid w:val="3A181CAC"/>
    <w:rsid w:val="3A453F8D"/>
    <w:rsid w:val="3A460749"/>
    <w:rsid w:val="3A483D41"/>
    <w:rsid w:val="3A4B1812"/>
    <w:rsid w:val="3A4B6A7A"/>
    <w:rsid w:val="3A5D32CF"/>
    <w:rsid w:val="3A661562"/>
    <w:rsid w:val="3A696F8F"/>
    <w:rsid w:val="3A706081"/>
    <w:rsid w:val="3A761C5F"/>
    <w:rsid w:val="3A781FD8"/>
    <w:rsid w:val="3A993F5F"/>
    <w:rsid w:val="3A9A785A"/>
    <w:rsid w:val="3A9F3A63"/>
    <w:rsid w:val="3AA760AA"/>
    <w:rsid w:val="3ABE59EC"/>
    <w:rsid w:val="3AC90F62"/>
    <w:rsid w:val="3ACB2288"/>
    <w:rsid w:val="3AEB4FF0"/>
    <w:rsid w:val="3AEB646F"/>
    <w:rsid w:val="3B0B6B8F"/>
    <w:rsid w:val="3B203D05"/>
    <w:rsid w:val="3B351692"/>
    <w:rsid w:val="3B3A796B"/>
    <w:rsid w:val="3B48574F"/>
    <w:rsid w:val="3B526A20"/>
    <w:rsid w:val="3B7D3F6D"/>
    <w:rsid w:val="3B7F79A8"/>
    <w:rsid w:val="3B840E27"/>
    <w:rsid w:val="3B92734B"/>
    <w:rsid w:val="3B9D4D79"/>
    <w:rsid w:val="3BAC5A02"/>
    <w:rsid w:val="3BB04B11"/>
    <w:rsid w:val="3BCB2495"/>
    <w:rsid w:val="3BD630C4"/>
    <w:rsid w:val="3BF87212"/>
    <w:rsid w:val="3C007F9D"/>
    <w:rsid w:val="3C032EDB"/>
    <w:rsid w:val="3C044566"/>
    <w:rsid w:val="3C1F6D4A"/>
    <w:rsid w:val="3C2229A8"/>
    <w:rsid w:val="3C47613D"/>
    <w:rsid w:val="3C511208"/>
    <w:rsid w:val="3C5714F1"/>
    <w:rsid w:val="3C60010D"/>
    <w:rsid w:val="3C7410D1"/>
    <w:rsid w:val="3C76212C"/>
    <w:rsid w:val="3C966090"/>
    <w:rsid w:val="3CF34B5D"/>
    <w:rsid w:val="3D090501"/>
    <w:rsid w:val="3D1B0C89"/>
    <w:rsid w:val="3D1B56A7"/>
    <w:rsid w:val="3D3831E7"/>
    <w:rsid w:val="3D434C1E"/>
    <w:rsid w:val="3D4903A6"/>
    <w:rsid w:val="3D634C6E"/>
    <w:rsid w:val="3D7341F8"/>
    <w:rsid w:val="3D8267FB"/>
    <w:rsid w:val="3D834CC3"/>
    <w:rsid w:val="3D995415"/>
    <w:rsid w:val="3DA44568"/>
    <w:rsid w:val="3DA81523"/>
    <w:rsid w:val="3DF03363"/>
    <w:rsid w:val="3DFD7345"/>
    <w:rsid w:val="3E12790A"/>
    <w:rsid w:val="3E386807"/>
    <w:rsid w:val="3E604D21"/>
    <w:rsid w:val="3E6A35EB"/>
    <w:rsid w:val="3EB226E8"/>
    <w:rsid w:val="3EBD527E"/>
    <w:rsid w:val="3EC86466"/>
    <w:rsid w:val="3EC9114C"/>
    <w:rsid w:val="3EFF4C97"/>
    <w:rsid w:val="3F0166D9"/>
    <w:rsid w:val="3F541CAA"/>
    <w:rsid w:val="3F6F1CC5"/>
    <w:rsid w:val="3F7B0D40"/>
    <w:rsid w:val="3F8921B4"/>
    <w:rsid w:val="3F97336F"/>
    <w:rsid w:val="3FB0700A"/>
    <w:rsid w:val="3FBB4E77"/>
    <w:rsid w:val="3FBF42B3"/>
    <w:rsid w:val="3FC140AE"/>
    <w:rsid w:val="3FCB0303"/>
    <w:rsid w:val="3FCB56D5"/>
    <w:rsid w:val="3FDE657A"/>
    <w:rsid w:val="3FE61A18"/>
    <w:rsid w:val="3FED3016"/>
    <w:rsid w:val="3FF667C1"/>
    <w:rsid w:val="4001089D"/>
    <w:rsid w:val="40090902"/>
    <w:rsid w:val="400F246D"/>
    <w:rsid w:val="40306905"/>
    <w:rsid w:val="40453A87"/>
    <w:rsid w:val="40562899"/>
    <w:rsid w:val="40660BBA"/>
    <w:rsid w:val="40725596"/>
    <w:rsid w:val="40734F7B"/>
    <w:rsid w:val="40822A8A"/>
    <w:rsid w:val="40A425FE"/>
    <w:rsid w:val="40A9354A"/>
    <w:rsid w:val="40B32724"/>
    <w:rsid w:val="40D36E4B"/>
    <w:rsid w:val="41020712"/>
    <w:rsid w:val="416028DA"/>
    <w:rsid w:val="416C7843"/>
    <w:rsid w:val="418B4AC1"/>
    <w:rsid w:val="418E3342"/>
    <w:rsid w:val="419C5B14"/>
    <w:rsid w:val="41AE1F66"/>
    <w:rsid w:val="41BB4199"/>
    <w:rsid w:val="41CB1BCC"/>
    <w:rsid w:val="41D03348"/>
    <w:rsid w:val="41DA5972"/>
    <w:rsid w:val="41F82BD6"/>
    <w:rsid w:val="420B20D8"/>
    <w:rsid w:val="42173742"/>
    <w:rsid w:val="42212A39"/>
    <w:rsid w:val="42402705"/>
    <w:rsid w:val="4248573B"/>
    <w:rsid w:val="42485875"/>
    <w:rsid w:val="424F3361"/>
    <w:rsid w:val="42513A95"/>
    <w:rsid w:val="426E1923"/>
    <w:rsid w:val="4273170B"/>
    <w:rsid w:val="42773967"/>
    <w:rsid w:val="42855584"/>
    <w:rsid w:val="42932ACA"/>
    <w:rsid w:val="42F30A83"/>
    <w:rsid w:val="42FA623D"/>
    <w:rsid w:val="43096261"/>
    <w:rsid w:val="43157E78"/>
    <w:rsid w:val="43411081"/>
    <w:rsid w:val="4346733F"/>
    <w:rsid w:val="43484D7D"/>
    <w:rsid w:val="43523AD8"/>
    <w:rsid w:val="435A7583"/>
    <w:rsid w:val="4371247D"/>
    <w:rsid w:val="439806A8"/>
    <w:rsid w:val="439F360E"/>
    <w:rsid w:val="43A7377B"/>
    <w:rsid w:val="43AA6AFE"/>
    <w:rsid w:val="43D97CC5"/>
    <w:rsid w:val="4402097D"/>
    <w:rsid w:val="440B4203"/>
    <w:rsid w:val="44195023"/>
    <w:rsid w:val="44357CD9"/>
    <w:rsid w:val="445E25FD"/>
    <w:rsid w:val="446B692D"/>
    <w:rsid w:val="44701AF5"/>
    <w:rsid w:val="44704D0B"/>
    <w:rsid w:val="44767B21"/>
    <w:rsid w:val="447B41D8"/>
    <w:rsid w:val="4480387A"/>
    <w:rsid w:val="448413B0"/>
    <w:rsid w:val="448623A6"/>
    <w:rsid w:val="448B2C54"/>
    <w:rsid w:val="448F1C21"/>
    <w:rsid w:val="449E2F1D"/>
    <w:rsid w:val="44A63514"/>
    <w:rsid w:val="44C567FE"/>
    <w:rsid w:val="44D01846"/>
    <w:rsid w:val="44E40453"/>
    <w:rsid w:val="44FF24C5"/>
    <w:rsid w:val="45034301"/>
    <w:rsid w:val="45062BA0"/>
    <w:rsid w:val="4527723F"/>
    <w:rsid w:val="4534619D"/>
    <w:rsid w:val="45402EAF"/>
    <w:rsid w:val="454225BC"/>
    <w:rsid w:val="45453840"/>
    <w:rsid w:val="45613B46"/>
    <w:rsid w:val="45AB31A7"/>
    <w:rsid w:val="45B218D4"/>
    <w:rsid w:val="45DC1928"/>
    <w:rsid w:val="45DE4D9C"/>
    <w:rsid w:val="45E023F0"/>
    <w:rsid w:val="45EA1DDF"/>
    <w:rsid w:val="45EF5653"/>
    <w:rsid w:val="460D168E"/>
    <w:rsid w:val="46190C27"/>
    <w:rsid w:val="461D1711"/>
    <w:rsid w:val="46280BB1"/>
    <w:rsid w:val="46436F80"/>
    <w:rsid w:val="467D1430"/>
    <w:rsid w:val="46A45040"/>
    <w:rsid w:val="46B24A42"/>
    <w:rsid w:val="46BB4B64"/>
    <w:rsid w:val="46BC2CF3"/>
    <w:rsid w:val="46CB5292"/>
    <w:rsid w:val="46D108B6"/>
    <w:rsid w:val="46D1291C"/>
    <w:rsid w:val="46D7641D"/>
    <w:rsid w:val="46D85C44"/>
    <w:rsid w:val="46D933AA"/>
    <w:rsid w:val="46DC3A58"/>
    <w:rsid w:val="46E55630"/>
    <w:rsid w:val="46E560D4"/>
    <w:rsid w:val="46F54D8C"/>
    <w:rsid w:val="46FA5B7D"/>
    <w:rsid w:val="47155763"/>
    <w:rsid w:val="47155F1A"/>
    <w:rsid w:val="471E7CE4"/>
    <w:rsid w:val="474858EE"/>
    <w:rsid w:val="476E0AE2"/>
    <w:rsid w:val="477539F7"/>
    <w:rsid w:val="477A1D0B"/>
    <w:rsid w:val="478F51BD"/>
    <w:rsid w:val="47985115"/>
    <w:rsid w:val="479A73DF"/>
    <w:rsid w:val="47B41B99"/>
    <w:rsid w:val="47ED6A39"/>
    <w:rsid w:val="48190815"/>
    <w:rsid w:val="48285594"/>
    <w:rsid w:val="48312493"/>
    <w:rsid w:val="48347E26"/>
    <w:rsid w:val="483B2CB9"/>
    <w:rsid w:val="483D5378"/>
    <w:rsid w:val="483E420A"/>
    <w:rsid w:val="48482EEF"/>
    <w:rsid w:val="484D483F"/>
    <w:rsid w:val="485F07A4"/>
    <w:rsid w:val="487777B9"/>
    <w:rsid w:val="487C07A3"/>
    <w:rsid w:val="48A76E66"/>
    <w:rsid w:val="48BD76BE"/>
    <w:rsid w:val="48C82BE6"/>
    <w:rsid w:val="490F4798"/>
    <w:rsid w:val="49164D35"/>
    <w:rsid w:val="491A51DE"/>
    <w:rsid w:val="49226547"/>
    <w:rsid w:val="492E00FE"/>
    <w:rsid w:val="49311F92"/>
    <w:rsid w:val="4938197E"/>
    <w:rsid w:val="493D59A5"/>
    <w:rsid w:val="494C474C"/>
    <w:rsid w:val="49740F7D"/>
    <w:rsid w:val="498D0B15"/>
    <w:rsid w:val="499278F9"/>
    <w:rsid w:val="49B6676C"/>
    <w:rsid w:val="49CD59E5"/>
    <w:rsid w:val="49CF053A"/>
    <w:rsid w:val="4A050F87"/>
    <w:rsid w:val="4A183897"/>
    <w:rsid w:val="4A2B4469"/>
    <w:rsid w:val="4A49361F"/>
    <w:rsid w:val="4A5049BF"/>
    <w:rsid w:val="4A50520C"/>
    <w:rsid w:val="4A554108"/>
    <w:rsid w:val="4A91577F"/>
    <w:rsid w:val="4AB771D2"/>
    <w:rsid w:val="4AB871E1"/>
    <w:rsid w:val="4ABF0203"/>
    <w:rsid w:val="4AC82A93"/>
    <w:rsid w:val="4AF80FD6"/>
    <w:rsid w:val="4AFA4F0F"/>
    <w:rsid w:val="4B1B4542"/>
    <w:rsid w:val="4B450ED2"/>
    <w:rsid w:val="4B5D5DFE"/>
    <w:rsid w:val="4B8946D6"/>
    <w:rsid w:val="4BA41CC1"/>
    <w:rsid w:val="4BA73AA5"/>
    <w:rsid w:val="4BAF6720"/>
    <w:rsid w:val="4BB76A2C"/>
    <w:rsid w:val="4BDE2875"/>
    <w:rsid w:val="4BE746DE"/>
    <w:rsid w:val="4C561D44"/>
    <w:rsid w:val="4C5C4B57"/>
    <w:rsid w:val="4C6567F0"/>
    <w:rsid w:val="4C677E71"/>
    <w:rsid w:val="4C6E3238"/>
    <w:rsid w:val="4C9574CF"/>
    <w:rsid w:val="4C9D612F"/>
    <w:rsid w:val="4CA5446B"/>
    <w:rsid w:val="4CC52FC7"/>
    <w:rsid w:val="4CD1112E"/>
    <w:rsid w:val="4CD76295"/>
    <w:rsid w:val="4CF55BE6"/>
    <w:rsid w:val="4D0309A4"/>
    <w:rsid w:val="4D3C297A"/>
    <w:rsid w:val="4D8672CC"/>
    <w:rsid w:val="4D9A4576"/>
    <w:rsid w:val="4DE503AD"/>
    <w:rsid w:val="4DEF5A34"/>
    <w:rsid w:val="4E143803"/>
    <w:rsid w:val="4E277988"/>
    <w:rsid w:val="4E3C0CC8"/>
    <w:rsid w:val="4E571775"/>
    <w:rsid w:val="4E635238"/>
    <w:rsid w:val="4E7B2041"/>
    <w:rsid w:val="4E7F3A50"/>
    <w:rsid w:val="4E9C41CF"/>
    <w:rsid w:val="4EA65853"/>
    <w:rsid w:val="4EA7646D"/>
    <w:rsid w:val="4EB91928"/>
    <w:rsid w:val="4ED94273"/>
    <w:rsid w:val="4EDB1204"/>
    <w:rsid w:val="4EDD66FB"/>
    <w:rsid w:val="4EFB5B03"/>
    <w:rsid w:val="4EFE03B9"/>
    <w:rsid w:val="4F0F2E2B"/>
    <w:rsid w:val="4F1C0F09"/>
    <w:rsid w:val="4F2A2E2F"/>
    <w:rsid w:val="4F2E090B"/>
    <w:rsid w:val="4F3D06AE"/>
    <w:rsid w:val="4F3F3F0E"/>
    <w:rsid w:val="4F4D65F5"/>
    <w:rsid w:val="4F4F0E8D"/>
    <w:rsid w:val="4F5012A4"/>
    <w:rsid w:val="4F781203"/>
    <w:rsid w:val="4F8979E3"/>
    <w:rsid w:val="4FA30892"/>
    <w:rsid w:val="4FCC679C"/>
    <w:rsid w:val="4FDC382D"/>
    <w:rsid w:val="4FE769BA"/>
    <w:rsid w:val="501530B9"/>
    <w:rsid w:val="50245701"/>
    <w:rsid w:val="50460BA4"/>
    <w:rsid w:val="504A1775"/>
    <w:rsid w:val="50512529"/>
    <w:rsid w:val="505B4F55"/>
    <w:rsid w:val="507D7077"/>
    <w:rsid w:val="507E7569"/>
    <w:rsid w:val="50A312C9"/>
    <w:rsid w:val="50B42863"/>
    <w:rsid w:val="50B605EE"/>
    <w:rsid w:val="50B62A01"/>
    <w:rsid w:val="50BC1667"/>
    <w:rsid w:val="50BF2C41"/>
    <w:rsid w:val="50E76F76"/>
    <w:rsid w:val="50F02B3D"/>
    <w:rsid w:val="510A3FC7"/>
    <w:rsid w:val="51174E80"/>
    <w:rsid w:val="51234E92"/>
    <w:rsid w:val="5133593D"/>
    <w:rsid w:val="51496963"/>
    <w:rsid w:val="517D0914"/>
    <w:rsid w:val="51835B38"/>
    <w:rsid w:val="519126A0"/>
    <w:rsid w:val="51971B95"/>
    <w:rsid w:val="5198392C"/>
    <w:rsid w:val="51AE3920"/>
    <w:rsid w:val="51D52350"/>
    <w:rsid w:val="520F29FC"/>
    <w:rsid w:val="521C05FB"/>
    <w:rsid w:val="521F2082"/>
    <w:rsid w:val="522163F6"/>
    <w:rsid w:val="52365602"/>
    <w:rsid w:val="524D4B79"/>
    <w:rsid w:val="525200D4"/>
    <w:rsid w:val="52580FAA"/>
    <w:rsid w:val="52777196"/>
    <w:rsid w:val="528466DE"/>
    <w:rsid w:val="5286790A"/>
    <w:rsid w:val="530D0BAF"/>
    <w:rsid w:val="53450229"/>
    <w:rsid w:val="535812FD"/>
    <w:rsid w:val="53702F55"/>
    <w:rsid w:val="53832060"/>
    <w:rsid w:val="53937F51"/>
    <w:rsid w:val="53A74FAA"/>
    <w:rsid w:val="53AC24D4"/>
    <w:rsid w:val="53B32146"/>
    <w:rsid w:val="53B902CD"/>
    <w:rsid w:val="53BB2558"/>
    <w:rsid w:val="53C070A0"/>
    <w:rsid w:val="53FB5ECD"/>
    <w:rsid w:val="540A1BFF"/>
    <w:rsid w:val="541F6B48"/>
    <w:rsid w:val="54397544"/>
    <w:rsid w:val="544510AA"/>
    <w:rsid w:val="54462DA7"/>
    <w:rsid w:val="544A6F9D"/>
    <w:rsid w:val="54505D96"/>
    <w:rsid w:val="54505FF4"/>
    <w:rsid w:val="54633761"/>
    <w:rsid w:val="54815E6A"/>
    <w:rsid w:val="548A40F4"/>
    <w:rsid w:val="54934586"/>
    <w:rsid w:val="549B13D7"/>
    <w:rsid w:val="54AB66AF"/>
    <w:rsid w:val="54C17FF4"/>
    <w:rsid w:val="54D84F44"/>
    <w:rsid w:val="54E56061"/>
    <w:rsid w:val="54E902DC"/>
    <w:rsid w:val="54ED11B5"/>
    <w:rsid w:val="54ED5930"/>
    <w:rsid w:val="55273964"/>
    <w:rsid w:val="552A4D79"/>
    <w:rsid w:val="55441614"/>
    <w:rsid w:val="55534F0F"/>
    <w:rsid w:val="55550035"/>
    <w:rsid w:val="5555462D"/>
    <w:rsid w:val="559F06DE"/>
    <w:rsid w:val="55CF1E76"/>
    <w:rsid w:val="56105E68"/>
    <w:rsid w:val="56260929"/>
    <w:rsid w:val="562D09D1"/>
    <w:rsid w:val="562F565D"/>
    <w:rsid w:val="564D737A"/>
    <w:rsid w:val="56611753"/>
    <w:rsid w:val="56611A97"/>
    <w:rsid w:val="56776BE9"/>
    <w:rsid w:val="567F647C"/>
    <w:rsid w:val="56800B2C"/>
    <w:rsid w:val="56A93C5B"/>
    <w:rsid w:val="56BE1C25"/>
    <w:rsid w:val="56C54935"/>
    <w:rsid w:val="56CA6494"/>
    <w:rsid w:val="56D12706"/>
    <w:rsid w:val="56DC1D6F"/>
    <w:rsid w:val="56DC1E61"/>
    <w:rsid w:val="56E10EA2"/>
    <w:rsid w:val="56E12775"/>
    <w:rsid w:val="56E33534"/>
    <w:rsid w:val="56E55E17"/>
    <w:rsid w:val="570400F4"/>
    <w:rsid w:val="570A1B8F"/>
    <w:rsid w:val="57463B2A"/>
    <w:rsid w:val="5760173C"/>
    <w:rsid w:val="5769326E"/>
    <w:rsid w:val="57780311"/>
    <w:rsid w:val="57942CD7"/>
    <w:rsid w:val="579C2C01"/>
    <w:rsid w:val="57B17857"/>
    <w:rsid w:val="57C074C1"/>
    <w:rsid w:val="57D423D4"/>
    <w:rsid w:val="57DB751B"/>
    <w:rsid w:val="57F33DAA"/>
    <w:rsid w:val="57FD0E4C"/>
    <w:rsid w:val="580D3A02"/>
    <w:rsid w:val="58155FAC"/>
    <w:rsid w:val="582E1930"/>
    <w:rsid w:val="58775C98"/>
    <w:rsid w:val="58881BC4"/>
    <w:rsid w:val="588D3439"/>
    <w:rsid w:val="589267B0"/>
    <w:rsid w:val="589B4A0A"/>
    <w:rsid w:val="58C642F9"/>
    <w:rsid w:val="58D82C97"/>
    <w:rsid w:val="58E63690"/>
    <w:rsid w:val="58E77770"/>
    <w:rsid w:val="58F75A32"/>
    <w:rsid w:val="58FD75F1"/>
    <w:rsid w:val="5906020C"/>
    <w:rsid w:val="590E185E"/>
    <w:rsid w:val="5918183E"/>
    <w:rsid w:val="591A22A1"/>
    <w:rsid w:val="596256F7"/>
    <w:rsid w:val="599E25C7"/>
    <w:rsid w:val="59A565CE"/>
    <w:rsid w:val="59B20562"/>
    <w:rsid w:val="59BB255E"/>
    <w:rsid w:val="59DE18C9"/>
    <w:rsid w:val="59EA46B9"/>
    <w:rsid w:val="59F92EF7"/>
    <w:rsid w:val="5A2A7F0A"/>
    <w:rsid w:val="5A2F1483"/>
    <w:rsid w:val="5A310D56"/>
    <w:rsid w:val="5A3B42F6"/>
    <w:rsid w:val="5A6211DC"/>
    <w:rsid w:val="5A665B54"/>
    <w:rsid w:val="5A6E71FC"/>
    <w:rsid w:val="5A887F08"/>
    <w:rsid w:val="5A8E3424"/>
    <w:rsid w:val="5A9C0516"/>
    <w:rsid w:val="5A9E3122"/>
    <w:rsid w:val="5AA37581"/>
    <w:rsid w:val="5ABD47F6"/>
    <w:rsid w:val="5ACE43AC"/>
    <w:rsid w:val="5AD17340"/>
    <w:rsid w:val="5AE15BA3"/>
    <w:rsid w:val="5B2A0036"/>
    <w:rsid w:val="5B2D6C32"/>
    <w:rsid w:val="5B3939E5"/>
    <w:rsid w:val="5B4D13C0"/>
    <w:rsid w:val="5B5B4ABD"/>
    <w:rsid w:val="5B690797"/>
    <w:rsid w:val="5B6B31E9"/>
    <w:rsid w:val="5B867FD1"/>
    <w:rsid w:val="5BB3142C"/>
    <w:rsid w:val="5BC27A7D"/>
    <w:rsid w:val="5BC35098"/>
    <w:rsid w:val="5BDC1A4B"/>
    <w:rsid w:val="5BE565F6"/>
    <w:rsid w:val="5BE95F3F"/>
    <w:rsid w:val="5BEF7134"/>
    <w:rsid w:val="5BF36094"/>
    <w:rsid w:val="5C0072F8"/>
    <w:rsid w:val="5C4433E3"/>
    <w:rsid w:val="5C4C3503"/>
    <w:rsid w:val="5C4E7C7C"/>
    <w:rsid w:val="5C570DC3"/>
    <w:rsid w:val="5C7854DB"/>
    <w:rsid w:val="5C85533C"/>
    <w:rsid w:val="5C977339"/>
    <w:rsid w:val="5CA00D74"/>
    <w:rsid w:val="5CA22240"/>
    <w:rsid w:val="5CCD277D"/>
    <w:rsid w:val="5CD91859"/>
    <w:rsid w:val="5CE13B74"/>
    <w:rsid w:val="5CE762AE"/>
    <w:rsid w:val="5CEF3245"/>
    <w:rsid w:val="5D0928EA"/>
    <w:rsid w:val="5D264EE3"/>
    <w:rsid w:val="5D4D23F5"/>
    <w:rsid w:val="5DA63790"/>
    <w:rsid w:val="5DAE4414"/>
    <w:rsid w:val="5DFA5F6F"/>
    <w:rsid w:val="5DFF4B4A"/>
    <w:rsid w:val="5E012FB8"/>
    <w:rsid w:val="5E0B3033"/>
    <w:rsid w:val="5E0D1521"/>
    <w:rsid w:val="5E125A8E"/>
    <w:rsid w:val="5E461FB3"/>
    <w:rsid w:val="5E4A2D2D"/>
    <w:rsid w:val="5E5005B6"/>
    <w:rsid w:val="5E6B7023"/>
    <w:rsid w:val="5E871C3D"/>
    <w:rsid w:val="5EA3006E"/>
    <w:rsid w:val="5EAA05B5"/>
    <w:rsid w:val="5ECF725E"/>
    <w:rsid w:val="5EF6790B"/>
    <w:rsid w:val="5F190086"/>
    <w:rsid w:val="5F1C1CC8"/>
    <w:rsid w:val="5F1D4F96"/>
    <w:rsid w:val="5F4229B5"/>
    <w:rsid w:val="5F49261E"/>
    <w:rsid w:val="5F5C49CC"/>
    <w:rsid w:val="5F7B7AF4"/>
    <w:rsid w:val="5FB4588D"/>
    <w:rsid w:val="5FD048CF"/>
    <w:rsid w:val="5FD204F7"/>
    <w:rsid w:val="5FD71754"/>
    <w:rsid w:val="5FDC50B8"/>
    <w:rsid w:val="60020E51"/>
    <w:rsid w:val="600A4483"/>
    <w:rsid w:val="601A01B6"/>
    <w:rsid w:val="601F2A03"/>
    <w:rsid w:val="60267D59"/>
    <w:rsid w:val="603C5FF2"/>
    <w:rsid w:val="60406915"/>
    <w:rsid w:val="60555957"/>
    <w:rsid w:val="605E6F1E"/>
    <w:rsid w:val="60610D90"/>
    <w:rsid w:val="606419BF"/>
    <w:rsid w:val="6071069D"/>
    <w:rsid w:val="60722BB0"/>
    <w:rsid w:val="60D0236E"/>
    <w:rsid w:val="60E52903"/>
    <w:rsid w:val="60F85A7F"/>
    <w:rsid w:val="61113DF7"/>
    <w:rsid w:val="611D7F9F"/>
    <w:rsid w:val="611F7358"/>
    <w:rsid w:val="61285129"/>
    <w:rsid w:val="614B08AB"/>
    <w:rsid w:val="61590AC2"/>
    <w:rsid w:val="619F5BCB"/>
    <w:rsid w:val="61AD058E"/>
    <w:rsid w:val="61B3585E"/>
    <w:rsid w:val="61CE3C87"/>
    <w:rsid w:val="61E26273"/>
    <w:rsid w:val="61FB0773"/>
    <w:rsid w:val="622306E8"/>
    <w:rsid w:val="623D6BD0"/>
    <w:rsid w:val="625B5AFF"/>
    <w:rsid w:val="625C6CD5"/>
    <w:rsid w:val="62681411"/>
    <w:rsid w:val="626A13AA"/>
    <w:rsid w:val="626C1FB8"/>
    <w:rsid w:val="6287763F"/>
    <w:rsid w:val="628E17B6"/>
    <w:rsid w:val="62C379ED"/>
    <w:rsid w:val="62CB4685"/>
    <w:rsid w:val="62ED0681"/>
    <w:rsid w:val="62FD5649"/>
    <w:rsid w:val="63181B61"/>
    <w:rsid w:val="631B30E7"/>
    <w:rsid w:val="6331566D"/>
    <w:rsid w:val="634342D2"/>
    <w:rsid w:val="63564697"/>
    <w:rsid w:val="635F2BD5"/>
    <w:rsid w:val="637A00F9"/>
    <w:rsid w:val="638106C1"/>
    <w:rsid w:val="63965612"/>
    <w:rsid w:val="639F1F91"/>
    <w:rsid w:val="639F3EBB"/>
    <w:rsid w:val="63A569D3"/>
    <w:rsid w:val="63A6429A"/>
    <w:rsid w:val="63AE0B4A"/>
    <w:rsid w:val="63B32785"/>
    <w:rsid w:val="63B44368"/>
    <w:rsid w:val="63CB21F9"/>
    <w:rsid w:val="63CD20ED"/>
    <w:rsid w:val="63D62DAF"/>
    <w:rsid w:val="63EA1728"/>
    <w:rsid w:val="63EE0854"/>
    <w:rsid w:val="63F0082C"/>
    <w:rsid w:val="63F87C8A"/>
    <w:rsid w:val="63FD5F98"/>
    <w:rsid w:val="64087DC4"/>
    <w:rsid w:val="64195DA3"/>
    <w:rsid w:val="64526EBD"/>
    <w:rsid w:val="645F664F"/>
    <w:rsid w:val="64633BDF"/>
    <w:rsid w:val="646B6E16"/>
    <w:rsid w:val="647B4E63"/>
    <w:rsid w:val="64B0663F"/>
    <w:rsid w:val="64B9711D"/>
    <w:rsid w:val="64D87095"/>
    <w:rsid w:val="64DC70F8"/>
    <w:rsid w:val="64EC1634"/>
    <w:rsid w:val="65094FA5"/>
    <w:rsid w:val="65146650"/>
    <w:rsid w:val="6524433E"/>
    <w:rsid w:val="653500AC"/>
    <w:rsid w:val="65454811"/>
    <w:rsid w:val="65542200"/>
    <w:rsid w:val="655D4889"/>
    <w:rsid w:val="65606D0E"/>
    <w:rsid w:val="656400F6"/>
    <w:rsid w:val="65677433"/>
    <w:rsid w:val="65A50C48"/>
    <w:rsid w:val="65E178D9"/>
    <w:rsid w:val="65E57A9C"/>
    <w:rsid w:val="65EA50B8"/>
    <w:rsid w:val="65ED13C0"/>
    <w:rsid w:val="65F35F10"/>
    <w:rsid w:val="65F55A35"/>
    <w:rsid w:val="65FB46B4"/>
    <w:rsid w:val="662F2513"/>
    <w:rsid w:val="6636136B"/>
    <w:rsid w:val="663F1AD6"/>
    <w:rsid w:val="66577A2F"/>
    <w:rsid w:val="666C4977"/>
    <w:rsid w:val="666D4EE2"/>
    <w:rsid w:val="66716B06"/>
    <w:rsid w:val="66915FBC"/>
    <w:rsid w:val="66B265AD"/>
    <w:rsid w:val="66BC6524"/>
    <w:rsid w:val="66C23D86"/>
    <w:rsid w:val="66D73718"/>
    <w:rsid w:val="66F93602"/>
    <w:rsid w:val="67196504"/>
    <w:rsid w:val="67533725"/>
    <w:rsid w:val="676563F2"/>
    <w:rsid w:val="676A225F"/>
    <w:rsid w:val="677B26E1"/>
    <w:rsid w:val="677C0773"/>
    <w:rsid w:val="67983F3B"/>
    <w:rsid w:val="6799326A"/>
    <w:rsid w:val="67B35E3C"/>
    <w:rsid w:val="67BB5EA5"/>
    <w:rsid w:val="67D82ADD"/>
    <w:rsid w:val="67EE7FB2"/>
    <w:rsid w:val="67EF0C06"/>
    <w:rsid w:val="68013AC4"/>
    <w:rsid w:val="680615F0"/>
    <w:rsid w:val="681B3082"/>
    <w:rsid w:val="68275A3B"/>
    <w:rsid w:val="6842015A"/>
    <w:rsid w:val="68483B47"/>
    <w:rsid w:val="68746498"/>
    <w:rsid w:val="688034D0"/>
    <w:rsid w:val="68890362"/>
    <w:rsid w:val="68894CCA"/>
    <w:rsid w:val="689530B7"/>
    <w:rsid w:val="68AA7D55"/>
    <w:rsid w:val="68AE0F7A"/>
    <w:rsid w:val="68B07EEF"/>
    <w:rsid w:val="68B71AD9"/>
    <w:rsid w:val="68C94BC6"/>
    <w:rsid w:val="68D01828"/>
    <w:rsid w:val="68DA3761"/>
    <w:rsid w:val="68FB4037"/>
    <w:rsid w:val="690367B2"/>
    <w:rsid w:val="69046A6F"/>
    <w:rsid w:val="69224D7C"/>
    <w:rsid w:val="69226680"/>
    <w:rsid w:val="69394337"/>
    <w:rsid w:val="69420AB5"/>
    <w:rsid w:val="695D3F0F"/>
    <w:rsid w:val="696E4D3A"/>
    <w:rsid w:val="69726EE0"/>
    <w:rsid w:val="69807E17"/>
    <w:rsid w:val="699D1477"/>
    <w:rsid w:val="699E19C1"/>
    <w:rsid w:val="69C55FB4"/>
    <w:rsid w:val="69CA141B"/>
    <w:rsid w:val="69CB3C3E"/>
    <w:rsid w:val="69F52789"/>
    <w:rsid w:val="6A285E9C"/>
    <w:rsid w:val="6A2901A4"/>
    <w:rsid w:val="6A2C087E"/>
    <w:rsid w:val="6A376437"/>
    <w:rsid w:val="6A792346"/>
    <w:rsid w:val="6A8049D8"/>
    <w:rsid w:val="6A935BF4"/>
    <w:rsid w:val="6AA51704"/>
    <w:rsid w:val="6AA5187D"/>
    <w:rsid w:val="6AB84E1F"/>
    <w:rsid w:val="6AB930CA"/>
    <w:rsid w:val="6AB97831"/>
    <w:rsid w:val="6ABA280C"/>
    <w:rsid w:val="6ADC6CA3"/>
    <w:rsid w:val="6AE234CF"/>
    <w:rsid w:val="6AE74549"/>
    <w:rsid w:val="6B416D30"/>
    <w:rsid w:val="6B476B5E"/>
    <w:rsid w:val="6B5823F1"/>
    <w:rsid w:val="6B737DB9"/>
    <w:rsid w:val="6B9A422A"/>
    <w:rsid w:val="6BB602C3"/>
    <w:rsid w:val="6BDD5380"/>
    <w:rsid w:val="6BE80F8D"/>
    <w:rsid w:val="6C185D7B"/>
    <w:rsid w:val="6C32215B"/>
    <w:rsid w:val="6C3857F1"/>
    <w:rsid w:val="6C3C72E2"/>
    <w:rsid w:val="6C495865"/>
    <w:rsid w:val="6C4E23B0"/>
    <w:rsid w:val="6C4F1653"/>
    <w:rsid w:val="6C674A6B"/>
    <w:rsid w:val="6C6C3BAF"/>
    <w:rsid w:val="6C704183"/>
    <w:rsid w:val="6C722FFE"/>
    <w:rsid w:val="6C8F7B4F"/>
    <w:rsid w:val="6CC93003"/>
    <w:rsid w:val="6CDF325B"/>
    <w:rsid w:val="6CF776BA"/>
    <w:rsid w:val="6CFA69EC"/>
    <w:rsid w:val="6D1429B8"/>
    <w:rsid w:val="6D1A2143"/>
    <w:rsid w:val="6D1A3841"/>
    <w:rsid w:val="6D1C316A"/>
    <w:rsid w:val="6D284FDD"/>
    <w:rsid w:val="6D7843DA"/>
    <w:rsid w:val="6D917612"/>
    <w:rsid w:val="6DAD3018"/>
    <w:rsid w:val="6DB849D6"/>
    <w:rsid w:val="6E07187D"/>
    <w:rsid w:val="6E0F7454"/>
    <w:rsid w:val="6E10735C"/>
    <w:rsid w:val="6E167C7D"/>
    <w:rsid w:val="6E2739D5"/>
    <w:rsid w:val="6E3C089A"/>
    <w:rsid w:val="6E3C1B03"/>
    <w:rsid w:val="6E3C475C"/>
    <w:rsid w:val="6E65710A"/>
    <w:rsid w:val="6E7409C7"/>
    <w:rsid w:val="6E850C23"/>
    <w:rsid w:val="6E967F13"/>
    <w:rsid w:val="6E9A7CBC"/>
    <w:rsid w:val="6EA11114"/>
    <w:rsid w:val="6EAA5E70"/>
    <w:rsid w:val="6EBA61C5"/>
    <w:rsid w:val="6EE62216"/>
    <w:rsid w:val="6EE664A8"/>
    <w:rsid w:val="6F293E93"/>
    <w:rsid w:val="6F3776F4"/>
    <w:rsid w:val="6F3B5F08"/>
    <w:rsid w:val="6F4A5A4E"/>
    <w:rsid w:val="6F4C1768"/>
    <w:rsid w:val="6F5806D3"/>
    <w:rsid w:val="6F6070D5"/>
    <w:rsid w:val="6F6C2CAF"/>
    <w:rsid w:val="6F8B7099"/>
    <w:rsid w:val="6F9D34D6"/>
    <w:rsid w:val="6FAA06BC"/>
    <w:rsid w:val="6FEA53D4"/>
    <w:rsid w:val="6FEC40D1"/>
    <w:rsid w:val="6FF56347"/>
    <w:rsid w:val="6FF62422"/>
    <w:rsid w:val="70173ED3"/>
    <w:rsid w:val="701E28C1"/>
    <w:rsid w:val="702C7308"/>
    <w:rsid w:val="703A2F58"/>
    <w:rsid w:val="704F2252"/>
    <w:rsid w:val="70637643"/>
    <w:rsid w:val="708870D0"/>
    <w:rsid w:val="70EB6E3A"/>
    <w:rsid w:val="70EF5643"/>
    <w:rsid w:val="70F0424D"/>
    <w:rsid w:val="70FC7D9C"/>
    <w:rsid w:val="710F26EB"/>
    <w:rsid w:val="71121070"/>
    <w:rsid w:val="71124D0E"/>
    <w:rsid w:val="711C491C"/>
    <w:rsid w:val="711D40FF"/>
    <w:rsid w:val="714E367C"/>
    <w:rsid w:val="715B19D0"/>
    <w:rsid w:val="715B7068"/>
    <w:rsid w:val="715E64DF"/>
    <w:rsid w:val="7166409A"/>
    <w:rsid w:val="717018F1"/>
    <w:rsid w:val="71775FED"/>
    <w:rsid w:val="71C03E8F"/>
    <w:rsid w:val="71F26616"/>
    <w:rsid w:val="71F5227F"/>
    <w:rsid w:val="7208104E"/>
    <w:rsid w:val="72102D34"/>
    <w:rsid w:val="72171604"/>
    <w:rsid w:val="721841E7"/>
    <w:rsid w:val="72216A80"/>
    <w:rsid w:val="72337D9D"/>
    <w:rsid w:val="725E6E19"/>
    <w:rsid w:val="727C6EAD"/>
    <w:rsid w:val="72812918"/>
    <w:rsid w:val="72A923FB"/>
    <w:rsid w:val="72D41844"/>
    <w:rsid w:val="72DF37F3"/>
    <w:rsid w:val="731522E7"/>
    <w:rsid w:val="73212901"/>
    <w:rsid w:val="73236B8B"/>
    <w:rsid w:val="732E0FE6"/>
    <w:rsid w:val="733E6B33"/>
    <w:rsid w:val="73472293"/>
    <w:rsid w:val="73584D09"/>
    <w:rsid w:val="73875CF2"/>
    <w:rsid w:val="73942735"/>
    <w:rsid w:val="739A29AB"/>
    <w:rsid w:val="73AA4A61"/>
    <w:rsid w:val="73B002F0"/>
    <w:rsid w:val="73D52816"/>
    <w:rsid w:val="73DE65F0"/>
    <w:rsid w:val="73E56F96"/>
    <w:rsid w:val="73EA0539"/>
    <w:rsid w:val="73F120D0"/>
    <w:rsid w:val="74192976"/>
    <w:rsid w:val="74505708"/>
    <w:rsid w:val="746A5D05"/>
    <w:rsid w:val="74786C95"/>
    <w:rsid w:val="747B312F"/>
    <w:rsid w:val="74905249"/>
    <w:rsid w:val="74A96D86"/>
    <w:rsid w:val="74B429A8"/>
    <w:rsid w:val="74B47992"/>
    <w:rsid w:val="74BB58B7"/>
    <w:rsid w:val="74D87EA6"/>
    <w:rsid w:val="74E123F8"/>
    <w:rsid w:val="74EE3083"/>
    <w:rsid w:val="74F25C37"/>
    <w:rsid w:val="74F96342"/>
    <w:rsid w:val="74FD33AB"/>
    <w:rsid w:val="751017E2"/>
    <w:rsid w:val="75171DD1"/>
    <w:rsid w:val="755671A0"/>
    <w:rsid w:val="755753BE"/>
    <w:rsid w:val="756679AD"/>
    <w:rsid w:val="757C2C4C"/>
    <w:rsid w:val="75B8763A"/>
    <w:rsid w:val="75C925CD"/>
    <w:rsid w:val="75D21EFD"/>
    <w:rsid w:val="75DA7D08"/>
    <w:rsid w:val="75E978E9"/>
    <w:rsid w:val="75F02F9A"/>
    <w:rsid w:val="75FA0DA9"/>
    <w:rsid w:val="76087DCE"/>
    <w:rsid w:val="76155D2F"/>
    <w:rsid w:val="761C623B"/>
    <w:rsid w:val="761F7896"/>
    <w:rsid w:val="76225135"/>
    <w:rsid w:val="76280BBA"/>
    <w:rsid w:val="76521CF3"/>
    <w:rsid w:val="765835DE"/>
    <w:rsid w:val="76595F81"/>
    <w:rsid w:val="767102FD"/>
    <w:rsid w:val="76962364"/>
    <w:rsid w:val="76C05CF1"/>
    <w:rsid w:val="76D62A32"/>
    <w:rsid w:val="76EA2E02"/>
    <w:rsid w:val="76EF4FB5"/>
    <w:rsid w:val="76F03C1F"/>
    <w:rsid w:val="772C6C5F"/>
    <w:rsid w:val="772D478F"/>
    <w:rsid w:val="77414ECF"/>
    <w:rsid w:val="774B7775"/>
    <w:rsid w:val="774C10FB"/>
    <w:rsid w:val="7751693E"/>
    <w:rsid w:val="77714974"/>
    <w:rsid w:val="77732FA7"/>
    <w:rsid w:val="777C2266"/>
    <w:rsid w:val="77A029CA"/>
    <w:rsid w:val="77A27C9D"/>
    <w:rsid w:val="77CF4C59"/>
    <w:rsid w:val="77D20F7B"/>
    <w:rsid w:val="77F1663A"/>
    <w:rsid w:val="78074B10"/>
    <w:rsid w:val="782337A7"/>
    <w:rsid w:val="78330F29"/>
    <w:rsid w:val="78333BDB"/>
    <w:rsid w:val="7834052F"/>
    <w:rsid w:val="78421DF0"/>
    <w:rsid w:val="784A22EF"/>
    <w:rsid w:val="786A43F8"/>
    <w:rsid w:val="787B4D26"/>
    <w:rsid w:val="788227F3"/>
    <w:rsid w:val="7892363B"/>
    <w:rsid w:val="78A85AC3"/>
    <w:rsid w:val="78C85E9A"/>
    <w:rsid w:val="78CE58D5"/>
    <w:rsid w:val="78CF2767"/>
    <w:rsid w:val="78D753CC"/>
    <w:rsid w:val="78DE19F0"/>
    <w:rsid w:val="78E05CEF"/>
    <w:rsid w:val="78F351BE"/>
    <w:rsid w:val="78F7350D"/>
    <w:rsid w:val="792A6BD8"/>
    <w:rsid w:val="792D3B9A"/>
    <w:rsid w:val="79301530"/>
    <w:rsid w:val="793D32F5"/>
    <w:rsid w:val="793D68E5"/>
    <w:rsid w:val="795B78AF"/>
    <w:rsid w:val="796F749B"/>
    <w:rsid w:val="79774877"/>
    <w:rsid w:val="798A0537"/>
    <w:rsid w:val="79983798"/>
    <w:rsid w:val="79CE1349"/>
    <w:rsid w:val="79D80B9F"/>
    <w:rsid w:val="7A0C5CB1"/>
    <w:rsid w:val="7A122F21"/>
    <w:rsid w:val="7A1932DE"/>
    <w:rsid w:val="7A3D5BD1"/>
    <w:rsid w:val="7A45151E"/>
    <w:rsid w:val="7A4A1B63"/>
    <w:rsid w:val="7A6105EB"/>
    <w:rsid w:val="7A626312"/>
    <w:rsid w:val="7A755818"/>
    <w:rsid w:val="7A785349"/>
    <w:rsid w:val="7AAD730B"/>
    <w:rsid w:val="7AAF0384"/>
    <w:rsid w:val="7AC36618"/>
    <w:rsid w:val="7AF81C7E"/>
    <w:rsid w:val="7B101ED2"/>
    <w:rsid w:val="7B1C4C1B"/>
    <w:rsid w:val="7B2260EC"/>
    <w:rsid w:val="7B362DAA"/>
    <w:rsid w:val="7B3A345A"/>
    <w:rsid w:val="7B500E38"/>
    <w:rsid w:val="7B502626"/>
    <w:rsid w:val="7B767019"/>
    <w:rsid w:val="7BB475C8"/>
    <w:rsid w:val="7BC02CC4"/>
    <w:rsid w:val="7BC12113"/>
    <w:rsid w:val="7BC37C12"/>
    <w:rsid w:val="7BDB1043"/>
    <w:rsid w:val="7BE24433"/>
    <w:rsid w:val="7BF6728C"/>
    <w:rsid w:val="7C420642"/>
    <w:rsid w:val="7C42428F"/>
    <w:rsid w:val="7C44697E"/>
    <w:rsid w:val="7C46611E"/>
    <w:rsid w:val="7C504DCA"/>
    <w:rsid w:val="7C54443E"/>
    <w:rsid w:val="7C5F77DD"/>
    <w:rsid w:val="7C794653"/>
    <w:rsid w:val="7C7D0301"/>
    <w:rsid w:val="7C901489"/>
    <w:rsid w:val="7CEF759C"/>
    <w:rsid w:val="7CF54393"/>
    <w:rsid w:val="7D0818C5"/>
    <w:rsid w:val="7D0A2C7A"/>
    <w:rsid w:val="7D137070"/>
    <w:rsid w:val="7D2E080D"/>
    <w:rsid w:val="7D463DE6"/>
    <w:rsid w:val="7D4675BD"/>
    <w:rsid w:val="7D83526A"/>
    <w:rsid w:val="7DA06403"/>
    <w:rsid w:val="7DA1304C"/>
    <w:rsid w:val="7DC03604"/>
    <w:rsid w:val="7DD24A50"/>
    <w:rsid w:val="7DF45651"/>
    <w:rsid w:val="7DF60F46"/>
    <w:rsid w:val="7E0E2B3D"/>
    <w:rsid w:val="7E143576"/>
    <w:rsid w:val="7E215781"/>
    <w:rsid w:val="7E293223"/>
    <w:rsid w:val="7E3174C5"/>
    <w:rsid w:val="7E3B29BC"/>
    <w:rsid w:val="7E865485"/>
    <w:rsid w:val="7E895FF7"/>
    <w:rsid w:val="7E8B0E6E"/>
    <w:rsid w:val="7E8E0446"/>
    <w:rsid w:val="7E9C379C"/>
    <w:rsid w:val="7EA75BD6"/>
    <w:rsid w:val="7EAD0599"/>
    <w:rsid w:val="7EBE33DF"/>
    <w:rsid w:val="7ECC322C"/>
    <w:rsid w:val="7EED3D67"/>
    <w:rsid w:val="7F105CF5"/>
    <w:rsid w:val="7F157550"/>
    <w:rsid w:val="7F19035E"/>
    <w:rsid w:val="7F34198F"/>
    <w:rsid w:val="7F3D01F4"/>
    <w:rsid w:val="7F4A7E96"/>
    <w:rsid w:val="7F5771E3"/>
    <w:rsid w:val="7F6562C6"/>
    <w:rsid w:val="7F746458"/>
    <w:rsid w:val="7FA858C6"/>
    <w:rsid w:val="7FC34BF8"/>
    <w:rsid w:val="7FC831AC"/>
    <w:rsid w:val="7FDA57B4"/>
    <w:rsid w:val="7FE7637A"/>
    <w:rsid w:val="7FF1215D"/>
    <w:rsid w:val="7FF22E2D"/>
    <w:rsid w:val="7FF444E6"/>
    <w:rsid w:val="7FFD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3"/>
    <w:qFormat/>
    <w:uiPriority w:val="99"/>
    <w:pPr>
      <w:keepNext/>
      <w:keepLines/>
      <w:numPr>
        <w:ilvl w:val="0"/>
        <w:numId w:val="1"/>
      </w:numPr>
      <w:spacing w:before="340" w:after="330" w:line="320" w:lineRule="exact"/>
      <w:ind w:left="431" w:hanging="431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44"/>
    <w:qFormat/>
    <w:uiPriority w:val="99"/>
    <w:pPr>
      <w:keepNext/>
      <w:keepLines/>
      <w:numPr>
        <w:ilvl w:val="1"/>
        <w:numId w:val="1"/>
      </w:numPr>
      <w:spacing w:before="260" w:after="260" w:line="415" w:lineRule="auto"/>
      <w:ind w:left="575" w:hanging="575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5"/>
    <w:qFormat/>
    <w:uiPriority w:val="99"/>
    <w:pPr>
      <w:keepNext/>
      <w:keepLines/>
      <w:numPr>
        <w:ilvl w:val="2"/>
        <w:numId w:val="1"/>
      </w:numPr>
      <w:spacing w:before="260" w:after="260" w:line="415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numPr>
        <w:ilvl w:val="3"/>
        <w:numId w:val="1"/>
      </w:numPr>
      <w:spacing w:before="280" w:after="290" w:line="374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99"/>
    <w:pPr>
      <w:keepNext/>
      <w:keepLines/>
      <w:numPr>
        <w:ilvl w:val="6"/>
        <w:numId w:val="1"/>
      </w:numPr>
      <w:spacing w:before="240" w:after="64" w:line="319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qFormat/>
    <w:uiPriority w:val="0"/>
    <w:pPr>
      <w:shd w:val="clear" w:color="auto" w:fill="00008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6">
    <w:name w:val="Balloon Text"/>
    <w:basedOn w:val="1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0"/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3">
    <w:name w:val="annotation subject"/>
    <w:basedOn w:val="12"/>
    <w:next w:val="12"/>
    <w:qFormat/>
    <w:uiPriority w:val="0"/>
    <w:rPr>
      <w:b/>
      <w:bCs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qFormat/>
    <w:uiPriority w:val="0"/>
    <w:rPr>
      <w:b/>
      <w:bCs/>
    </w:rPr>
  </w:style>
  <w:style w:type="character" w:styleId="28">
    <w:name w:val="Emphasis"/>
    <w:qFormat/>
    <w:uiPriority w:val="0"/>
    <w:rPr>
      <w:color w:val="CC0000"/>
    </w:rPr>
  </w:style>
  <w:style w:type="character" w:styleId="29">
    <w:name w:val="Hyperlink"/>
    <w:basedOn w:val="26"/>
    <w:qFormat/>
    <w:uiPriority w:val="0"/>
    <w:rPr>
      <w:color w:val="0000FF"/>
      <w:u w:val="single"/>
    </w:rPr>
  </w:style>
  <w:style w:type="character" w:styleId="30">
    <w:name w:val="annotation reference"/>
    <w:qFormat/>
    <w:uiPriority w:val="0"/>
    <w:rPr>
      <w:sz w:val="21"/>
      <w:szCs w:val="21"/>
    </w:rPr>
  </w:style>
  <w:style w:type="paragraph" w:customStyle="1" w:styleId="31">
    <w:name w:val="样式 首行缩进:  2 字符"/>
    <w:basedOn w:val="1"/>
    <w:link w:val="46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2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3">
    <w:name w:val="1标题一"/>
    <w:basedOn w:val="2"/>
    <w:link w:val="34"/>
    <w:qFormat/>
    <w:uiPriority w:val="0"/>
    <w:pPr>
      <w:numPr>
        <w:ilvl w:val="0"/>
        <w:numId w:val="2"/>
      </w:numPr>
      <w:spacing w:line="288" w:lineRule="auto"/>
    </w:pPr>
  </w:style>
  <w:style w:type="character" w:customStyle="1" w:styleId="34">
    <w:name w:val="1标题一 Char"/>
    <w:link w:val="33"/>
    <w:qFormat/>
    <w:uiPriority w:val="0"/>
  </w:style>
  <w:style w:type="paragraph" w:customStyle="1" w:styleId="35">
    <w:name w:val="2标题二"/>
    <w:basedOn w:val="3"/>
    <w:link w:val="36"/>
    <w:qFormat/>
    <w:uiPriority w:val="0"/>
    <w:pPr>
      <w:numPr>
        <w:ilvl w:val="1"/>
        <w:numId w:val="2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6">
    <w:name w:val="2标题二 Char"/>
    <w:link w:val="35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7">
    <w:name w:val="3标题三"/>
    <w:basedOn w:val="4"/>
    <w:link w:val="38"/>
    <w:qFormat/>
    <w:uiPriority w:val="0"/>
    <w:pPr>
      <w:numPr>
        <w:ilvl w:val="2"/>
        <w:numId w:val="2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8">
    <w:name w:val="3标题三 Char"/>
    <w:link w:val="37"/>
    <w:qFormat/>
    <w:uiPriority w:val="0"/>
    <w:rPr>
      <w:b/>
      <w:bCs/>
      <w:kern w:val="2"/>
      <w:sz w:val="24"/>
      <w:szCs w:val="32"/>
    </w:rPr>
  </w:style>
  <w:style w:type="paragraph" w:customStyle="1" w:styleId="39">
    <w:name w:val="5编号正文"/>
    <w:basedOn w:val="31"/>
    <w:link w:val="40"/>
    <w:qFormat/>
    <w:uiPriority w:val="0"/>
    <w:pPr>
      <w:numPr>
        <w:ilvl w:val="3"/>
        <w:numId w:val="2"/>
      </w:numPr>
      <w:spacing w:beforeLines="10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40">
    <w:name w:val="5编号正文 Char"/>
    <w:link w:val="39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31"/>
    <w:link w:val="42"/>
    <w:qFormat/>
    <w:uiPriority w:val="0"/>
    <w:pPr>
      <w:spacing w:beforeLines="10" w:afterLines="10" w:line="288" w:lineRule="auto"/>
    </w:pPr>
    <w:rPr>
      <w:rFonts w:ascii="Courier New" w:cs="Courier New"/>
    </w:rPr>
  </w:style>
  <w:style w:type="character" w:customStyle="1" w:styleId="42">
    <w:name w:val="4正文 Char"/>
    <w:link w:val="41"/>
    <w:qFormat/>
    <w:uiPriority w:val="0"/>
    <w:rPr>
      <w:rFonts w:ascii="Courier New" w:cs="Courier New"/>
      <w:kern w:val="2"/>
      <w:sz w:val="21"/>
    </w:rPr>
  </w:style>
  <w:style w:type="character" w:customStyle="1" w:styleId="43">
    <w:name w:val="标题 1 Char"/>
    <w:link w:val="2"/>
    <w:qFormat/>
    <w:uiPriority w:val="99"/>
    <w:rPr>
      <w:rFonts w:eastAsia="宋体"/>
      <w:b/>
      <w:bCs/>
      <w:kern w:val="44"/>
      <w:sz w:val="24"/>
      <w:szCs w:val="44"/>
    </w:rPr>
  </w:style>
  <w:style w:type="character" w:customStyle="1" w:styleId="44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5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6">
    <w:name w:val="样式 首行缩进:  2 字符 Char"/>
    <w:link w:val="31"/>
    <w:qFormat/>
    <w:uiPriority w:val="0"/>
    <w:rPr>
      <w:rFonts w:cs="宋体"/>
      <w:kern w:val="2"/>
      <w:sz w:val="21"/>
    </w:rPr>
  </w:style>
  <w:style w:type="paragraph" w:customStyle="1" w:styleId="4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8">
    <w:name w:val="coder"/>
    <w:basedOn w:val="1"/>
    <w:link w:val="4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9">
    <w:name w:val="coder Char"/>
    <w:basedOn w:val="26"/>
    <w:link w:val="48"/>
    <w:qFormat/>
    <w:uiPriority w:val="0"/>
    <w:rPr>
      <w:sz w:val="18"/>
      <w:shd w:val="clear" w:color="auto" w:fill="D9D9D9"/>
    </w:rPr>
  </w:style>
  <w:style w:type="paragraph" w:customStyle="1" w:styleId="50">
    <w:name w:val="列出段落1"/>
    <w:basedOn w:val="1"/>
    <w:qFormat/>
    <w:uiPriority w:val="99"/>
    <w:pPr>
      <w:ind w:firstLine="420" w:firstLineChars="200"/>
    </w:pPr>
  </w:style>
  <w:style w:type="paragraph" w:styleId="5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22</Pages>
  <Words>2009</Words>
  <Characters>11456</Characters>
  <Lines>95</Lines>
  <Paragraphs>26</Paragraphs>
  <TotalTime>1</TotalTime>
  <ScaleCrop>false</ScaleCrop>
  <LinksUpToDate>false</LinksUpToDate>
  <CharactersWithSpaces>13439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2017-02-15T06:44:00Z</dcterms:created>
  <dc:creator>Administrator</dc:creator>
  <dc:description>源代码教育PHP;</dc:description>
  <cp:keywords>源代码教育PHP</cp:keywords>
  <cp:lastModifiedBy>我属于你的注定</cp:lastModifiedBy>
  <cp:lastPrinted>2411-12-31T15:59:00Z</cp:lastPrinted>
  <dcterms:modified xsi:type="dcterms:W3CDTF">2020-06-28T10:28:12Z</dcterms:modified>
  <dc:subject>源代码教育PHP;</dc:subject>
  <dc:title>课堂笔记模板</dc:title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